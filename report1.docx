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9A" w:rsidRPr="00722ACF" w:rsidRDefault="00F375DA" w:rsidP="00F85B0F">
      <w:pPr>
        <w:spacing w:after="0"/>
        <w:rPr>
          <w:b/>
          <w:sz w:val="36"/>
          <w:szCs w:val="36"/>
        </w:rPr>
      </w:pPr>
      <w:r>
        <w:rPr>
          <w:b/>
          <w:sz w:val="36"/>
          <w:szCs w:val="36"/>
        </w:rPr>
        <w:t xml:space="preserve">                            </w:t>
      </w:r>
      <w:r w:rsidR="00DF7406">
        <w:rPr>
          <w:b/>
          <w:sz w:val="36"/>
          <w:szCs w:val="36"/>
        </w:rPr>
        <w:t xml:space="preserve">  </w:t>
      </w:r>
      <w:r>
        <w:rPr>
          <w:b/>
          <w:sz w:val="36"/>
          <w:szCs w:val="36"/>
        </w:rPr>
        <w:t xml:space="preserve">  </w:t>
      </w:r>
      <w:r w:rsidR="00C82F6D">
        <w:rPr>
          <w:b/>
          <w:sz w:val="36"/>
          <w:szCs w:val="36"/>
        </w:rPr>
        <w:t xml:space="preserve">   </w:t>
      </w:r>
      <w:r>
        <w:rPr>
          <w:b/>
          <w:sz w:val="36"/>
          <w:szCs w:val="36"/>
        </w:rPr>
        <w:t xml:space="preserve">  ARAKNOID</w:t>
      </w:r>
    </w:p>
    <w:p w:rsidR="00285FD1" w:rsidRPr="00C82F6D" w:rsidRDefault="00C82F6D" w:rsidP="00F85B0F">
      <w:pPr>
        <w:pStyle w:val="cfrThesisline"/>
        <w:spacing w:after="0"/>
        <w:rPr>
          <w:sz w:val="32"/>
        </w:rPr>
      </w:pPr>
      <w:r w:rsidRPr="00C82F6D">
        <w:rPr>
          <w:sz w:val="32"/>
        </w:rPr>
        <w:t xml:space="preserve">        </w:t>
      </w:r>
      <w:r w:rsidR="00E22F68">
        <w:rPr>
          <w:sz w:val="32"/>
        </w:rPr>
        <w:t xml:space="preserve"> </w:t>
      </w:r>
      <w:r w:rsidR="002F3F9A" w:rsidRPr="00C82F6D">
        <w:rPr>
          <w:sz w:val="32"/>
        </w:rPr>
        <w:t>A PROJECT REPORT</w:t>
      </w:r>
    </w:p>
    <w:p w:rsidR="00285FD1" w:rsidRPr="00A424D4" w:rsidRDefault="00C82F6D" w:rsidP="00F85B0F">
      <w:pPr>
        <w:pStyle w:val="cfrsubmittedby"/>
        <w:spacing w:after="0"/>
        <w:outlineLvl w:val="0"/>
        <w:rPr>
          <w:rFonts w:ascii="Times New Roman Bold" w:hAnsi="Times New Roman Bold"/>
          <w:i w:val="0"/>
          <w:szCs w:val="28"/>
        </w:rPr>
      </w:pPr>
      <w:r w:rsidRPr="00A424D4">
        <w:rPr>
          <w:szCs w:val="28"/>
        </w:rPr>
        <w:t xml:space="preserve">    </w:t>
      </w:r>
      <w:r w:rsidR="00E22F68">
        <w:rPr>
          <w:szCs w:val="28"/>
        </w:rPr>
        <w:t xml:space="preserve"> </w:t>
      </w:r>
      <w:r w:rsidRPr="00A424D4">
        <w:rPr>
          <w:rFonts w:ascii="Times New Roman Bold" w:hAnsi="Times New Roman Bold"/>
          <w:i w:val="0"/>
          <w:szCs w:val="28"/>
        </w:rPr>
        <w:t xml:space="preserve">  </w:t>
      </w:r>
      <w:r w:rsidR="00285FD1" w:rsidRPr="00A424D4">
        <w:rPr>
          <w:rFonts w:ascii="Times New Roman Bold" w:hAnsi="Times New Roman Bold"/>
          <w:i w:val="0"/>
          <w:szCs w:val="28"/>
        </w:rPr>
        <w:t>Submitted by</w:t>
      </w:r>
    </w:p>
    <w:p w:rsidR="00AD0077" w:rsidRPr="00AD0077" w:rsidRDefault="00AD0077" w:rsidP="00F85B0F">
      <w:pPr>
        <w:pStyle w:val="cfrsubmittedby"/>
        <w:spacing w:after="0"/>
        <w:rPr>
          <w:sz w:val="16"/>
        </w:rPr>
      </w:pPr>
    </w:p>
    <w:p w:rsidR="002F3F9A" w:rsidRDefault="0075288D" w:rsidP="00F85B0F">
      <w:pPr>
        <w:pStyle w:val="cfrScholarname"/>
        <w:spacing w:after="0"/>
        <w:ind w:left="1440"/>
      </w:pPr>
      <w:r>
        <w:t>c saminathan         18070121</w:t>
      </w:r>
      <w:r w:rsidR="0002200A" w:rsidRPr="0002200A">
        <w:t>0</w:t>
      </w:r>
    </w:p>
    <w:p w:rsidR="002F3F9A" w:rsidRDefault="0075288D" w:rsidP="00F85B0F">
      <w:pPr>
        <w:pStyle w:val="cfrScholarname"/>
        <w:spacing w:after="0"/>
        <w:jc w:val="both"/>
      </w:pPr>
      <w:r>
        <w:t xml:space="preserve">                               m saravanan</w:t>
      </w:r>
      <w:r>
        <w:tab/>
        <w:t xml:space="preserve">        180701219</w:t>
      </w:r>
    </w:p>
    <w:p w:rsidR="0094220C" w:rsidRDefault="0094220C" w:rsidP="00F85B0F">
      <w:pPr>
        <w:pStyle w:val="cfrScholarname"/>
        <w:spacing w:after="0"/>
      </w:pPr>
    </w:p>
    <w:p w:rsidR="0094220C" w:rsidRDefault="0094220C" w:rsidP="00F85B0F">
      <w:pPr>
        <w:pStyle w:val="cfrScholarname"/>
        <w:spacing w:after="0"/>
      </w:pPr>
    </w:p>
    <w:p w:rsidR="002F3F9A" w:rsidRPr="00C82F6D" w:rsidRDefault="00C72173" w:rsidP="00F85B0F">
      <w:pPr>
        <w:ind w:left="1440"/>
        <w:rPr>
          <w:rFonts w:ascii="Times New Roman Bold" w:hAnsi="Times New Roman Bold"/>
          <w:b/>
          <w:sz w:val="28"/>
          <w:szCs w:val="28"/>
        </w:rPr>
      </w:pPr>
      <w:r>
        <w:rPr>
          <w:rFonts w:ascii="Times New Roman Bold" w:hAnsi="Times New Roman Bold"/>
          <w:b/>
          <w:sz w:val="28"/>
          <w:szCs w:val="28"/>
        </w:rPr>
        <w:t xml:space="preserve"> </w:t>
      </w:r>
      <w:bookmarkStart w:id="0" w:name="_GoBack"/>
      <w:bookmarkEnd w:id="0"/>
      <w:r w:rsidR="00C82F6D">
        <w:rPr>
          <w:rFonts w:ascii="Times New Roman Bold" w:hAnsi="Times New Roman Bold"/>
          <w:b/>
          <w:sz w:val="28"/>
          <w:szCs w:val="28"/>
        </w:rPr>
        <w:t>I</w:t>
      </w:r>
      <w:r w:rsidR="002F3F9A" w:rsidRPr="00C82F6D">
        <w:rPr>
          <w:rFonts w:ascii="Times New Roman Bold" w:hAnsi="Times New Roman Bold"/>
          <w:b/>
          <w:sz w:val="28"/>
          <w:szCs w:val="28"/>
        </w:rPr>
        <w:t>n partial fulfillment of the award of the degree</w:t>
      </w:r>
    </w:p>
    <w:p w:rsidR="002F3F9A" w:rsidRPr="006B580F" w:rsidRDefault="002F3F9A" w:rsidP="00F85B0F">
      <w:pPr>
        <w:jc w:val="center"/>
        <w:rPr>
          <w:b/>
          <w:sz w:val="28"/>
          <w:szCs w:val="28"/>
        </w:rPr>
      </w:pPr>
      <w:r w:rsidRPr="006B580F">
        <w:rPr>
          <w:b/>
          <w:sz w:val="28"/>
          <w:szCs w:val="28"/>
        </w:rPr>
        <w:t>of</w:t>
      </w:r>
    </w:p>
    <w:p w:rsidR="002F3F9A" w:rsidRDefault="002F3F9A" w:rsidP="00F85B0F">
      <w:pPr>
        <w:jc w:val="center"/>
        <w:rPr>
          <w:b/>
        </w:rPr>
      </w:pPr>
      <w:r w:rsidRPr="008E50D8">
        <w:rPr>
          <w:b/>
        </w:rPr>
        <w:t xml:space="preserve">BACHELOR OF </w:t>
      </w:r>
      <w:r w:rsidR="00A76300">
        <w:rPr>
          <w:b/>
        </w:rPr>
        <w:t>ENGINEERING</w:t>
      </w:r>
    </w:p>
    <w:p w:rsidR="002F3F9A" w:rsidRDefault="002F3F9A" w:rsidP="00F85B0F">
      <w:pPr>
        <w:jc w:val="center"/>
        <w:rPr>
          <w:b/>
          <w:sz w:val="24"/>
          <w:szCs w:val="24"/>
        </w:rPr>
      </w:pPr>
      <w:r w:rsidRPr="008E50D8">
        <w:rPr>
          <w:b/>
          <w:sz w:val="24"/>
          <w:szCs w:val="24"/>
        </w:rPr>
        <w:t>IN</w:t>
      </w:r>
    </w:p>
    <w:p w:rsidR="002F3F9A" w:rsidRDefault="002F3F9A" w:rsidP="00F85B0F">
      <w:pPr>
        <w:jc w:val="center"/>
        <w:rPr>
          <w:b/>
          <w:sz w:val="28"/>
          <w:szCs w:val="28"/>
        </w:rPr>
      </w:pPr>
      <w:r>
        <w:rPr>
          <w:b/>
          <w:sz w:val="28"/>
          <w:szCs w:val="28"/>
        </w:rPr>
        <w:t xml:space="preserve">COMPUTER SCIENCE AND ENGINEERING </w:t>
      </w:r>
    </w:p>
    <w:p w:rsidR="00DF7406" w:rsidRDefault="002F3F9A" w:rsidP="00F85B0F">
      <w:pPr>
        <w:jc w:val="center"/>
        <w:rPr>
          <w:b/>
          <w:sz w:val="28"/>
          <w:szCs w:val="28"/>
        </w:rPr>
      </w:pPr>
      <w:r w:rsidRPr="00855A4B">
        <w:rPr>
          <w:b/>
          <w:sz w:val="28"/>
          <w:szCs w:val="28"/>
        </w:rPr>
        <w:t xml:space="preserve">RAJALAKSHMI </w:t>
      </w:r>
      <w:r w:rsidR="00E22F68">
        <w:rPr>
          <w:b/>
          <w:sz w:val="28"/>
          <w:szCs w:val="28"/>
        </w:rPr>
        <w:t xml:space="preserve"> </w:t>
      </w:r>
      <w:r w:rsidRPr="00855A4B">
        <w:rPr>
          <w:b/>
          <w:sz w:val="28"/>
          <w:szCs w:val="28"/>
        </w:rPr>
        <w:t xml:space="preserve">ENGINEERING </w:t>
      </w:r>
      <w:r w:rsidR="00E22F68">
        <w:rPr>
          <w:b/>
          <w:sz w:val="28"/>
          <w:szCs w:val="28"/>
        </w:rPr>
        <w:t xml:space="preserve"> </w:t>
      </w:r>
      <w:r w:rsidRPr="00855A4B">
        <w:rPr>
          <w:b/>
          <w:sz w:val="28"/>
          <w:szCs w:val="28"/>
        </w:rPr>
        <w:t>COLLEGE</w:t>
      </w:r>
      <w:r w:rsidR="00E22F68">
        <w:rPr>
          <w:b/>
          <w:sz w:val="28"/>
          <w:szCs w:val="28"/>
        </w:rPr>
        <w:t xml:space="preserve"> </w:t>
      </w:r>
      <w:r>
        <w:rPr>
          <w:b/>
          <w:sz w:val="28"/>
          <w:szCs w:val="28"/>
        </w:rPr>
        <w:t>, CHENNAI</w:t>
      </w:r>
      <w:r w:rsidR="00DF7406">
        <w:rPr>
          <w:b/>
          <w:sz w:val="28"/>
          <w:szCs w:val="28"/>
        </w:rPr>
        <w:t xml:space="preserve">      </w:t>
      </w:r>
    </w:p>
    <w:p w:rsidR="00DF7406" w:rsidRDefault="00DF7406" w:rsidP="00F85B0F">
      <w:pPr>
        <w:rPr>
          <w:b/>
          <w:sz w:val="28"/>
          <w:szCs w:val="28"/>
        </w:rPr>
      </w:pPr>
      <w:r>
        <w:rPr>
          <w:noProof/>
          <w:lang w:val="en-IN" w:eastAsia="en-IN" w:bidi="ar-SA"/>
        </w:rPr>
        <w:t xml:space="preserve">          </w:t>
      </w:r>
      <w:r w:rsidR="00E22F68" w:rsidRPr="002973F3">
        <w:rPr>
          <w:noProof/>
          <w:lang w:val="en-IN" w:eastAsia="en-IN" w:bidi="ar-SA"/>
        </w:rPr>
        <w:drawing>
          <wp:inline distT="0" distB="0" distL="0" distR="0" wp14:anchorId="470C0990" wp14:editId="33D7A8D0">
            <wp:extent cx="963752" cy="1108057"/>
            <wp:effectExtent l="19050" t="0" r="7798" b="0"/>
            <wp:docPr id="9" name="Picture 0" descr="483px-Ann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px-Anna_University_Logo.svg.png"/>
                    <pic:cNvPicPr/>
                  </pic:nvPicPr>
                  <pic:blipFill>
                    <a:blip r:embed="rId8" cstate="print"/>
                    <a:stretch>
                      <a:fillRect/>
                    </a:stretch>
                  </pic:blipFill>
                  <pic:spPr>
                    <a:xfrm>
                      <a:off x="0" y="0"/>
                      <a:ext cx="968981" cy="1114069"/>
                    </a:xfrm>
                    <a:prstGeom prst="rect">
                      <a:avLst/>
                    </a:prstGeom>
                  </pic:spPr>
                </pic:pic>
              </a:graphicData>
            </a:graphic>
          </wp:inline>
        </w:drawing>
      </w:r>
      <w:r>
        <w:rPr>
          <w:noProof/>
          <w:lang w:val="en-IN" w:eastAsia="en-IN" w:bidi="ar-SA"/>
        </w:rPr>
        <w:t xml:space="preserve"> </w:t>
      </w:r>
      <w:r>
        <w:rPr>
          <w:b/>
          <w:sz w:val="28"/>
          <w:szCs w:val="28"/>
        </w:rPr>
        <w:t xml:space="preserve">                                                 </w:t>
      </w:r>
      <w:r>
        <w:rPr>
          <w:b/>
          <w:noProof/>
          <w:sz w:val="36"/>
          <w:szCs w:val="36"/>
          <w:lang w:val="en-IN" w:eastAsia="en-IN" w:bidi="ar-SA"/>
        </w:rPr>
        <w:drawing>
          <wp:inline distT="0" distB="0" distL="0" distR="0" wp14:anchorId="4AD2EBEF" wp14:editId="18B1FD3A">
            <wp:extent cx="1235592" cy="1095153"/>
            <wp:effectExtent l="19050" t="0" r="2658" b="0"/>
            <wp:docPr id="3" name="Picture 62" descr="Rajalakshmi_Engineering_College_(REC)_Chenna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jalakshmi_Engineering_College_(REC)_Chennai_Logo"/>
                    <pic:cNvPicPr>
                      <a:picLocks noChangeAspect="1" noChangeArrowheads="1"/>
                    </pic:cNvPicPr>
                  </pic:nvPicPr>
                  <pic:blipFill>
                    <a:blip r:embed="rId9" cstate="print"/>
                    <a:srcRect/>
                    <a:stretch>
                      <a:fillRect/>
                    </a:stretch>
                  </pic:blipFill>
                  <pic:spPr bwMode="auto">
                    <a:xfrm>
                      <a:off x="0" y="0"/>
                      <a:ext cx="1252090" cy="1109776"/>
                    </a:xfrm>
                    <a:prstGeom prst="rect">
                      <a:avLst/>
                    </a:prstGeom>
                    <a:noFill/>
                    <a:ln w="9525">
                      <a:noFill/>
                      <a:miter lim="800000"/>
                      <a:headEnd/>
                      <a:tailEnd/>
                    </a:ln>
                  </pic:spPr>
                </pic:pic>
              </a:graphicData>
            </a:graphic>
          </wp:inline>
        </w:drawing>
      </w:r>
      <w:r>
        <w:rPr>
          <w:b/>
          <w:sz w:val="28"/>
          <w:szCs w:val="28"/>
        </w:rPr>
        <w:t xml:space="preserve">                                                                     </w:t>
      </w:r>
    </w:p>
    <w:p w:rsidR="002F3F9A" w:rsidRDefault="00DF7406" w:rsidP="00F85B0F">
      <w:pPr>
        <w:tabs>
          <w:tab w:val="left" w:pos="9180"/>
        </w:tabs>
        <w:spacing w:after="0"/>
        <w:outlineLvl w:val="0"/>
        <w:rPr>
          <w:b/>
        </w:rPr>
      </w:pPr>
      <w:r>
        <w:rPr>
          <w:sz w:val="18"/>
        </w:rPr>
        <w:t xml:space="preserve">                                                                         </w:t>
      </w:r>
      <w:r>
        <w:rPr>
          <w:b/>
        </w:rPr>
        <w:t>MAY</w:t>
      </w:r>
      <w:r w:rsidR="00E22F68">
        <w:rPr>
          <w:b/>
        </w:rPr>
        <w:t xml:space="preserve"> -20</w:t>
      </w:r>
      <w:r w:rsidR="006333FF">
        <w:rPr>
          <w:b/>
        </w:rPr>
        <w:t>19</w:t>
      </w:r>
    </w:p>
    <w:p w:rsidR="00994E83" w:rsidRDefault="00207A96" w:rsidP="00F85B0F">
      <w:pPr>
        <w:tabs>
          <w:tab w:val="left" w:pos="9180"/>
        </w:tabs>
        <w:spacing w:after="0"/>
        <w:jc w:val="center"/>
        <w:outlineLvl w:val="0"/>
        <w:rPr>
          <w:b/>
        </w:rPr>
      </w:pPr>
      <w:r>
        <w:rPr>
          <w:b/>
        </w:rPr>
        <w:t>ANNA UNIVERSITY</w:t>
      </w:r>
    </w:p>
    <w:p w:rsidR="00207A96" w:rsidRDefault="008C6F25" w:rsidP="00F85B0F">
      <w:pPr>
        <w:tabs>
          <w:tab w:val="left" w:pos="9180"/>
        </w:tabs>
        <w:spacing w:after="0"/>
        <w:jc w:val="center"/>
        <w:outlineLvl w:val="0"/>
        <w:rPr>
          <w:b/>
        </w:rPr>
      </w:pPr>
      <w:r>
        <w:rPr>
          <w:b/>
        </w:rPr>
        <w:t>CHENNAI</w:t>
      </w:r>
    </w:p>
    <w:p w:rsidR="007D1F3A" w:rsidRDefault="007D1F3A" w:rsidP="00F85B0F">
      <w:pPr>
        <w:rPr>
          <w:b/>
          <w:sz w:val="28"/>
          <w:szCs w:val="28"/>
        </w:rPr>
      </w:pPr>
      <w:bookmarkStart w:id="1" w:name="_Toc418848707"/>
      <w:r>
        <w:rPr>
          <w:b/>
          <w:sz w:val="28"/>
          <w:szCs w:val="28"/>
        </w:rPr>
        <w:br w:type="page"/>
      </w:r>
    </w:p>
    <w:p w:rsidR="002F3F9A" w:rsidRPr="00DF7406" w:rsidRDefault="002F3F9A" w:rsidP="00F85B0F">
      <w:pPr>
        <w:jc w:val="center"/>
        <w:rPr>
          <w:b/>
        </w:rPr>
      </w:pPr>
      <w:r w:rsidRPr="00DF7406">
        <w:rPr>
          <w:b/>
        </w:rPr>
        <w:lastRenderedPageBreak/>
        <w:t>BONAFIDE CERTIFICATE</w:t>
      </w:r>
    </w:p>
    <w:p w:rsidR="002F3F9A" w:rsidRPr="00A70471" w:rsidRDefault="002F3F9A" w:rsidP="00F85B0F">
      <w:pPr>
        <w:tabs>
          <w:tab w:val="left" w:pos="2310"/>
        </w:tabs>
        <w:rPr>
          <w:sz w:val="28"/>
          <w:szCs w:val="28"/>
        </w:rPr>
      </w:pPr>
      <w:r w:rsidRPr="00A70471">
        <w:rPr>
          <w:sz w:val="28"/>
          <w:szCs w:val="28"/>
        </w:rPr>
        <w:t xml:space="preserve">Certified </w:t>
      </w:r>
      <w:r w:rsidR="00A76300">
        <w:rPr>
          <w:sz w:val="28"/>
          <w:szCs w:val="28"/>
        </w:rPr>
        <w:t>t</w:t>
      </w:r>
      <w:r w:rsidRPr="00A70471">
        <w:rPr>
          <w:sz w:val="28"/>
          <w:szCs w:val="28"/>
        </w:rPr>
        <w:t xml:space="preserve">hat </w:t>
      </w:r>
      <w:r w:rsidR="00A76300">
        <w:rPr>
          <w:sz w:val="28"/>
          <w:szCs w:val="28"/>
        </w:rPr>
        <w:t>t</w:t>
      </w:r>
      <w:r w:rsidRPr="00A70471">
        <w:rPr>
          <w:sz w:val="28"/>
          <w:szCs w:val="28"/>
        </w:rPr>
        <w:t xml:space="preserve">his </w:t>
      </w:r>
      <w:r w:rsidR="00A76300">
        <w:rPr>
          <w:sz w:val="28"/>
          <w:szCs w:val="28"/>
        </w:rPr>
        <w:t>p</w:t>
      </w:r>
      <w:r w:rsidRPr="00A70471">
        <w:rPr>
          <w:sz w:val="28"/>
          <w:szCs w:val="28"/>
        </w:rPr>
        <w:t xml:space="preserve">roject </w:t>
      </w:r>
      <w:r w:rsidRPr="00A70471">
        <w:rPr>
          <w:b/>
          <w:sz w:val="28"/>
          <w:szCs w:val="28"/>
        </w:rPr>
        <w:t>“</w:t>
      </w:r>
      <w:r w:rsidR="00F375DA">
        <w:rPr>
          <w:b/>
          <w:bCs/>
          <w:sz w:val="28"/>
          <w:szCs w:val="28"/>
        </w:rPr>
        <w:t>ARAKNOID</w:t>
      </w:r>
      <w:r w:rsidRPr="00A70471">
        <w:rPr>
          <w:b/>
          <w:sz w:val="28"/>
          <w:szCs w:val="28"/>
        </w:rPr>
        <w:t>”</w:t>
      </w:r>
      <w:r w:rsidR="00A76300" w:rsidRPr="00A70471">
        <w:rPr>
          <w:sz w:val="28"/>
          <w:szCs w:val="28"/>
        </w:rPr>
        <w:t>is the bonafide work of</w:t>
      </w:r>
      <w:r w:rsidR="00A76300" w:rsidRPr="00A70471">
        <w:rPr>
          <w:b/>
          <w:sz w:val="28"/>
          <w:szCs w:val="28"/>
        </w:rPr>
        <w:t xml:space="preserve"> “</w:t>
      </w:r>
      <w:r w:rsidR="00C322AF">
        <w:rPr>
          <w:b/>
          <w:sz w:val="28"/>
          <w:szCs w:val="28"/>
        </w:rPr>
        <w:t xml:space="preserve">M SARAVANAN and </w:t>
      </w:r>
      <w:r w:rsidR="00F375DA">
        <w:rPr>
          <w:b/>
          <w:sz w:val="28"/>
          <w:szCs w:val="28"/>
        </w:rPr>
        <w:t>C SAMINATHAN</w:t>
      </w:r>
      <w:r w:rsidR="00A76300" w:rsidRPr="00A70471">
        <w:rPr>
          <w:b/>
          <w:sz w:val="28"/>
          <w:szCs w:val="28"/>
        </w:rPr>
        <w:t xml:space="preserve">” </w:t>
      </w:r>
      <w:r w:rsidR="00A76300" w:rsidRPr="00A70471">
        <w:rPr>
          <w:sz w:val="28"/>
          <w:szCs w:val="28"/>
        </w:rPr>
        <w:t>who carried out the project work under my supervision.</w:t>
      </w:r>
    </w:p>
    <w:p w:rsidR="002F3F9A" w:rsidRDefault="002F3F9A" w:rsidP="00F85B0F">
      <w:pPr>
        <w:jc w:val="left"/>
      </w:pPr>
    </w:p>
    <w:p w:rsidR="002F3F9A" w:rsidRDefault="002F3F9A" w:rsidP="00F85B0F">
      <w:pPr>
        <w:jc w:val="left"/>
      </w:pPr>
    </w:p>
    <w:p w:rsidR="002F3F9A" w:rsidRPr="00343F59" w:rsidRDefault="002F3F9A" w:rsidP="00F85B0F">
      <w:pPr>
        <w:jc w:val="left"/>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2F3F9A" w:rsidTr="008C6F25">
        <w:tc>
          <w:tcPr>
            <w:tcW w:w="4786" w:type="dxa"/>
          </w:tcPr>
          <w:p w:rsidR="002F3F9A" w:rsidRDefault="002F3F9A" w:rsidP="00F85B0F">
            <w:pPr>
              <w:spacing w:line="360" w:lineRule="auto"/>
              <w:jc w:val="left"/>
            </w:pPr>
            <w:r w:rsidRPr="00EB1B5C">
              <w:rPr>
                <w:b/>
                <w:sz w:val="24"/>
                <w:szCs w:val="24"/>
              </w:rPr>
              <w:t>SIGNATURE</w:t>
            </w:r>
          </w:p>
        </w:tc>
        <w:tc>
          <w:tcPr>
            <w:tcW w:w="4394" w:type="dxa"/>
          </w:tcPr>
          <w:p w:rsidR="002F3F9A" w:rsidRDefault="002F3F9A" w:rsidP="00F85B0F">
            <w:pPr>
              <w:spacing w:line="360" w:lineRule="auto"/>
              <w:jc w:val="left"/>
            </w:pPr>
            <w:r w:rsidRPr="00EB1B5C">
              <w:rPr>
                <w:b/>
                <w:sz w:val="24"/>
                <w:szCs w:val="24"/>
              </w:rPr>
              <w:t>SIGNATURE</w:t>
            </w:r>
          </w:p>
        </w:tc>
      </w:tr>
      <w:tr w:rsidR="002F3F9A" w:rsidTr="008C6F25">
        <w:tc>
          <w:tcPr>
            <w:tcW w:w="4786" w:type="dxa"/>
          </w:tcPr>
          <w:p w:rsidR="002F3F9A" w:rsidRDefault="002F3F9A" w:rsidP="00F85B0F">
            <w:pPr>
              <w:spacing w:line="360" w:lineRule="auto"/>
              <w:jc w:val="left"/>
            </w:pPr>
            <w:r w:rsidRPr="00AD4970">
              <w:rPr>
                <w:b/>
                <w:sz w:val="24"/>
                <w:szCs w:val="24"/>
              </w:rPr>
              <w:t>Dr.</w:t>
            </w:r>
            <w:r>
              <w:rPr>
                <w:b/>
                <w:sz w:val="24"/>
                <w:szCs w:val="24"/>
              </w:rPr>
              <w:t>P.KUMAR M.E Ph.D.,</w:t>
            </w:r>
            <w:r w:rsidRPr="00AD4970">
              <w:rPr>
                <w:b/>
                <w:sz w:val="24"/>
                <w:szCs w:val="24"/>
              </w:rPr>
              <w:tab/>
            </w:r>
            <w:r>
              <w:rPr>
                <w:b/>
                <w:sz w:val="24"/>
                <w:szCs w:val="24"/>
              </w:rPr>
              <w:tab/>
            </w:r>
          </w:p>
        </w:tc>
        <w:tc>
          <w:tcPr>
            <w:tcW w:w="4394" w:type="dxa"/>
          </w:tcPr>
          <w:p w:rsidR="002F3F9A" w:rsidRDefault="000E248B" w:rsidP="00F85B0F">
            <w:pPr>
              <w:spacing w:line="360" w:lineRule="auto"/>
              <w:jc w:val="left"/>
            </w:pPr>
            <w:r>
              <w:rPr>
                <w:b/>
                <w:sz w:val="24"/>
                <w:szCs w:val="24"/>
              </w:rPr>
              <w:t>Mr.M.CHITHAMBARATHANU</w:t>
            </w:r>
          </w:p>
        </w:tc>
      </w:tr>
      <w:tr w:rsidR="002F3F9A" w:rsidTr="008C6F25">
        <w:tc>
          <w:tcPr>
            <w:tcW w:w="4786" w:type="dxa"/>
          </w:tcPr>
          <w:p w:rsidR="002F3F9A" w:rsidRDefault="002F3F9A" w:rsidP="00F85B0F">
            <w:pPr>
              <w:spacing w:line="360" w:lineRule="auto"/>
              <w:jc w:val="left"/>
            </w:pPr>
            <w:r w:rsidRPr="00AD4970">
              <w:rPr>
                <w:b/>
                <w:sz w:val="24"/>
                <w:szCs w:val="24"/>
              </w:rPr>
              <w:t>HEAD OF THE DEPARTMENT</w:t>
            </w:r>
          </w:p>
        </w:tc>
        <w:tc>
          <w:tcPr>
            <w:tcW w:w="4394" w:type="dxa"/>
          </w:tcPr>
          <w:p w:rsidR="002F3F9A" w:rsidRDefault="002F3F9A" w:rsidP="00F85B0F">
            <w:pPr>
              <w:spacing w:line="360" w:lineRule="auto"/>
              <w:jc w:val="left"/>
            </w:pPr>
            <w:r w:rsidRPr="00AD4970">
              <w:rPr>
                <w:b/>
                <w:sz w:val="24"/>
                <w:szCs w:val="24"/>
              </w:rPr>
              <w:t>ASSISTANT PROFESS</w:t>
            </w:r>
            <w:r w:rsidR="00A76300">
              <w:rPr>
                <w:b/>
                <w:sz w:val="24"/>
                <w:szCs w:val="24"/>
              </w:rPr>
              <w:t>O</w:t>
            </w:r>
            <w:r w:rsidRPr="00AD4970">
              <w:rPr>
                <w:b/>
                <w:sz w:val="24"/>
                <w:szCs w:val="24"/>
              </w:rPr>
              <w:t>R</w:t>
            </w:r>
            <w:r w:rsidR="000E248B">
              <w:rPr>
                <w:b/>
                <w:sz w:val="24"/>
                <w:szCs w:val="24"/>
              </w:rPr>
              <w:t>(SS)</w:t>
            </w:r>
          </w:p>
        </w:tc>
      </w:tr>
      <w:tr w:rsidR="002F3F9A" w:rsidTr="008C6F25">
        <w:tc>
          <w:tcPr>
            <w:tcW w:w="4786" w:type="dxa"/>
          </w:tcPr>
          <w:p w:rsidR="002F3F9A" w:rsidRPr="00AD4970" w:rsidRDefault="002F3F9A" w:rsidP="00F85B0F">
            <w:pPr>
              <w:spacing w:line="360" w:lineRule="auto"/>
              <w:jc w:val="left"/>
              <w:rPr>
                <w:b/>
                <w:sz w:val="24"/>
                <w:szCs w:val="24"/>
              </w:rPr>
            </w:pPr>
            <w:r w:rsidRPr="00EB1B5C">
              <w:rPr>
                <w:sz w:val="24"/>
                <w:szCs w:val="24"/>
              </w:rPr>
              <w:t xml:space="preserve">Dept. of </w:t>
            </w:r>
            <w:r>
              <w:rPr>
                <w:sz w:val="24"/>
                <w:szCs w:val="24"/>
              </w:rPr>
              <w:t>Computer Science  and Engg</w:t>
            </w:r>
            <w:r w:rsidRPr="00EB1B5C">
              <w:rPr>
                <w:sz w:val="24"/>
                <w:szCs w:val="24"/>
              </w:rPr>
              <w:t>,</w:t>
            </w:r>
          </w:p>
        </w:tc>
        <w:tc>
          <w:tcPr>
            <w:tcW w:w="4394" w:type="dxa"/>
          </w:tcPr>
          <w:p w:rsidR="002F3F9A" w:rsidRPr="00AD4970" w:rsidRDefault="002F3F9A" w:rsidP="00F85B0F">
            <w:pPr>
              <w:spacing w:line="360" w:lineRule="auto"/>
              <w:jc w:val="left"/>
              <w:rPr>
                <w:b/>
                <w:sz w:val="24"/>
                <w:szCs w:val="24"/>
              </w:rPr>
            </w:pPr>
            <w:r w:rsidRPr="00EB1B5C">
              <w:rPr>
                <w:sz w:val="24"/>
                <w:szCs w:val="24"/>
              </w:rPr>
              <w:t xml:space="preserve">Dept. of </w:t>
            </w:r>
            <w:r>
              <w:rPr>
                <w:sz w:val="24"/>
                <w:szCs w:val="24"/>
              </w:rPr>
              <w:t>Computer Science  and Engg</w:t>
            </w:r>
            <w:r w:rsidRPr="00EB1B5C">
              <w:rPr>
                <w:sz w:val="24"/>
                <w:szCs w:val="24"/>
              </w:rPr>
              <w:t>,</w:t>
            </w:r>
          </w:p>
        </w:tc>
      </w:tr>
      <w:tr w:rsidR="002F3F9A" w:rsidTr="008C6F25">
        <w:tc>
          <w:tcPr>
            <w:tcW w:w="4786" w:type="dxa"/>
          </w:tcPr>
          <w:p w:rsidR="002F3F9A" w:rsidRPr="00AD4970" w:rsidRDefault="002F3F9A" w:rsidP="00F85B0F">
            <w:pPr>
              <w:spacing w:line="360" w:lineRule="auto"/>
              <w:jc w:val="left"/>
              <w:rPr>
                <w:b/>
                <w:sz w:val="24"/>
                <w:szCs w:val="24"/>
              </w:rPr>
            </w:pPr>
            <w:r>
              <w:rPr>
                <w:sz w:val="24"/>
                <w:szCs w:val="24"/>
              </w:rPr>
              <w:t>Rajalakshmi Engineering College,Chennai</w:t>
            </w:r>
          </w:p>
        </w:tc>
        <w:tc>
          <w:tcPr>
            <w:tcW w:w="4394" w:type="dxa"/>
          </w:tcPr>
          <w:p w:rsidR="002F3F9A" w:rsidRPr="00AD4970" w:rsidRDefault="002F3F9A" w:rsidP="00F85B0F">
            <w:pPr>
              <w:spacing w:line="360" w:lineRule="auto"/>
              <w:jc w:val="left"/>
              <w:rPr>
                <w:b/>
                <w:sz w:val="24"/>
                <w:szCs w:val="24"/>
              </w:rPr>
            </w:pPr>
            <w:r>
              <w:rPr>
                <w:sz w:val="24"/>
                <w:szCs w:val="24"/>
              </w:rPr>
              <w:t xml:space="preserve">Rajalakshmi Engineering </w:t>
            </w:r>
            <w:r w:rsidR="008C6F25">
              <w:rPr>
                <w:sz w:val="24"/>
                <w:szCs w:val="24"/>
              </w:rPr>
              <w:t>C</w:t>
            </w:r>
            <w:r>
              <w:rPr>
                <w:sz w:val="24"/>
                <w:szCs w:val="24"/>
              </w:rPr>
              <w:t>ollege,Chennai</w:t>
            </w:r>
          </w:p>
        </w:tc>
      </w:tr>
    </w:tbl>
    <w:p w:rsidR="002F3F9A" w:rsidRDefault="002F3F9A" w:rsidP="00F85B0F">
      <w:pPr>
        <w:jc w:val="left"/>
      </w:pPr>
    </w:p>
    <w:p w:rsidR="002323A2" w:rsidRDefault="002323A2" w:rsidP="00F85B0F">
      <w:pPr>
        <w:jc w:val="left"/>
      </w:pPr>
    </w:p>
    <w:p w:rsidR="002323A2" w:rsidRDefault="002323A2" w:rsidP="00F85B0F">
      <w:pPr>
        <w:jc w:val="left"/>
      </w:pPr>
    </w:p>
    <w:p w:rsidR="002F3F9A" w:rsidRPr="006B580F" w:rsidRDefault="002F3F9A" w:rsidP="00F85B0F">
      <w:pPr>
        <w:tabs>
          <w:tab w:val="left" w:pos="720"/>
          <w:tab w:val="left" w:pos="1440"/>
          <w:tab w:val="left" w:pos="2160"/>
          <w:tab w:val="left" w:pos="2880"/>
          <w:tab w:val="left" w:pos="3600"/>
          <w:tab w:val="left" w:pos="4320"/>
          <w:tab w:val="left" w:pos="5040"/>
          <w:tab w:val="left" w:pos="5760"/>
          <w:tab w:val="left" w:pos="6480"/>
          <w:tab w:val="left" w:pos="7455"/>
        </w:tabs>
        <w:jc w:val="left"/>
        <w:rPr>
          <w:sz w:val="28"/>
          <w:szCs w:val="28"/>
        </w:rPr>
      </w:pPr>
      <w:r w:rsidRPr="006B580F">
        <w:rPr>
          <w:sz w:val="28"/>
          <w:szCs w:val="28"/>
        </w:rPr>
        <w:t xml:space="preserve">Submitted for the </w:t>
      </w:r>
      <w:r w:rsidRPr="006B580F">
        <w:rPr>
          <w:b/>
          <w:sz w:val="28"/>
          <w:szCs w:val="28"/>
        </w:rPr>
        <w:t>ANNA UNIVERSITY</w:t>
      </w:r>
      <w:r w:rsidR="006B580F">
        <w:rPr>
          <w:b/>
          <w:sz w:val="28"/>
          <w:szCs w:val="28"/>
        </w:rPr>
        <w:t xml:space="preserve"> </w:t>
      </w:r>
      <w:r w:rsidR="00A76300" w:rsidRPr="006B580F">
        <w:rPr>
          <w:sz w:val="28"/>
          <w:szCs w:val="28"/>
        </w:rPr>
        <w:t>p</w:t>
      </w:r>
      <w:r w:rsidRPr="006B580F">
        <w:rPr>
          <w:sz w:val="28"/>
          <w:szCs w:val="28"/>
        </w:rPr>
        <w:t>ractical examination Mini-Project work viva voce held on _______</w:t>
      </w:r>
      <w:r w:rsidR="008C6F25" w:rsidRPr="006B580F">
        <w:rPr>
          <w:sz w:val="28"/>
          <w:szCs w:val="28"/>
        </w:rPr>
        <w:t>__</w:t>
      </w:r>
      <w:r w:rsidRPr="006B580F">
        <w:rPr>
          <w:sz w:val="28"/>
          <w:szCs w:val="28"/>
        </w:rPr>
        <w:t>_</w:t>
      </w:r>
    </w:p>
    <w:p w:rsidR="002F3F9A" w:rsidRPr="00EB1B5C" w:rsidRDefault="002F3F9A" w:rsidP="00F85B0F">
      <w:pPr>
        <w:jc w:val="left"/>
        <w:rPr>
          <w:sz w:val="24"/>
          <w:szCs w:val="24"/>
        </w:rPr>
      </w:pPr>
    </w:p>
    <w:p w:rsidR="008C6F25" w:rsidRPr="00EB1B5C" w:rsidRDefault="008C6F25" w:rsidP="00F85B0F">
      <w:pPr>
        <w:jc w:val="left"/>
        <w:rPr>
          <w:sz w:val="24"/>
          <w:szCs w:val="24"/>
        </w:rPr>
      </w:pPr>
    </w:p>
    <w:p w:rsidR="007D1F3A" w:rsidRDefault="002F3F9A" w:rsidP="00F85B0F">
      <w:pPr>
        <w:jc w:val="left"/>
        <w:rPr>
          <w:b/>
          <w:sz w:val="24"/>
          <w:szCs w:val="24"/>
        </w:rPr>
      </w:pPr>
      <w:r>
        <w:rPr>
          <w:b/>
          <w:sz w:val="24"/>
          <w:szCs w:val="24"/>
        </w:rPr>
        <w:t>IN</w:t>
      </w:r>
      <w:r w:rsidRPr="00EB1B5C">
        <w:rPr>
          <w:b/>
          <w:sz w:val="24"/>
          <w:szCs w:val="24"/>
        </w:rPr>
        <w:t>T</w:t>
      </w:r>
      <w:r>
        <w:rPr>
          <w:b/>
          <w:sz w:val="24"/>
          <w:szCs w:val="24"/>
        </w:rPr>
        <w:t>E</w:t>
      </w:r>
      <w:r w:rsidRPr="00EB1B5C">
        <w:rPr>
          <w:b/>
          <w:sz w:val="24"/>
          <w:szCs w:val="24"/>
        </w:rPr>
        <w:t>RNAL EXAMINER</w:t>
      </w:r>
      <w:r w:rsidRPr="00EB1B5C">
        <w:rPr>
          <w:sz w:val="24"/>
          <w:szCs w:val="24"/>
        </w:rPr>
        <w:tab/>
      </w:r>
      <w:r w:rsidRPr="00EB1B5C">
        <w:rPr>
          <w:sz w:val="24"/>
          <w:szCs w:val="24"/>
        </w:rPr>
        <w:tab/>
      </w:r>
      <w:r w:rsidRPr="00EB1B5C">
        <w:rPr>
          <w:sz w:val="24"/>
          <w:szCs w:val="24"/>
        </w:rPr>
        <w:tab/>
      </w:r>
      <w:r w:rsidRPr="00EB1B5C">
        <w:rPr>
          <w:sz w:val="24"/>
          <w:szCs w:val="24"/>
        </w:rPr>
        <w:tab/>
      </w:r>
      <w:r w:rsidRPr="00EB1B5C">
        <w:rPr>
          <w:b/>
          <w:sz w:val="24"/>
          <w:szCs w:val="24"/>
        </w:rPr>
        <w:t>EXTERNAL EXAMINER</w:t>
      </w:r>
    </w:p>
    <w:p w:rsidR="00C322AF" w:rsidRPr="00DF7406" w:rsidRDefault="007D1F3A" w:rsidP="00F85B0F">
      <w:pPr>
        <w:jc w:val="center"/>
        <w:rPr>
          <w:b/>
        </w:rPr>
      </w:pPr>
      <w:r w:rsidRPr="00DF7406">
        <w:rPr>
          <w:b/>
        </w:rPr>
        <w:br w:type="page"/>
      </w:r>
      <w:r w:rsidR="00AD0077" w:rsidRPr="00DF7406">
        <w:rPr>
          <w:b/>
        </w:rPr>
        <w:lastRenderedPageBreak/>
        <w:t>ABSTRACT</w:t>
      </w:r>
      <w:bookmarkEnd w:id="1"/>
    </w:p>
    <w:p w:rsidR="00C322AF" w:rsidRPr="00F85B0F" w:rsidRDefault="00C322AF" w:rsidP="00F85B0F">
      <w:pPr>
        <w:rPr>
          <w:sz w:val="28"/>
          <w:szCs w:val="28"/>
        </w:rPr>
      </w:pPr>
      <w:r w:rsidRPr="00DF7406">
        <w:rPr>
          <w:sz w:val="28"/>
          <w:szCs w:val="28"/>
        </w:rPr>
        <w:t xml:space="preserve">Arkanoid is one of the oldest block buster games which made the previous generation go crazy. Here we have recreated the modern version of it. In this, </w:t>
      </w:r>
      <w:r w:rsidR="00A424D4">
        <w:rPr>
          <w:sz w:val="28"/>
          <w:szCs w:val="28"/>
        </w:rPr>
        <w:t>t</w:t>
      </w:r>
      <w:r w:rsidRPr="00DF7406">
        <w:rPr>
          <w:sz w:val="28"/>
          <w:szCs w:val="28"/>
        </w:rPr>
        <w:t>he ball in</w:t>
      </w:r>
      <w:r w:rsidR="00A424D4">
        <w:rPr>
          <w:sz w:val="28"/>
          <w:szCs w:val="28"/>
        </w:rPr>
        <w:t>itially is in touch with the bar</w:t>
      </w:r>
      <w:r w:rsidRPr="00DF7406">
        <w:rPr>
          <w:sz w:val="28"/>
          <w:szCs w:val="28"/>
        </w:rPr>
        <w:t xml:space="preserve">. After the </w:t>
      </w:r>
      <w:r w:rsidR="00A424D4">
        <w:rPr>
          <w:sz w:val="28"/>
          <w:szCs w:val="28"/>
        </w:rPr>
        <w:t>ball</w:t>
      </w:r>
      <w:r w:rsidRPr="00DF7406">
        <w:rPr>
          <w:sz w:val="28"/>
          <w:szCs w:val="28"/>
        </w:rPr>
        <w:t xml:space="preserve"> is released, it hits the series of recta</w:t>
      </w:r>
      <w:r w:rsidR="00A424D4">
        <w:rPr>
          <w:sz w:val="28"/>
          <w:szCs w:val="28"/>
        </w:rPr>
        <w:t xml:space="preserve">ngular blocks at the top of it </w:t>
      </w:r>
      <w:r w:rsidRPr="00DF7406">
        <w:rPr>
          <w:sz w:val="28"/>
          <w:szCs w:val="28"/>
        </w:rPr>
        <w:t>and the ball returns. If the ball hits a block, that particular block gets vanished</w:t>
      </w:r>
      <w:r w:rsidR="00A424D4">
        <w:rPr>
          <w:sz w:val="28"/>
          <w:szCs w:val="28"/>
        </w:rPr>
        <w:t xml:space="preserve"> and a part of the block falls down,if the residue of the block hits the bar,the life gets reduced with the exception to the power blocks</w:t>
      </w:r>
      <w:r w:rsidRPr="00DF7406">
        <w:rPr>
          <w:sz w:val="28"/>
          <w:szCs w:val="28"/>
        </w:rPr>
        <w:t xml:space="preserve">. Each time when the ball returns to the bar, the player has to move the block (only left and right) and </w:t>
      </w:r>
      <w:r w:rsidR="00A424D4">
        <w:rPr>
          <w:sz w:val="28"/>
          <w:szCs w:val="28"/>
        </w:rPr>
        <w:t>project</w:t>
      </w:r>
      <w:r w:rsidRPr="00DF7406">
        <w:rPr>
          <w:sz w:val="28"/>
          <w:szCs w:val="28"/>
        </w:rPr>
        <w:t xml:space="preserve"> it to the blocks. If the player fails to move the bar where ball is coming, and leaves the ball without touching, he loses a life. For each player, initially 3 lives are given. After all the blocks are disappeared, the player</w:t>
      </w:r>
      <w:r w:rsidR="00A424D4">
        <w:rPr>
          <w:sz w:val="28"/>
          <w:szCs w:val="28"/>
        </w:rPr>
        <w:t xml:space="preserve"> completes that level. We have 5</w:t>
      </w:r>
      <w:r w:rsidRPr="00DF7406">
        <w:rPr>
          <w:sz w:val="28"/>
          <w:szCs w:val="28"/>
        </w:rPr>
        <w:t xml:space="preserve"> levels and at each level, the difficulty of the game gets increased</w:t>
      </w:r>
      <w:r w:rsidR="00A424D4">
        <w:rPr>
          <w:sz w:val="28"/>
          <w:szCs w:val="28"/>
        </w:rPr>
        <w:t xml:space="preserve"> and also the player gets extra one life</w:t>
      </w:r>
      <w:r w:rsidRPr="00DF7406">
        <w:rPr>
          <w:sz w:val="28"/>
          <w:szCs w:val="28"/>
        </w:rPr>
        <w:t>.</w:t>
      </w:r>
      <w:r w:rsidR="00A424D4">
        <w:rPr>
          <w:sz w:val="28"/>
          <w:szCs w:val="28"/>
        </w:rPr>
        <w:t>There are also powers like Big ball,Long Bar,Slow ball remain  hidden</w:t>
      </w:r>
      <w:r w:rsidRPr="00DF7406">
        <w:rPr>
          <w:sz w:val="28"/>
          <w:szCs w:val="28"/>
        </w:rPr>
        <w:t xml:space="preserve"> </w:t>
      </w:r>
      <w:r w:rsidR="00A424D4">
        <w:rPr>
          <w:sz w:val="28"/>
          <w:szCs w:val="28"/>
        </w:rPr>
        <w:t>in random blocks . They will fall only after hitting those particular blocks.If the player catch those block while falling he will get the power for the upcoming ten seconds.</w:t>
      </w:r>
      <w:r w:rsidR="00E750A8">
        <w:rPr>
          <w:sz w:val="28"/>
          <w:szCs w:val="28"/>
        </w:rPr>
        <w:t>The player has to complete all the Five levels to win the game.</w:t>
      </w:r>
      <w:r w:rsidR="00A424D4">
        <w:rPr>
          <w:sz w:val="28"/>
          <w:szCs w:val="28"/>
        </w:rPr>
        <w:t xml:space="preserve"> </w:t>
      </w:r>
    </w:p>
    <w:p w:rsidR="00AD0077" w:rsidRPr="00803F65" w:rsidRDefault="00AD0077" w:rsidP="00F85B0F">
      <w:pPr>
        <w:pStyle w:val="cfrAbstractheading"/>
        <w:spacing w:before="0" w:after="0" w:line="360" w:lineRule="auto"/>
        <w:rPr>
          <w:bCs/>
        </w:rPr>
      </w:pPr>
    </w:p>
    <w:p w:rsidR="00AD0077" w:rsidRPr="002323A2" w:rsidRDefault="00AD0077" w:rsidP="00F85B0F">
      <w:pPr>
        <w:tabs>
          <w:tab w:val="left" w:pos="1080"/>
        </w:tabs>
        <w:autoSpaceDE w:val="0"/>
        <w:autoSpaceDN w:val="0"/>
        <w:adjustRightInd w:val="0"/>
        <w:jc w:val="left"/>
        <w:rPr>
          <w:color w:val="FF0000"/>
          <w:sz w:val="60"/>
        </w:rPr>
      </w:pPr>
      <w:r>
        <w:tab/>
      </w:r>
    </w:p>
    <w:p w:rsidR="00AD0077" w:rsidRPr="00803F65" w:rsidRDefault="00AD0077" w:rsidP="00F85B0F">
      <w:pPr>
        <w:spacing w:after="200"/>
        <w:rPr>
          <w:sz w:val="28"/>
          <w:szCs w:val="28"/>
        </w:rPr>
      </w:pPr>
    </w:p>
    <w:p w:rsidR="008C6F25" w:rsidRDefault="008C6F25" w:rsidP="00F85B0F">
      <w:pPr>
        <w:pStyle w:val="cfrAbstractheading"/>
        <w:spacing w:line="360" w:lineRule="auto"/>
        <w:jc w:val="both"/>
        <w:rPr>
          <w:szCs w:val="28"/>
        </w:rPr>
      </w:pPr>
    </w:p>
    <w:p w:rsidR="00FF4C30" w:rsidRPr="00F566E6" w:rsidRDefault="00F36C09" w:rsidP="00F85B0F">
      <w:pPr>
        <w:pStyle w:val="cfrAcknowledgementtitle"/>
        <w:ind w:firstLine="0"/>
        <w:outlineLvl w:val="0"/>
        <w:rPr>
          <w:szCs w:val="28"/>
        </w:rPr>
      </w:pPr>
      <w:r w:rsidRPr="00F566E6">
        <w:rPr>
          <w:szCs w:val="28"/>
        </w:rPr>
        <w:lastRenderedPageBreak/>
        <w:t>A</w:t>
      </w:r>
      <w:r w:rsidR="00573EEA" w:rsidRPr="00F566E6">
        <w:rPr>
          <w:szCs w:val="28"/>
        </w:rPr>
        <w:t>CKNOWLEDGEMENT</w:t>
      </w:r>
    </w:p>
    <w:p w:rsidR="00C90AE6" w:rsidRPr="000F7CC3" w:rsidRDefault="00C90AE6" w:rsidP="00F85B0F">
      <w:pPr>
        <w:pStyle w:val="cfrAcknowledgementtitle"/>
        <w:rPr>
          <w:sz w:val="30"/>
        </w:rPr>
      </w:pPr>
    </w:p>
    <w:p w:rsidR="005448B2" w:rsidRDefault="00EB304E" w:rsidP="006976FF">
      <w:pPr>
        <w:spacing w:after="0"/>
        <w:ind w:firstLine="720"/>
        <w:rPr>
          <w:sz w:val="28"/>
          <w:szCs w:val="28"/>
        </w:rPr>
      </w:pPr>
      <w:r w:rsidRPr="00F566E6">
        <w:rPr>
          <w:sz w:val="28"/>
          <w:szCs w:val="28"/>
        </w:rPr>
        <w:t>We express our sincere thanks to our beloved and honorable  chairman</w:t>
      </w:r>
      <w:r>
        <w:rPr>
          <w:sz w:val="28"/>
          <w:szCs w:val="28"/>
        </w:rPr>
        <w:t xml:space="preserve">  </w:t>
      </w:r>
      <w:r w:rsidRPr="00F566E6">
        <w:rPr>
          <w:b/>
          <w:sz w:val="28"/>
          <w:szCs w:val="28"/>
        </w:rPr>
        <w:t>MR. S. MEGANATHAN</w:t>
      </w:r>
      <w:r>
        <w:rPr>
          <w:b/>
          <w:sz w:val="28"/>
          <w:szCs w:val="28"/>
        </w:rPr>
        <w:t xml:space="preserve"> </w:t>
      </w:r>
      <w:r w:rsidRPr="00F566E6">
        <w:rPr>
          <w:sz w:val="28"/>
          <w:szCs w:val="28"/>
        </w:rPr>
        <w:t xml:space="preserve">and the </w:t>
      </w:r>
      <w:r w:rsidR="005448B2">
        <w:rPr>
          <w:sz w:val="28"/>
          <w:szCs w:val="28"/>
        </w:rPr>
        <w:t xml:space="preserve">chairperson </w:t>
      </w:r>
    </w:p>
    <w:p w:rsidR="005448B2" w:rsidRDefault="00EB304E" w:rsidP="006976FF">
      <w:pPr>
        <w:spacing w:after="0"/>
        <w:rPr>
          <w:sz w:val="28"/>
          <w:szCs w:val="28"/>
        </w:rPr>
      </w:pPr>
      <w:r w:rsidRPr="00F566E6">
        <w:rPr>
          <w:b/>
          <w:sz w:val="28"/>
          <w:szCs w:val="28"/>
        </w:rPr>
        <w:t>DR. M.THANGAM MEGANATHAN</w:t>
      </w:r>
      <w:r>
        <w:rPr>
          <w:b/>
          <w:sz w:val="28"/>
          <w:szCs w:val="28"/>
        </w:rPr>
        <w:t xml:space="preserve"> </w:t>
      </w:r>
      <w:r w:rsidRPr="00F566E6">
        <w:rPr>
          <w:sz w:val="28"/>
          <w:szCs w:val="28"/>
        </w:rPr>
        <w:t>for their timely support and encouragement</w:t>
      </w:r>
      <w:r>
        <w:rPr>
          <w:sz w:val="28"/>
          <w:szCs w:val="28"/>
        </w:rPr>
        <w:t>.</w:t>
      </w:r>
    </w:p>
    <w:p w:rsidR="006976FF" w:rsidRDefault="008C6F25" w:rsidP="006976FF">
      <w:pPr>
        <w:spacing w:after="0"/>
        <w:ind w:firstLine="720"/>
        <w:rPr>
          <w:sz w:val="28"/>
          <w:szCs w:val="28"/>
        </w:rPr>
      </w:pPr>
      <w:r w:rsidRPr="00F566E6">
        <w:rPr>
          <w:sz w:val="28"/>
          <w:szCs w:val="28"/>
        </w:rPr>
        <w:t xml:space="preserve">We </w:t>
      </w:r>
      <w:r w:rsidR="00A76300" w:rsidRPr="00F566E6">
        <w:rPr>
          <w:sz w:val="28"/>
          <w:szCs w:val="28"/>
        </w:rPr>
        <w:t xml:space="preserve">are greatly indebted to our respected and honorable principal </w:t>
      </w:r>
      <w:r w:rsidRPr="00F566E6">
        <w:rPr>
          <w:b/>
          <w:sz w:val="28"/>
          <w:szCs w:val="28"/>
        </w:rPr>
        <w:t>Dr. S.N. MURUGESAN</w:t>
      </w:r>
      <w:r w:rsidR="00EB304E">
        <w:rPr>
          <w:b/>
          <w:sz w:val="28"/>
          <w:szCs w:val="28"/>
        </w:rPr>
        <w:t xml:space="preserve"> </w:t>
      </w:r>
      <w:r w:rsidR="00A76300" w:rsidRPr="00F566E6">
        <w:rPr>
          <w:sz w:val="28"/>
          <w:szCs w:val="28"/>
        </w:rPr>
        <w:t>for his able support and guidance</w:t>
      </w:r>
    </w:p>
    <w:p w:rsidR="008C6F25" w:rsidRPr="00F566E6" w:rsidRDefault="008C6F25" w:rsidP="006976FF">
      <w:pPr>
        <w:spacing w:after="0"/>
        <w:ind w:firstLine="720"/>
        <w:rPr>
          <w:sz w:val="28"/>
          <w:szCs w:val="28"/>
        </w:rPr>
      </w:pPr>
      <w:r w:rsidRPr="00F566E6">
        <w:rPr>
          <w:sz w:val="28"/>
          <w:szCs w:val="28"/>
        </w:rPr>
        <w:t xml:space="preserve">No Words Of Gratitude Will Suffice For The Unquestioning Support Extended To Us By Our Head Of The Department </w:t>
      </w:r>
      <w:r w:rsidRPr="00F566E6">
        <w:rPr>
          <w:b/>
          <w:sz w:val="28"/>
          <w:szCs w:val="28"/>
        </w:rPr>
        <w:t>Dr.P.KUMAR</w:t>
      </w:r>
      <w:r w:rsidR="00F219CB">
        <w:rPr>
          <w:b/>
          <w:sz w:val="28"/>
          <w:szCs w:val="28"/>
        </w:rPr>
        <w:t xml:space="preserve"> </w:t>
      </w:r>
      <w:r w:rsidRPr="00F566E6">
        <w:rPr>
          <w:b/>
          <w:sz w:val="28"/>
          <w:szCs w:val="28"/>
        </w:rPr>
        <w:t>M.E Ph.D.,</w:t>
      </w:r>
      <w:r w:rsidR="00EB304E">
        <w:rPr>
          <w:b/>
          <w:sz w:val="28"/>
          <w:szCs w:val="28"/>
        </w:rPr>
        <w:t xml:space="preserve"> </w:t>
      </w:r>
      <w:r w:rsidRPr="00F566E6">
        <w:rPr>
          <w:sz w:val="28"/>
          <w:szCs w:val="28"/>
        </w:rPr>
        <w:t>For Being Ever Supporting Force During Our Project Work</w:t>
      </w:r>
    </w:p>
    <w:p w:rsidR="008C6F25" w:rsidRDefault="00A76300" w:rsidP="006976FF">
      <w:pPr>
        <w:spacing w:after="0"/>
        <w:ind w:firstLine="720"/>
        <w:rPr>
          <w:sz w:val="28"/>
          <w:szCs w:val="28"/>
        </w:rPr>
      </w:pPr>
      <w:r w:rsidRPr="00F566E6">
        <w:rPr>
          <w:sz w:val="28"/>
          <w:szCs w:val="28"/>
        </w:rPr>
        <w:t xml:space="preserve">We also extend our sincere and hearty thanks to our internal guide </w:t>
      </w:r>
      <w:r w:rsidR="008D6267">
        <w:rPr>
          <w:b/>
          <w:sz w:val="28"/>
          <w:szCs w:val="28"/>
        </w:rPr>
        <w:t>Mr.M.CHITHAMBARATHANU B.E.,M.Tech.,</w:t>
      </w:r>
      <w:r w:rsidRPr="00F566E6">
        <w:rPr>
          <w:sz w:val="28"/>
          <w:szCs w:val="28"/>
        </w:rPr>
        <w:t>for his valuable guidance and motivation during the completion of this project.</w:t>
      </w:r>
    </w:p>
    <w:p w:rsidR="00F85B0F" w:rsidRDefault="00F85B0F" w:rsidP="006976FF">
      <w:pPr>
        <w:spacing w:after="0"/>
        <w:ind w:firstLine="720"/>
        <w:rPr>
          <w:sz w:val="28"/>
          <w:szCs w:val="28"/>
        </w:rPr>
      </w:pPr>
      <w:r w:rsidRPr="00F566E6">
        <w:rPr>
          <w:sz w:val="28"/>
          <w:szCs w:val="28"/>
        </w:rPr>
        <w:t>Our sincere thanks to our family members, friends and other staff members of information technology.</w:t>
      </w:r>
    </w:p>
    <w:p w:rsidR="00F85B0F" w:rsidRDefault="00F85B0F" w:rsidP="006976FF">
      <w:pPr>
        <w:spacing w:after="0"/>
        <w:ind w:firstLine="720"/>
        <w:rPr>
          <w:sz w:val="28"/>
          <w:szCs w:val="28"/>
        </w:rPr>
      </w:pPr>
    </w:p>
    <w:p w:rsidR="00F85B0F" w:rsidRDefault="00F85B0F" w:rsidP="00F85B0F">
      <w:pPr>
        <w:ind w:firstLine="720"/>
        <w:jc w:val="right"/>
        <w:rPr>
          <w:sz w:val="28"/>
          <w:szCs w:val="28"/>
        </w:rPr>
      </w:pPr>
      <w:r>
        <w:rPr>
          <w:sz w:val="28"/>
          <w:szCs w:val="28"/>
        </w:rPr>
        <w:t>SARAVANAN M(180701219)</w:t>
      </w:r>
    </w:p>
    <w:p w:rsidR="00F85B0F" w:rsidRPr="00F566E6" w:rsidRDefault="00F85B0F" w:rsidP="00F85B0F">
      <w:pPr>
        <w:ind w:firstLine="720"/>
        <w:jc w:val="right"/>
        <w:rPr>
          <w:sz w:val="28"/>
          <w:szCs w:val="28"/>
        </w:rPr>
      </w:pPr>
      <w:r>
        <w:rPr>
          <w:sz w:val="28"/>
          <w:szCs w:val="28"/>
        </w:rPr>
        <w:t>SAMINATHAN C(180701210)</w:t>
      </w:r>
    </w:p>
    <w:p w:rsidR="007D1F3A" w:rsidRDefault="00F85B0F" w:rsidP="00F85B0F">
      <w:pPr>
        <w:rPr>
          <w:b/>
        </w:rPr>
      </w:pPr>
      <w:r>
        <w:rPr>
          <w:b/>
        </w:rPr>
        <w:t xml:space="preserve">               </w:t>
      </w:r>
    </w:p>
    <w:p w:rsidR="006976FF" w:rsidRDefault="006976FF" w:rsidP="00F85B0F">
      <w:pPr>
        <w:rPr>
          <w:b/>
        </w:rPr>
      </w:pPr>
    </w:p>
    <w:p w:rsidR="006976FF" w:rsidRPr="00F85B0F" w:rsidRDefault="006976FF" w:rsidP="00F85B0F">
      <w:pPr>
        <w:rPr>
          <w:sz w:val="28"/>
          <w:szCs w:val="28"/>
        </w:rPr>
      </w:pPr>
    </w:p>
    <w:p w:rsidR="00F85B0F" w:rsidRPr="00C01E26" w:rsidRDefault="00F85B0F" w:rsidP="00F85B0F">
      <w:pPr>
        <w:spacing w:after="0"/>
        <w:jc w:val="center"/>
        <w:outlineLvl w:val="0"/>
        <w:rPr>
          <w:b/>
        </w:rPr>
      </w:pPr>
      <w:r w:rsidRPr="00C01E26">
        <w:rPr>
          <w:b/>
        </w:rPr>
        <w:lastRenderedPageBreak/>
        <w:t>TABLE OF CONTENTS</w:t>
      </w:r>
    </w:p>
    <w:p w:rsidR="00F85B0F" w:rsidRDefault="00F85B0F" w:rsidP="00F85B0F">
      <w:pPr>
        <w:pStyle w:val="cfrTableofcontent"/>
        <w:tabs>
          <w:tab w:val="left" w:pos="3600"/>
        </w:tabs>
        <w:rPr>
          <w:rFonts w:cstheme="minorBidi"/>
          <w:b w:val="0"/>
          <w:bCs w:val="0"/>
          <w:sz w:val="26"/>
          <w:szCs w:val="26"/>
        </w:rPr>
      </w:pPr>
    </w:p>
    <w:p w:rsidR="00F85B0F" w:rsidRDefault="00F85B0F" w:rsidP="0009471E">
      <w:pPr>
        <w:pStyle w:val="cfrTableofcontent"/>
        <w:tabs>
          <w:tab w:val="left" w:pos="3600"/>
        </w:tabs>
        <w:spacing w:after="0"/>
        <w:rPr>
          <w:sz w:val="28"/>
          <w:szCs w:val="28"/>
        </w:rPr>
      </w:pPr>
      <w:r w:rsidRPr="00C01E26">
        <w:rPr>
          <w:sz w:val="32"/>
          <w:szCs w:val="32"/>
        </w:rPr>
        <w:t xml:space="preserve">CHAPTER </w:t>
      </w:r>
      <w:r w:rsidR="0009471E">
        <w:rPr>
          <w:sz w:val="32"/>
          <w:szCs w:val="32"/>
        </w:rPr>
        <w:t xml:space="preserve">                  </w:t>
      </w:r>
      <w:r w:rsidRPr="00C01E26">
        <w:rPr>
          <w:sz w:val="32"/>
          <w:szCs w:val="32"/>
        </w:rPr>
        <w:t>TITLE</w:t>
      </w:r>
      <w:r w:rsidRPr="00DC0F1B">
        <w:rPr>
          <w:sz w:val="28"/>
          <w:szCs w:val="28"/>
        </w:rPr>
        <w:tab/>
      </w:r>
      <w:r w:rsidRPr="00DC0F1B">
        <w:rPr>
          <w:sz w:val="28"/>
          <w:szCs w:val="28"/>
        </w:rPr>
        <w:tab/>
      </w:r>
      <w:r w:rsidRPr="00DC0F1B">
        <w:rPr>
          <w:sz w:val="28"/>
          <w:szCs w:val="28"/>
        </w:rPr>
        <w:tab/>
      </w:r>
      <w:r w:rsidR="0036228F">
        <w:rPr>
          <w:sz w:val="28"/>
          <w:szCs w:val="28"/>
        </w:rPr>
        <w:t xml:space="preserve">       </w:t>
      </w:r>
      <w:r w:rsidR="0009471E">
        <w:rPr>
          <w:sz w:val="28"/>
          <w:szCs w:val="28"/>
        </w:rPr>
        <w:t xml:space="preserve">              </w:t>
      </w:r>
      <w:r w:rsidRPr="00C01E26">
        <w:rPr>
          <w:sz w:val="32"/>
          <w:szCs w:val="32"/>
        </w:rPr>
        <w:t>PAGE</w:t>
      </w:r>
      <w:r w:rsidRPr="00DC0F1B">
        <w:rPr>
          <w:sz w:val="28"/>
          <w:szCs w:val="28"/>
        </w:rPr>
        <w:t xml:space="preserve"> </w:t>
      </w:r>
      <w:r w:rsidR="0009471E">
        <w:rPr>
          <w:sz w:val="28"/>
          <w:szCs w:val="28"/>
        </w:rPr>
        <w:t xml:space="preserve">  </w:t>
      </w:r>
    </w:p>
    <w:p w:rsidR="0009471E" w:rsidRPr="0009471E" w:rsidRDefault="0009471E" w:rsidP="0009471E">
      <w:pPr>
        <w:spacing w:after="0"/>
        <w:rPr>
          <w:b/>
          <w:lang w:val="en-GB"/>
        </w:rPr>
      </w:pPr>
      <w:r>
        <w:rPr>
          <w:lang w:val="en-GB"/>
        </w:rPr>
        <w:t xml:space="preserve">     </w:t>
      </w:r>
      <w:r w:rsidRPr="0009471E">
        <w:rPr>
          <w:b/>
          <w:lang w:val="en-GB"/>
        </w:rPr>
        <w:t>NO</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rFonts w:ascii="Calibri" w:hAnsi="Calibri" w:cs="Calibri"/>
          <w:b/>
          <w:sz w:val="28"/>
          <w:szCs w:val="28"/>
          <w:lang w:bidi="ar-SA"/>
        </w:rPr>
      </w:pPr>
      <w:r w:rsidRPr="00DC0F1B">
        <w:rPr>
          <w:b/>
          <w:sz w:val="28"/>
          <w:szCs w:val="28"/>
          <w:lang w:bidi="ar-SA"/>
        </w:rPr>
        <w:tab/>
      </w:r>
      <w:r w:rsidRPr="00DC0F1B">
        <w:rPr>
          <w:b/>
          <w:sz w:val="28"/>
          <w:szCs w:val="28"/>
          <w:lang w:bidi="ar-SA"/>
        </w:rPr>
        <w:tab/>
      </w:r>
      <w:r w:rsidRPr="00DC0F1B">
        <w:rPr>
          <w:b/>
          <w:sz w:val="28"/>
          <w:szCs w:val="28"/>
          <w:lang w:bidi="ar-SA"/>
        </w:rPr>
        <w:tab/>
      </w:r>
      <w:r w:rsidRPr="00DC0F1B">
        <w:rPr>
          <w:b/>
          <w:sz w:val="28"/>
          <w:szCs w:val="28"/>
          <w:lang w:bidi="ar-SA"/>
        </w:rPr>
        <w:tab/>
        <w:t>ABSTRACT</w:t>
      </w:r>
      <w:r w:rsidRPr="00DC0F1B">
        <w:rPr>
          <w:b/>
          <w:sz w:val="28"/>
          <w:szCs w:val="28"/>
          <w:lang w:bidi="ar-SA"/>
        </w:rPr>
        <w:tab/>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sz w:val="28"/>
          <w:szCs w:val="28"/>
          <w:lang w:bidi="ar-SA"/>
        </w:rPr>
      </w:pPr>
      <w:r w:rsidRPr="00DC0F1B">
        <w:rPr>
          <w:b/>
          <w:caps/>
          <w:sz w:val="28"/>
          <w:szCs w:val="28"/>
          <w:lang w:bidi="ar-SA"/>
        </w:rPr>
        <w:tab/>
      </w:r>
      <w:r w:rsidRPr="00DC0F1B">
        <w:rPr>
          <w:b/>
          <w:caps/>
          <w:sz w:val="28"/>
          <w:szCs w:val="28"/>
          <w:lang w:bidi="ar-SA"/>
        </w:rPr>
        <w:tab/>
      </w:r>
    </w:p>
    <w:p w:rsidR="00F85B0F" w:rsidRPr="00DC0F1B" w:rsidRDefault="00F85B0F" w:rsidP="00F85B0F">
      <w:pPr>
        <w:tabs>
          <w:tab w:val="left" w:pos="720"/>
          <w:tab w:val="left" w:pos="1134"/>
          <w:tab w:val="left" w:pos="1440"/>
          <w:tab w:val="left" w:pos="2160"/>
          <w:tab w:val="left" w:pos="2880"/>
          <w:tab w:val="left" w:pos="3780"/>
          <w:tab w:val="right" w:pos="7920"/>
        </w:tabs>
        <w:autoSpaceDE w:val="0"/>
        <w:autoSpaceDN w:val="0"/>
        <w:adjustRightInd w:val="0"/>
        <w:spacing w:after="0"/>
        <w:rPr>
          <w:rFonts w:ascii="Calibri" w:hAnsi="Calibri" w:cs="Calibri"/>
          <w:b/>
          <w:sz w:val="28"/>
          <w:szCs w:val="28"/>
          <w:lang w:bidi="ar-SA"/>
        </w:rPr>
      </w:pPr>
      <w:r>
        <w:rPr>
          <w:b/>
          <w:sz w:val="28"/>
          <w:szCs w:val="28"/>
          <w:lang w:bidi="ar-SA"/>
        </w:rPr>
        <w:tab/>
      </w:r>
      <w:r w:rsidRPr="00DC0F1B">
        <w:rPr>
          <w:b/>
          <w:sz w:val="28"/>
          <w:szCs w:val="28"/>
          <w:lang w:bidi="ar-SA"/>
        </w:rPr>
        <w:t xml:space="preserve">1 </w:t>
      </w:r>
      <w:r w:rsidR="0036228F">
        <w:rPr>
          <w:b/>
          <w:sz w:val="28"/>
          <w:szCs w:val="28"/>
          <w:lang w:bidi="ar-SA"/>
        </w:rPr>
        <w:t xml:space="preserve">  </w:t>
      </w:r>
      <w:r w:rsidR="0009471E">
        <w:rPr>
          <w:b/>
          <w:sz w:val="28"/>
          <w:szCs w:val="28"/>
          <w:lang w:bidi="ar-SA"/>
        </w:rPr>
        <w:t xml:space="preserve">     </w:t>
      </w:r>
      <w:r w:rsidRPr="00DC0F1B">
        <w:rPr>
          <w:b/>
          <w:sz w:val="28"/>
          <w:szCs w:val="28"/>
          <w:lang w:val="en-IN" w:bidi="ar-SA"/>
        </w:rPr>
        <w:t>INTRODUCTION</w:t>
      </w:r>
      <w:r w:rsidRPr="00DC0F1B">
        <w:rPr>
          <w:b/>
          <w:sz w:val="28"/>
          <w:szCs w:val="28"/>
          <w:lang w:bidi="ar-SA"/>
        </w:rPr>
        <w:tab/>
      </w:r>
      <w:r w:rsidRPr="00DC0F1B">
        <w:rPr>
          <w:b/>
          <w:sz w:val="28"/>
          <w:szCs w:val="28"/>
          <w:lang w:bidi="ar-SA"/>
        </w:rPr>
        <w:tab/>
        <w:t xml:space="preserve">   1</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rFonts w:ascii="Calibri" w:hAnsi="Calibri" w:cs="Calibri"/>
          <w:sz w:val="28"/>
          <w:szCs w:val="28"/>
          <w:lang w:bidi="ar-SA"/>
        </w:rPr>
      </w:pPr>
      <w:r w:rsidRPr="00DC0F1B">
        <w:rPr>
          <w:caps/>
          <w:sz w:val="28"/>
          <w:szCs w:val="28"/>
          <w:lang w:bidi="ar-SA"/>
        </w:rPr>
        <w:tab/>
      </w:r>
      <w:r w:rsidRPr="00DC0F1B">
        <w:rPr>
          <w:caps/>
          <w:sz w:val="28"/>
          <w:szCs w:val="28"/>
          <w:lang w:bidi="ar-SA"/>
        </w:rPr>
        <w:tab/>
        <w:t>1.1</w:t>
      </w:r>
      <w:r w:rsidRPr="00DC0F1B">
        <w:rPr>
          <w:rFonts w:ascii="Calibri" w:hAnsi="Calibri" w:cs="Calibri"/>
          <w:sz w:val="28"/>
          <w:szCs w:val="28"/>
          <w:lang w:bidi="ar-SA"/>
        </w:rPr>
        <w:tab/>
      </w:r>
      <w:r w:rsidRPr="00DC0F1B">
        <w:rPr>
          <w:caps/>
          <w:sz w:val="28"/>
          <w:szCs w:val="28"/>
          <w:lang w:bidi="ar-SA"/>
        </w:rPr>
        <w:t>introduction</w:t>
      </w:r>
      <w:r w:rsidRPr="00DC0F1B">
        <w:rPr>
          <w:caps/>
          <w:sz w:val="28"/>
          <w:szCs w:val="28"/>
          <w:lang w:bidi="ar-SA"/>
        </w:rPr>
        <w:tab/>
        <w:t>1</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rFonts w:ascii="Calibri" w:hAnsi="Calibri" w:cs="Calibri"/>
          <w:sz w:val="28"/>
          <w:szCs w:val="28"/>
          <w:lang w:bidi="ar-SA"/>
        </w:rPr>
      </w:pPr>
      <w:r w:rsidRPr="00DC0F1B">
        <w:rPr>
          <w:caps/>
          <w:sz w:val="28"/>
          <w:szCs w:val="28"/>
          <w:lang w:bidi="ar-SA"/>
        </w:rPr>
        <w:tab/>
      </w:r>
      <w:r w:rsidRPr="00DC0F1B">
        <w:rPr>
          <w:caps/>
          <w:sz w:val="28"/>
          <w:szCs w:val="28"/>
          <w:lang w:bidi="ar-SA"/>
        </w:rPr>
        <w:tab/>
        <w:t>1.2</w:t>
      </w:r>
      <w:r w:rsidRPr="00DC0F1B">
        <w:rPr>
          <w:rFonts w:ascii="Calibri" w:hAnsi="Calibri" w:cs="Calibri"/>
          <w:sz w:val="28"/>
          <w:szCs w:val="28"/>
          <w:lang w:bidi="ar-SA"/>
        </w:rPr>
        <w:tab/>
      </w:r>
      <w:r w:rsidRPr="00DC0F1B">
        <w:rPr>
          <w:caps/>
          <w:sz w:val="28"/>
          <w:szCs w:val="28"/>
          <w:lang w:bidi="ar-SA"/>
        </w:rPr>
        <w:t>SCOPE OF THE WORK</w:t>
      </w:r>
      <w:r w:rsidRPr="00DC0F1B">
        <w:rPr>
          <w:caps/>
          <w:sz w:val="28"/>
          <w:szCs w:val="28"/>
          <w:lang w:bidi="ar-SA"/>
        </w:rPr>
        <w:tab/>
      </w:r>
      <w:r>
        <w:rPr>
          <w:caps/>
          <w:sz w:val="28"/>
          <w:szCs w:val="28"/>
          <w:lang w:bidi="ar-SA"/>
        </w:rPr>
        <w:t>1</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sz w:val="28"/>
          <w:szCs w:val="28"/>
          <w:lang w:bidi="ar-SA"/>
        </w:rPr>
      </w:pPr>
      <w:r w:rsidRPr="00DC0F1B">
        <w:rPr>
          <w:caps/>
          <w:sz w:val="28"/>
          <w:szCs w:val="28"/>
          <w:lang w:bidi="ar-SA"/>
        </w:rPr>
        <w:tab/>
      </w:r>
      <w:r w:rsidRPr="00DC0F1B">
        <w:rPr>
          <w:caps/>
          <w:sz w:val="28"/>
          <w:szCs w:val="28"/>
          <w:lang w:bidi="ar-SA"/>
        </w:rPr>
        <w:tab/>
        <w:t>1.3</w:t>
      </w:r>
      <w:r w:rsidRPr="00DC0F1B">
        <w:rPr>
          <w:rFonts w:ascii="Calibri" w:hAnsi="Calibri" w:cs="Calibri"/>
          <w:sz w:val="28"/>
          <w:szCs w:val="28"/>
          <w:lang w:bidi="ar-SA"/>
        </w:rPr>
        <w:tab/>
      </w:r>
      <w:r w:rsidRPr="00DC0F1B">
        <w:rPr>
          <w:sz w:val="28"/>
          <w:szCs w:val="28"/>
          <w:lang w:bidi="ar-SA"/>
        </w:rPr>
        <w:t>PROBLEM STATEMENT</w:t>
      </w:r>
      <w:r w:rsidRPr="00DC0F1B">
        <w:rPr>
          <w:rFonts w:ascii="Calibri" w:hAnsi="Calibri" w:cs="Calibri"/>
          <w:sz w:val="28"/>
          <w:szCs w:val="28"/>
          <w:lang w:bidi="ar-SA"/>
        </w:rPr>
        <w:tab/>
      </w:r>
      <w:r>
        <w:rPr>
          <w:sz w:val="28"/>
          <w:szCs w:val="28"/>
          <w:lang w:bidi="ar-SA"/>
        </w:rPr>
        <w:t>2</w:t>
      </w:r>
    </w:p>
    <w:p w:rsidR="00F85B0F" w:rsidRDefault="00F85B0F" w:rsidP="00F85B0F">
      <w:pPr>
        <w:tabs>
          <w:tab w:val="left" w:pos="720"/>
          <w:tab w:val="left" w:pos="1440"/>
          <w:tab w:val="left" w:pos="2160"/>
          <w:tab w:val="left" w:pos="2880"/>
          <w:tab w:val="left" w:pos="3780"/>
          <w:tab w:val="right" w:pos="7920"/>
        </w:tabs>
        <w:autoSpaceDE w:val="0"/>
        <w:autoSpaceDN w:val="0"/>
        <w:adjustRightInd w:val="0"/>
        <w:spacing w:after="0"/>
        <w:ind w:left="720" w:hanging="720"/>
        <w:rPr>
          <w:caps/>
          <w:sz w:val="28"/>
          <w:szCs w:val="28"/>
          <w:lang w:bidi="ar-SA"/>
        </w:rPr>
      </w:pPr>
      <w:r w:rsidRPr="00DC0F1B">
        <w:rPr>
          <w:caps/>
          <w:sz w:val="28"/>
          <w:szCs w:val="28"/>
          <w:lang w:bidi="ar-SA"/>
        </w:rPr>
        <w:tab/>
      </w:r>
      <w:r w:rsidRPr="00DC0F1B">
        <w:rPr>
          <w:caps/>
          <w:sz w:val="28"/>
          <w:szCs w:val="28"/>
          <w:lang w:bidi="ar-SA"/>
        </w:rPr>
        <w:tab/>
        <w:t xml:space="preserve">1.4 </w:t>
      </w:r>
      <w:r w:rsidRPr="00DC0F1B">
        <w:rPr>
          <w:caps/>
          <w:sz w:val="28"/>
          <w:szCs w:val="28"/>
          <w:lang w:bidi="ar-SA"/>
        </w:rPr>
        <w:tab/>
        <w:t>AIM AND OBJECTIVES OF THE PROJECT</w:t>
      </w:r>
      <w:r>
        <w:rPr>
          <w:caps/>
          <w:sz w:val="28"/>
          <w:szCs w:val="28"/>
          <w:lang w:bidi="ar-SA"/>
        </w:rPr>
        <w:tab/>
        <w:t>2</w:t>
      </w:r>
    </w:p>
    <w:p w:rsidR="00F85B0F" w:rsidRPr="009E5947" w:rsidRDefault="00F85B0F" w:rsidP="00F85B0F">
      <w:pPr>
        <w:tabs>
          <w:tab w:val="left" w:pos="720"/>
          <w:tab w:val="left" w:pos="1134"/>
          <w:tab w:val="left" w:pos="1440"/>
          <w:tab w:val="left" w:pos="2160"/>
          <w:tab w:val="left" w:pos="2880"/>
          <w:tab w:val="left" w:pos="3780"/>
          <w:tab w:val="right" w:pos="7920"/>
        </w:tabs>
        <w:autoSpaceDE w:val="0"/>
        <w:autoSpaceDN w:val="0"/>
        <w:adjustRightInd w:val="0"/>
        <w:spacing w:after="0"/>
        <w:ind w:left="720" w:hanging="720"/>
        <w:rPr>
          <w:caps/>
          <w:sz w:val="28"/>
          <w:szCs w:val="28"/>
          <w:lang w:bidi="ar-SA"/>
        </w:rPr>
      </w:pPr>
      <w:r>
        <w:rPr>
          <w:caps/>
          <w:sz w:val="28"/>
          <w:szCs w:val="28"/>
          <w:lang w:bidi="ar-SA"/>
        </w:rPr>
        <w:tab/>
      </w:r>
      <w:r w:rsidRPr="00DC0F1B">
        <w:rPr>
          <w:b/>
          <w:caps/>
          <w:sz w:val="28"/>
          <w:szCs w:val="28"/>
          <w:lang w:bidi="ar-SA"/>
        </w:rPr>
        <w:t xml:space="preserve">2    </w:t>
      </w:r>
      <w:r w:rsidR="0009471E">
        <w:rPr>
          <w:b/>
          <w:caps/>
          <w:sz w:val="28"/>
          <w:szCs w:val="28"/>
          <w:lang w:bidi="ar-SA"/>
        </w:rPr>
        <w:t xml:space="preserve">   </w:t>
      </w:r>
      <w:r w:rsidRPr="00DC0F1B">
        <w:rPr>
          <w:b/>
          <w:caps/>
          <w:sz w:val="28"/>
          <w:szCs w:val="28"/>
          <w:lang w:bidi="ar-SA"/>
        </w:rPr>
        <w:t>SYSTEM SPECIFICATIONS</w:t>
      </w:r>
      <w:r w:rsidRPr="00DC0F1B">
        <w:rPr>
          <w:b/>
          <w:caps/>
          <w:sz w:val="28"/>
          <w:szCs w:val="28"/>
          <w:lang w:bidi="ar-SA"/>
        </w:rPr>
        <w:tab/>
      </w:r>
      <w:r>
        <w:rPr>
          <w:b/>
          <w:caps/>
          <w:sz w:val="28"/>
          <w:szCs w:val="28"/>
          <w:lang w:bidi="ar-SA"/>
        </w:rPr>
        <w:t>3</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caps/>
          <w:sz w:val="28"/>
          <w:szCs w:val="28"/>
          <w:lang w:bidi="ar-SA"/>
        </w:rPr>
      </w:pPr>
      <w:r w:rsidRPr="00DC0F1B">
        <w:rPr>
          <w:caps/>
          <w:sz w:val="28"/>
          <w:szCs w:val="28"/>
          <w:lang w:bidi="ar-SA"/>
        </w:rPr>
        <w:tab/>
      </w:r>
      <w:r w:rsidRPr="00DC0F1B">
        <w:rPr>
          <w:caps/>
          <w:sz w:val="28"/>
          <w:szCs w:val="28"/>
          <w:lang w:bidi="ar-SA"/>
        </w:rPr>
        <w:tab/>
        <w:t>2.1</w:t>
      </w:r>
      <w:r w:rsidRPr="00DC0F1B">
        <w:rPr>
          <w:rFonts w:ascii="Calibri" w:hAnsi="Calibri" w:cs="Calibri"/>
          <w:sz w:val="28"/>
          <w:szCs w:val="28"/>
          <w:lang w:bidi="ar-SA"/>
        </w:rPr>
        <w:tab/>
      </w:r>
      <w:r w:rsidRPr="00DC0F1B">
        <w:rPr>
          <w:sz w:val="28"/>
          <w:szCs w:val="28"/>
          <w:lang w:bidi="ar-SA"/>
        </w:rPr>
        <w:t>HARDWARE SPECIFICATIONS</w:t>
      </w:r>
      <w:r>
        <w:rPr>
          <w:caps/>
          <w:sz w:val="28"/>
          <w:szCs w:val="28"/>
          <w:lang w:bidi="ar-SA"/>
        </w:rPr>
        <w:tab/>
        <w:t>3</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caps/>
          <w:sz w:val="28"/>
          <w:szCs w:val="28"/>
          <w:lang w:bidi="ar-SA"/>
        </w:rPr>
      </w:pPr>
      <w:r>
        <w:rPr>
          <w:caps/>
          <w:sz w:val="28"/>
          <w:szCs w:val="28"/>
          <w:lang w:bidi="ar-SA"/>
        </w:rPr>
        <w:tab/>
      </w:r>
      <w:r>
        <w:rPr>
          <w:caps/>
          <w:sz w:val="28"/>
          <w:szCs w:val="28"/>
          <w:lang w:bidi="ar-SA"/>
        </w:rPr>
        <w:tab/>
        <w:t>2.2</w:t>
      </w:r>
      <w:r>
        <w:rPr>
          <w:caps/>
          <w:sz w:val="28"/>
          <w:szCs w:val="28"/>
          <w:lang w:bidi="ar-SA"/>
        </w:rPr>
        <w:tab/>
        <w:t>SOFTWARE SPECIFICATIONS</w:t>
      </w:r>
      <w:r>
        <w:rPr>
          <w:caps/>
          <w:sz w:val="28"/>
          <w:szCs w:val="28"/>
          <w:lang w:bidi="ar-SA"/>
        </w:rPr>
        <w:tab/>
        <w:t>3</w:t>
      </w:r>
    </w:p>
    <w:p w:rsidR="00F85B0F" w:rsidRDefault="00F85B0F" w:rsidP="00F85B0F">
      <w:pPr>
        <w:tabs>
          <w:tab w:val="left" w:pos="720"/>
          <w:tab w:val="left" w:pos="1440"/>
          <w:tab w:val="left" w:pos="2160"/>
          <w:tab w:val="left" w:pos="2880"/>
          <w:tab w:val="left" w:pos="3780"/>
          <w:tab w:val="left" w:pos="7655"/>
          <w:tab w:val="right" w:pos="7920"/>
        </w:tabs>
        <w:autoSpaceDE w:val="0"/>
        <w:autoSpaceDN w:val="0"/>
        <w:adjustRightInd w:val="0"/>
        <w:spacing w:after="0"/>
        <w:rPr>
          <w:b/>
          <w:sz w:val="28"/>
          <w:szCs w:val="28"/>
        </w:rPr>
      </w:pPr>
      <w:r w:rsidRPr="00DC0F1B">
        <w:rPr>
          <w:b/>
          <w:sz w:val="28"/>
          <w:szCs w:val="28"/>
        </w:rPr>
        <w:tab/>
        <w:t xml:space="preserve">3    </w:t>
      </w:r>
      <w:r w:rsidR="0009471E">
        <w:rPr>
          <w:b/>
          <w:sz w:val="28"/>
          <w:szCs w:val="28"/>
        </w:rPr>
        <w:t xml:space="preserve">   </w:t>
      </w:r>
      <w:r>
        <w:rPr>
          <w:b/>
          <w:sz w:val="28"/>
          <w:szCs w:val="28"/>
        </w:rPr>
        <w:t>MODULE DESCRIPTION</w:t>
      </w:r>
      <w:r>
        <w:rPr>
          <w:b/>
          <w:sz w:val="28"/>
          <w:szCs w:val="28"/>
        </w:rPr>
        <w:tab/>
        <w:t xml:space="preserve"> </w:t>
      </w:r>
      <w:r w:rsidR="008941D9">
        <w:rPr>
          <w:b/>
          <w:sz w:val="28"/>
          <w:szCs w:val="28"/>
        </w:rPr>
        <w:t xml:space="preserve"> </w:t>
      </w:r>
      <w:r>
        <w:rPr>
          <w:b/>
          <w:sz w:val="28"/>
          <w:szCs w:val="28"/>
        </w:rPr>
        <w:t>4</w:t>
      </w:r>
    </w:p>
    <w:p w:rsidR="00F85B0F" w:rsidRDefault="00F85B0F" w:rsidP="00F85B0F">
      <w:pPr>
        <w:tabs>
          <w:tab w:val="left" w:pos="720"/>
          <w:tab w:val="left" w:pos="1440"/>
          <w:tab w:val="left" w:pos="2160"/>
          <w:tab w:val="left" w:pos="2880"/>
          <w:tab w:val="left" w:pos="3780"/>
          <w:tab w:val="right" w:pos="7920"/>
        </w:tabs>
        <w:autoSpaceDE w:val="0"/>
        <w:autoSpaceDN w:val="0"/>
        <w:adjustRightInd w:val="0"/>
        <w:spacing w:after="0"/>
        <w:rPr>
          <w:b/>
          <w:sz w:val="28"/>
          <w:szCs w:val="28"/>
        </w:rPr>
      </w:pPr>
      <w:r>
        <w:rPr>
          <w:b/>
          <w:sz w:val="28"/>
          <w:szCs w:val="28"/>
        </w:rPr>
        <w:tab/>
        <w:t xml:space="preserve">4  </w:t>
      </w:r>
      <w:r w:rsidR="0009471E">
        <w:rPr>
          <w:b/>
          <w:sz w:val="28"/>
          <w:szCs w:val="28"/>
        </w:rPr>
        <w:t xml:space="preserve">   </w:t>
      </w:r>
      <w:r>
        <w:rPr>
          <w:b/>
          <w:sz w:val="28"/>
          <w:szCs w:val="28"/>
        </w:rPr>
        <w:t xml:space="preserve">  </w:t>
      </w:r>
      <w:r w:rsidRPr="00DC0F1B">
        <w:rPr>
          <w:b/>
          <w:sz w:val="28"/>
          <w:szCs w:val="28"/>
        </w:rPr>
        <w:t>SYSTEM DESIGN</w:t>
      </w:r>
      <w:r>
        <w:rPr>
          <w:b/>
          <w:sz w:val="28"/>
          <w:szCs w:val="28"/>
        </w:rPr>
        <w:tab/>
        <w:t xml:space="preserve">                         </w:t>
      </w:r>
      <w:r w:rsidR="00EB304E">
        <w:rPr>
          <w:b/>
          <w:sz w:val="28"/>
          <w:szCs w:val="28"/>
        </w:rPr>
        <w:t xml:space="preserve">                               </w:t>
      </w:r>
      <w:r w:rsidR="008941D9">
        <w:rPr>
          <w:b/>
          <w:sz w:val="28"/>
          <w:szCs w:val="28"/>
        </w:rPr>
        <w:t xml:space="preserve"> </w:t>
      </w:r>
      <w:r w:rsidR="00EB304E">
        <w:rPr>
          <w:b/>
          <w:sz w:val="28"/>
          <w:szCs w:val="28"/>
        </w:rPr>
        <w:t>6</w:t>
      </w:r>
    </w:p>
    <w:p w:rsidR="00F85B0F" w:rsidRDefault="008941D9" w:rsidP="00F85B0F">
      <w:pPr>
        <w:tabs>
          <w:tab w:val="left" w:pos="1080"/>
        </w:tabs>
        <w:autoSpaceDE w:val="0"/>
        <w:autoSpaceDN w:val="0"/>
        <w:adjustRightInd w:val="0"/>
        <w:spacing w:after="0"/>
        <w:jc w:val="left"/>
        <w:outlineLvl w:val="0"/>
        <w:rPr>
          <w:sz w:val="28"/>
          <w:szCs w:val="28"/>
        </w:rPr>
      </w:pPr>
      <w:r>
        <w:rPr>
          <w:b/>
          <w:sz w:val="28"/>
          <w:szCs w:val="28"/>
        </w:rPr>
        <w:t xml:space="preserve">          </w:t>
      </w:r>
      <w:r w:rsidR="00F85B0F">
        <w:rPr>
          <w:b/>
          <w:sz w:val="28"/>
          <w:szCs w:val="28"/>
        </w:rPr>
        <w:tab/>
        <w:t xml:space="preserve"> </w:t>
      </w:r>
      <w:r w:rsidR="0009471E">
        <w:rPr>
          <w:b/>
          <w:sz w:val="28"/>
          <w:szCs w:val="28"/>
        </w:rPr>
        <w:t xml:space="preserve">    </w:t>
      </w:r>
      <w:r w:rsidR="00F85B0F" w:rsidRPr="00011F58">
        <w:rPr>
          <w:sz w:val="28"/>
          <w:szCs w:val="28"/>
        </w:rPr>
        <w:t>4.1 ARCHITECTURE DIAGRAM</w:t>
      </w:r>
      <w:r w:rsidR="00EB304E">
        <w:rPr>
          <w:sz w:val="28"/>
          <w:szCs w:val="28"/>
        </w:rPr>
        <w:tab/>
      </w:r>
      <w:r w:rsidR="00EB304E">
        <w:rPr>
          <w:sz w:val="28"/>
          <w:szCs w:val="28"/>
        </w:rPr>
        <w:tab/>
      </w:r>
      <w:r w:rsidR="00EB304E">
        <w:rPr>
          <w:sz w:val="28"/>
          <w:szCs w:val="28"/>
        </w:rPr>
        <w:tab/>
        <w:t xml:space="preserve">       </w:t>
      </w:r>
      <w:r>
        <w:rPr>
          <w:sz w:val="28"/>
          <w:szCs w:val="28"/>
        </w:rPr>
        <w:t xml:space="preserve"> </w:t>
      </w:r>
      <w:r w:rsidR="00EB304E">
        <w:rPr>
          <w:sz w:val="28"/>
          <w:szCs w:val="28"/>
        </w:rPr>
        <w:t>6</w:t>
      </w:r>
    </w:p>
    <w:p w:rsidR="00F85B0F" w:rsidRDefault="00F85B0F" w:rsidP="00F85B0F">
      <w:pPr>
        <w:tabs>
          <w:tab w:val="left" w:pos="1080"/>
        </w:tabs>
        <w:autoSpaceDE w:val="0"/>
        <w:autoSpaceDN w:val="0"/>
        <w:adjustRightInd w:val="0"/>
        <w:spacing w:after="0"/>
        <w:jc w:val="left"/>
        <w:outlineLvl w:val="0"/>
        <w:rPr>
          <w:sz w:val="28"/>
          <w:szCs w:val="28"/>
        </w:rPr>
      </w:pPr>
      <w:r>
        <w:rPr>
          <w:sz w:val="28"/>
          <w:szCs w:val="28"/>
        </w:rPr>
        <w:t xml:space="preserve">                </w:t>
      </w:r>
      <w:r w:rsidR="0009471E">
        <w:rPr>
          <w:sz w:val="28"/>
          <w:szCs w:val="28"/>
        </w:rPr>
        <w:t xml:space="preserve">    4.2 FLOW CHART </w:t>
      </w:r>
      <w:r w:rsidR="0009471E">
        <w:rPr>
          <w:sz w:val="28"/>
          <w:szCs w:val="28"/>
        </w:rPr>
        <w:tab/>
      </w:r>
      <w:r w:rsidR="0009471E">
        <w:rPr>
          <w:sz w:val="28"/>
          <w:szCs w:val="28"/>
        </w:rPr>
        <w:tab/>
      </w:r>
      <w:r w:rsidR="0009471E">
        <w:rPr>
          <w:sz w:val="28"/>
          <w:szCs w:val="28"/>
        </w:rPr>
        <w:tab/>
      </w:r>
      <w:r w:rsidR="0009471E">
        <w:rPr>
          <w:sz w:val="28"/>
          <w:szCs w:val="28"/>
        </w:rPr>
        <w:tab/>
      </w:r>
      <w:r w:rsidR="0009471E">
        <w:rPr>
          <w:sz w:val="28"/>
          <w:szCs w:val="28"/>
        </w:rPr>
        <w:tab/>
        <w:t xml:space="preserve">       </w:t>
      </w:r>
      <w:r w:rsidR="008941D9">
        <w:rPr>
          <w:sz w:val="28"/>
          <w:szCs w:val="28"/>
        </w:rPr>
        <w:t xml:space="preserve"> </w:t>
      </w:r>
      <w:r w:rsidR="0009471E">
        <w:rPr>
          <w:sz w:val="28"/>
          <w:szCs w:val="28"/>
        </w:rPr>
        <w:t>7</w:t>
      </w:r>
      <w:r>
        <w:rPr>
          <w:sz w:val="28"/>
          <w:szCs w:val="28"/>
        </w:rPr>
        <w:t xml:space="preserve">  </w:t>
      </w:r>
      <w:r w:rsidR="002B6302">
        <w:rPr>
          <w:sz w:val="28"/>
          <w:szCs w:val="28"/>
        </w:rPr>
        <w:t xml:space="preserve">   </w:t>
      </w:r>
    </w:p>
    <w:p w:rsidR="00F85B0F" w:rsidRPr="00DC0F1B" w:rsidRDefault="00F85B0F" w:rsidP="00F85B0F">
      <w:pPr>
        <w:tabs>
          <w:tab w:val="left" w:pos="720"/>
          <w:tab w:val="left" w:pos="1134"/>
          <w:tab w:val="left" w:pos="1440"/>
          <w:tab w:val="left" w:pos="2160"/>
          <w:tab w:val="left" w:pos="2880"/>
          <w:tab w:val="left" w:pos="3780"/>
          <w:tab w:val="right" w:pos="7920"/>
        </w:tabs>
        <w:autoSpaceDE w:val="0"/>
        <w:autoSpaceDN w:val="0"/>
        <w:adjustRightInd w:val="0"/>
        <w:spacing w:after="0"/>
        <w:rPr>
          <w:b/>
          <w:sz w:val="28"/>
          <w:szCs w:val="28"/>
        </w:rPr>
      </w:pPr>
      <w:r w:rsidRPr="00DC0F1B">
        <w:rPr>
          <w:b/>
          <w:sz w:val="28"/>
          <w:szCs w:val="28"/>
        </w:rPr>
        <w:tab/>
      </w:r>
      <w:r>
        <w:rPr>
          <w:b/>
          <w:sz w:val="28"/>
          <w:szCs w:val="28"/>
        </w:rPr>
        <w:t xml:space="preserve">5    </w:t>
      </w:r>
      <w:r w:rsidR="0009471E">
        <w:rPr>
          <w:b/>
          <w:sz w:val="28"/>
          <w:szCs w:val="28"/>
        </w:rPr>
        <w:t xml:space="preserve">   </w:t>
      </w:r>
      <w:r w:rsidRPr="00DC0F1B">
        <w:rPr>
          <w:b/>
          <w:sz w:val="28"/>
          <w:szCs w:val="28"/>
        </w:rPr>
        <w:t>CODING</w:t>
      </w:r>
      <w:r w:rsidRPr="00DC0F1B">
        <w:rPr>
          <w:b/>
          <w:sz w:val="28"/>
          <w:szCs w:val="28"/>
        </w:rPr>
        <w:tab/>
      </w:r>
      <w:r w:rsidR="00EB304E">
        <w:rPr>
          <w:b/>
          <w:sz w:val="28"/>
          <w:szCs w:val="28"/>
        </w:rPr>
        <w:tab/>
        <w:t xml:space="preserve">                                                        </w:t>
      </w:r>
      <w:r w:rsidR="008941D9">
        <w:rPr>
          <w:b/>
          <w:sz w:val="28"/>
          <w:szCs w:val="28"/>
        </w:rPr>
        <w:t xml:space="preserve"> </w:t>
      </w:r>
      <w:r w:rsidR="00EB304E">
        <w:rPr>
          <w:b/>
          <w:sz w:val="28"/>
          <w:szCs w:val="28"/>
        </w:rPr>
        <w:t>8</w:t>
      </w:r>
      <w:r>
        <w:rPr>
          <w:b/>
          <w:sz w:val="28"/>
          <w:szCs w:val="28"/>
        </w:rPr>
        <w:t xml:space="preserve">                         </w:t>
      </w:r>
      <w:r w:rsidR="00EB304E">
        <w:rPr>
          <w:b/>
          <w:sz w:val="28"/>
          <w:szCs w:val="28"/>
        </w:rPr>
        <w:t xml:space="preserve">                             </w:t>
      </w:r>
    </w:p>
    <w:p w:rsidR="00F85B0F" w:rsidRPr="00DC0F1B" w:rsidRDefault="00F85B0F" w:rsidP="00F85B0F">
      <w:pPr>
        <w:tabs>
          <w:tab w:val="left" w:pos="720"/>
          <w:tab w:val="left" w:pos="1440"/>
          <w:tab w:val="left" w:pos="2160"/>
          <w:tab w:val="left" w:pos="2880"/>
          <w:tab w:val="left" w:pos="3780"/>
          <w:tab w:val="right" w:pos="7920"/>
        </w:tabs>
        <w:autoSpaceDE w:val="0"/>
        <w:autoSpaceDN w:val="0"/>
        <w:adjustRightInd w:val="0"/>
        <w:spacing w:after="0"/>
        <w:rPr>
          <w:caps/>
          <w:sz w:val="28"/>
          <w:szCs w:val="28"/>
          <w:lang w:bidi="ar-SA"/>
        </w:rPr>
      </w:pPr>
      <w:r w:rsidRPr="00DC0F1B">
        <w:rPr>
          <w:b/>
          <w:sz w:val="28"/>
          <w:szCs w:val="28"/>
        </w:rPr>
        <w:tab/>
      </w:r>
      <w:r>
        <w:rPr>
          <w:b/>
          <w:sz w:val="28"/>
          <w:szCs w:val="28"/>
        </w:rPr>
        <w:t>6</w:t>
      </w:r>
      <w:r w:rsidRPr="00DC0F1B">
        <w:rPr>
          <w:b/>
          <w:sz w:val="28"/>
          <w:szCs w:val="28"/>
        </w:rPr>
        <w:t xml:space="preserve"> </w:t>
      </w:r>
      <w:r>
        <w:rPr>
          <w:b/>
          <w:sz w:val="28"/>
          <w:szCs w:val="28"/>
        </w:rPr>
        <w:t xml:space="preserve"> </w:t>
      </w:r>
      <w:r w:rsidR="0009471E">
        <w:rPr>
          <w:b/>
          <w:sz w:val="28"/>
          <w:szCs w:val="28"/>
        </w:rPr>
        <w:t xml:space="preserve">   </w:t>
      </w:r>
      <w:r>
        <w:rPr>
          <w:b/>
          <w:sz w:val="28"/>
          <w:szCs w:val="28"/>
        </w:rPr>
        <w:t xml:space="preserve">  </w:t>
      </w:r>
      <w:r w:rsidRPr="00DC0F1B">
        <w:rPr>
          <w:b/>
          <w:sz w:val="28"/>
          <w:szCs w:val="28"/>
        </w:rPr>
        <w:t>SCREEN SHOTS</w:t>
      </w:r>
      <w:r w:rsidRPr="00DC0F1B">
        <w:rPr>
          <w:b/>
          <w:sz w:val="28"/>
          <w:szCs w:val="28"/>
        </w:rPr>
        <w:tab/>
      </w:r>
      <w:r w:rsidRPr="00DC0F1B">
        <w:rPr>
          <w:b/>
          <w:sz w:val="28"/>
          <w:szCs w:val="28"/>
        </w:rPr>
        <w:tab/>
      </w:r>
      <w:r w:rsidR="008941D9">
        <w:rPr>
          <w:b/>
          <w:sz w:val="28"/>
          <w:szCs w:val="28"/>
        </w:rPr>
        <w:t xml:space="preserve"> </w:t>
      </w:r>
      <w:r w:rsidR="00700BFD">
        <w:rPr>
          <w:b/>
          <w:sz w:val="28"/>
          <w:szCs w:val="28"/>
        </w:rPr>
        <w:t>31</w:t>
      </w:r>
    </w:p>
    <w:p w:rsidR="00F85B0F" w:rsidRDefault="00F85B0F" w:rsidP="00F85B0F">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rPr>
          <w:b/>
          <w:sz w:val="28"/>
          <w:szCs w:val="28"/>
        </w:rPr>
      </w:pPr>
      <w:r w:rsidRPr="00DC0F1B">
        <w:rPr>
          <w:caps/>
          <w:sz w:val="28"/>
          <w:szCs w:val="28"/>
          <w:lang w:bidi="ar-SA"/>
        </w:rPr>
        <w:tab/>
      </w:r>
      <w:r>
        <w:rPr>
          <w:b/>
          <w:caps/>
          <w:sz w:val="28"/>
          <w:szCs w:val="28"/>
          <w:lang w:bidi="ar-SA"/>
        </w:rPr>
        <w:t xml:space="preserve">7    </w:t>
      </w:r>
      <w:r w:rsidR="0009471E">
        <w:rPr>
          <w:b/>
          <w:caps/>
          <w:sz w:val="28"/>
          <w:szCs w:val="28"/>
          <w:lang w:bidi="ar-SA"/>
        </w:rPr>
        <w:t xml:space="preserve">   </w:t>
      </w:r>
      <w:r w:rsidRPr="00DC0F1B">
        <w:rPr>
          <w:b/>
          <w:sz w:val="28"/>
          <w:szCs w:val="28"/>
        </w:rPr>
        <w:t>CONCLUSION AND FUTURE ENHANCEMENT</w:t>
      </w:r>
      <w:r w:rsidRPr="00DC0F1B">
        <w:rPr>
          <w:b/>
          <w:sz w:val="28"/>
          <w:szCs w:val="28"/>
        </w:rPr>
        <w:tab/>
      </w:r>
      <w:r w:rsidR="00700BFD">
        <w:rPr>
          <w:b/>
          <w:sz w:val="28"/>
          <w:szCs w:val="28"/>
        </w:rPr>
        <w:t>41</w:t>
      </w:r>
    </w:p>
    <w:p w:rsidR="00383F58" w:rsidRDefault="00EB304E" w:rsidP="00F85B0F">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rPr>
          <w:b/>
          <w:sz w:val="28"/>
          <w:szCs w:val="28"/>
        </w:rPr>
      </w:pPr>
      <w:r>
        <w:rPr>
          <w:b/>
          <w:sz w:val="28"/>
          <w:szCs w:val="28"/>
        </w:rPr>
        <w:t xml:space="preserve">          </w:t>
      </w:r>
      <w:r w:rsidR="00383F58">
        <w:rPr>
          <w:b/>
          <w:sz w:val="28"/>
          <w:szCs w:val="28"/>
        </w:rPr>
        <w:t xml:space="preserve"> </w:t>
      </w:r>
    </w:p>
    <w:p w:rsidR="00EB304E" w:rsidRPr="00DC0F1B" w:rsidRDefault="00383F58" w:rsidP="00F85B0F">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rPr>
          <w:b/>
          <w:sz w:val="28"/>
          <w:szCs w:val="28"/>
        </w:rPr>
      </w:pPr>
      <w:r>
        <w:rPr>
          <w:b/>
          <w:sz w:val="28"/>
          <w:szCs w:val="28"/>
        </w:rPr>
        <w:t xml:space="preserve">           </w:t>
      </w:r>
      <w:r w:rsidR="00EB304E">
        <w:rPr>
          <w:b/>
          <w:sz w:val="28"/>
          <w:szCs w:val="28"/>
        </w:rPr>
        <w:t xml:space="preserve">   </w:t>
      </w:r>
      <w:r w:rsidR="0009471E">
        <w:rPr>
          <w:b/>
          <w:sz w:val="28"/>
          <w:szCs w:val="28"/>
        </w:rPr>
        <w:t xml:space="preserve">    </w:t>
      </w:r>
      <w:r w:rsidR="00EB304E">
        <w:rPr>
          <w:b/>
          <w:sz w:val="28"/>
          <w:szCs w:val="28"/>
        </w:rPr>
        <w:t xml:space="preserve">  REFERENCES                                    </w:t>
      </w:r>
      <w:r w:rsidR="0009471E">
        <w:rPr>
          <w:b/>
          <w:sz w:val="28"/>
          <w:szCs w:val="28"/>
        </w:rPr>
        <w:t xml:space="preserve">                          42</w:t>
      </w:r>
    </w:p>
    <w:p w:rsidR="00F85B0F" w:rsidRDefault="00F85B0F" w:rsidP="00F85B0F">
      <w:pPr>
        <w:tabs>
          <w:tab w:val="left" w:pos="720"/>
          <w:tab w:val="left" w:pos="1134"/>
          <w:tab w:val="left" w:pos="1276"/>
          <w:tab w:val="left" w:pos="1440"/>
          <w:tab w:val="left" w:pos="2160"/>
          <w:tab w:val="left" w:pos="2880"/>
          <w:tab w:val="left" w:pos="3780"/>
          <w:tab w:val="right" w:pos="7920"/>
        </w:tabs>
        <w:autoSpaceDE w:val="0"/>
        <w:autoSpaceDN w:val="0"/>
        <w:adjustRightInd w:val="0"/>
        <w:spacing w:after="0"/>
        <w:outlineLvl w:val="0"/>
        <w:rPr>
          <w:caps/>
          <w:sz w:val="28"/>
          <w:szCs w:val="28"/>
          <w:lang w:bidi="ar-SA"/>
        </w:rPr>
      </w:pPr>
      <w:r w:rsidRPr="00DC0F1B">
        <w:rPr>
          <w:caps/>
          <w:sz w:val="28"/>
          <w:szCs w:val="28"/>
          <w:lang w:bidi="ar-SA"/>
        </w:rPr>
        <w:tab/>
      </w:r>
    </w:p>
    <w:p w:rsidR="00A07A1F" w:rsidRDefault="00A07A1F" w:rsidP="00F85B0F">
      <w:pPr>
        <w:tabs>
          <w:tab w:val="left" w:pos="1080"/>
        </w:tabs>
        <w:jc w:val="center"/>
        <w:outlineLvl w:val="0"/>
        <w:rPr>
          <w:b/>
        </w:rPr>
      </w:pPr>
    </w:p>
    <w:p w:rsidR="00FA7368" w:rsidRDefault="00FA7368" w:rsidP="00777611">
      <w:pPr>
        <w:tabs>
          <w:tab w:val="left" w:pos="1080"/>
        </w:tabs>
        <w:outlineLvl w:val="0"/>
        <w:rPr>
          <w:b/>
        </w:rPr>
        <w:sectPr w:rsidR="00FA7368" w:rsidSect="0081247A">
          <w:footerReference w:type="default" r:id="rId10"/>
          <w:headerReference w:type="first" r:id="rId11"/>
          <w:footerReference w:type="first" r:id="rId12"/>
          <w:pgSz w:w="11909" w:h="16834" w:code="9"/>
          <w:pgMar w:top="1872" w:right="1728" w:bottom="1584" w:left="2016" w:header="1152" w:footer="720" w:gutter="0"/>
          <w:pgNumType w:start="1"/>
          <w:cols w:space="720" w:equalWidth="0">
            <w:col w:w="8156"/>
          </w:cols>
          <w:formProt w:val="0"/>
          <w:noEndnote/>
          <w:titlePg/>
          <w:docGrid w:linePitch="381"/>
        </w:sectPr>
      </w:pPr>
    </w:p>
    <w:p w:rsidR="00A07A1F" w:rsidRDefault="00A07A1F" w:rsidP="00777611">
      <w:pPr>
        <w:tabs>
          <w:tab w:val="left" w:pos="1080"/>
        </w:tabs>
        <w:outlineLvl w:val="0"/>
        <w:rPr>
          <w:b/>
        </w:rPr>
      </w:pPr>
    </w:p>
    <w:p w:rsidR="000024F1" w:rsidRPr="00B14930" w:rsidRDefault="000024F1" w:rsidP="00F85B0F">
      <w:pPr>
        <w:tabs>
          <w:tab w:val="left" w:pos="1080"/>
        </w:tabs>
        <w:jc w:val="center"/>
        <w:outlineLvl w:val="0"/>
        <w:rPr>
          <w:b/>
        </w:rPr>
      </w:pPr>
      <w:r w:rsidRPr="00B14930">
        <w:rPr>
          <w:b/>
        </w:rPr>
        <w:t>CHAPTER 1</w:t>
      </w:r>
    </w:p>
    <w:p w:rsidR="000024F1" w:rsidRPr="00A07A1F" w:rsidRDefault="000024F1" w:rsidP="00F85B0F">
      <w:pPr>
        <w:tabs>
          <w:tab w:val="left" w:pos="1080"/>
        </w:tabs>
        <w:jc w:val="center"/>
        <w:rPr>
          <w:b/>
          <w:bCs/>
          <w:lang w:val="en-IN"/>
        </w:rPr>
      </w:pPr>
      <w:r w:rsidRPr="00A07A1F">
        <w:rPr>
          <w:b/>
          <w:bCs/>
          <w:lang w:val="en-IN"/>
        </w:rPr>
        <w:t>INTRODUCTION</w:t>
      </w:r>
    </w:p>
    <w:p w:rsidR="000024F1" w:rsidRPr="00A07A1F" w:rsidRDefault="00C91F5D" w:rsidP="00F85B0F">
      <w:pPr>
        <w:pStyle w:val="ListParagraph"/>
        <w:numPr>
          <w:ilvl w:val="1"/>
          <w:numId w:val="39"/>
        </w:numPr>
        <w:tabs>
          <w:tab w:val="left" w:pos="1080"/>
        </w:tabs>
      </w:pPr>
      <w:r w:rsidRPr="00A07A1F">
        <w:t>INTRODUCTION</w:t>
      </w:r>
    </w:p>
    <w:p w:rsidR="00777611" w:rsidRDefault="0075288D" w:rsidP="000F0DEA">
      <w:pPr>
        <w:pStyle w:val="ListParagraph"/>
        <w:tabs>
          <w:tab w:val="left" w:pos="1080"/>
        </w:tabs>
        <w:spacing w:after="0"/>
        <w:ind w:left="765"/>
        <w:rPr>
          <w:b w:val="0"/>
          <w:sz w:val="28"/>
          <w:szCs w:val="28"/>
        </w:rPr>
      </w:pPr>
      <w:r w:rsidRPr="00A07A1F">
        <w:rPr>
          <w:b w:val="0"/>
          <w:sz w:val="28"/>
          <w:szCs w:val="28"/>
        </w:rPr>
        <w:t>Araknoid is a arcade game which was developed in 19</w:t>
      </w:r>
      <w:r w:rsidRPr="00A07A1F">
        <w:rPr>
          <w:b w:val="0"/>
          <w:sz w:val="28"/>
          <w:szCs w:val="28"/>
          <w:vertAlign w:val="superscript"/>
        </w:rPr>
        <w:t>th</w:t>
      </w:r>
      <w:r w:rsidRPr="00A07A1F">
        <w:rPr>
          <w:b w:val="0"/>
          <w:sz w:val="28"/>
          <w:szCs w:val="28"/>
        </w:rPr>
        <w:t xml:space="preserve"> century</w:t>
      </w:r>
      <w:r w:rsidR="009531DA" w:rsidRPr="00A07A1F">
        <w:rPr>
          <w:b w:val="0"/>
          <w:sz w:val="28"/>
          <w:szCs w:val="28"/>
        </w:rPr>
        <w:t xml:space="preserve">. It was a great entertainer to a large mob of all ages. For </w:t>
      </w:r>
      <w:r w:rsidR="00074692" w:rsidRPr="00A07A1F">
        <w:rPr>
          <w:b w:val="0"/>
          <w:sz w:val="28"/>
          <w:szCs w:val="28"/>
        </w:rPr>
        <w:t>nearly 4</w:t>
      </w:r>
      <w:r w:rsidR="009531DA" w:rsidRPr="00A07A1F">
        <w:rPr>
          <w:b w:val="0"/>
          <w:sz w:val="28"/>
          <w:szCs w:val="28"/>
        </w:rPr>
        <w:t>0 years it has been a unforgettable game in every ones lifetime.</w:t>
      </w:r>
      <w:r w:rsidR="00D63BF0" w:rsidRPr="00A07A1F">
        <w:rPr>
          <w:b w:val="0"/>
          <w:sz w:val="28"/>
          <w:szCs w:val="28"/>
        </w:rPr>
        <w:t xml:space="preserve">The main theme of the game is to hit all the blocks in the screen while         balancing it with a bar without leaving it below. Will the player break all the blocks and win the game? </w:t>
      </w:r>
    </w:p>
    <w:p w:rsidR="000F0DEA" w:rsidRPr="000F0DEA" w:rsidRDefault="000F0DEA" w:rsidP="000F0DEA">
      <w:pPr>
        <w:pStyle w:val="Default"/>
        <w:rPr>
          <w:lang w:bidi="en-US"/>
        </w:rPr>
      </w:pPr>
    </w:p>
    <w:p w:rsidR="001C33A4" w:rsidRDefault="001C33A4" w:rsidP="00777611">
      <w:pPr>
        <w:pStyle w:val="Default"/>
        <w:numPr>
          <w:ilvl w:val="1"/>
          <w:numId w:val="39"/>
        </w:numPr>
        <w:spacing w:after="0"/>
        <w:rPr>
          <w:b/>
          <w:sz w:val="28"/>
          <w:szCs w:val="28"/>
          <w:lang w:bidi="en-US"/>
        </w:rPr>
      </w:pPr>
      <w:r w:rsidRPr="001C33A4">
        <w:rPr>
          <w:b/>
          <w:sz w:val="28"/>
          <w:szCs w:val="28"/>
          <w:lang w:bidi="en-US"/>
        </w:rPr>
        <w:t>SCOPE OF THE WORK</w:t>
      </w:r>
      <w:r w:rsidRPr="001C33A4">
        <w:rPr>
          <w:b/>
          <w:sz w:val="28"/>
          <w:szCs w:val="28"/>
          <w:lang w:bidi="en-US"/>
        </w:rPr>
        <w:tab/>
      </w:r>
      <w:r w:rsidR="009531DA">
        <w:rPr>
          <w:b/>
          <w:sz w:val="28"/>
          <w:szCs w:val="28"/>
          <w:lang w:bidi="en-US"/>
        </w:rPr>
        <w:t xml:space="preserve">                                                                                                    </w:t>
      </w:r>
    </w:p>
    <w:p w:rsidR="00A07A1F" w:rsidRDefault="009531DA" w:rsidP="00777611">
      <w:pPr>
        <w:pStyle w:val="Default"/>
        <w:spacing w:after="0"/>
        <w:ind w:left="765"/>
        <w:rPr>
          <w:sz w:val="28"/>
          <w:szCs w:val="28"/>
          <w:lang w:bidi="en-US"/>
        </w:rPr>
      </w:pPr>
      <w:r w:rsidRPr="00A07A1F">
        <w:rPr>
          <w:sz w:val="28"/>
          <w:szCs w:val="28"/>
          <w:lang w:bidi="en-US"/>
        </w:rPr>
        <w:t>Araknoid is purely an entertainment game created only for the enjoyment of the people. We have recreated a new version of the classic game which has been one of the most loved game of our childhood.</w:t>
      </w:r>
      <w:r w:rsidR="008D6E17" w:rsidRPr="00A07A1F">
        <w:rPr>
          <w:sz w:val="28"/>
          <w:szCs w:val="28"/>
          <w:lang w:bidi="en-US"/>
        </w:rPr>
        <w:t xml:space="preserve">It is a mind relaxing game made just for fun. </w:t>
      </w:r>
      <w:r w:rsidR="007D08FC" w:rsidRPr="00A07A1F">
        <w:rPr>
          <w:sz w:val="28"/>
          <w:szCs w:val="28"/>
          <w:lang w:bidi="en-US"/>
        </w:rPr>
        <w:t>Without giving a second to take a look out of the screen</w:t>
      </w:r>
      <w:r w:rsidR="009C55EF" w:rsidRPr="00A07A1F">
        <w:rPr>
          <w:sz w:val="28"/>
          <w:szCs w:val="28"/>
          <w:lang w:bidi="en-US"/>
        </w:rPr>
        <w:t xml:space="preserve">, the game keeps the player fully into the game. </w:t>
      </w:r>
      <w:r w:rsidR="008D6E17" w:rsidRPr="00A07A1F">
        <w:rPr>
          <w:sz w:val="28"/>
          <w:szCs w:val="28"/>
          <w:lang w:bidi="en-US"/>
        </w:rPr>
        <w:t xml:space="preserve">The main change from the previous versions is the breaking blocks function. Each time when we hit a block, a piece of the block falls down and the player should be cautious not to touch them. Few even has powers in them. </w:t>
      </w:r>
      <w:r w:rsidR="00116CED">
        <w:rPr>
          <w:sz w:val="28"/>
          <w:szCs w:val="28"/>
          <w:lang w:bidi="en-US"/>
        </w:rPr>
        <w:t>By Catching those blocks the player get some advantages like slow ball,long bar,big ball which will make his gameplay easy</w:t>
      </w:r>
    </w:p>
    <w:p w:rsidR="000F0DEA" w:rsidRDefault="000F0DEA" w:rsidP="00777611">
      <w:pPr>
        <w:pStyle w:val="Default"/>
        <w:spacing w:after="0"/>
        <w:ind w:left="765"/>
        <w:rPr>
          <w:sz w:val="28"/>
          <w:szCs w:val="28"/>
          <w:lang w:bidi="en-US"/>
        </w:rPr>
      </w:pPr>
    </w:p>
    <w:p w:rsidR="000F0DEA" w:rsidRPr="0007354C" w:rsidRDefault="000F0DEA" w:rsidP="00777611">
      <w:pPr>
        <w:pStyle w:val="Default"/>
        <w:spacing w:after="0"/>
        <w:ind w:left="765"/>
        <w:rPr>
          <w:sz w:val="28"/>
          <w:szCs w:val="28"/>
          <w:lang w:bidi="en-US"/>
        </w:rPr>
      </w:pPr>
    </w:p>
    <w:p w:rsidR="00A07A1F" w:rsidRDefault="00A07A1F" w:rsidP="00A07A1F">
      <w:pPr>
        <w:pStyle w:val="Default"/>
        <w:numPr>
          <w:ilvl w:val="1"/>
          <w:numId w:val="39"/>
        </w:numPr>
        <w:rPr>
          <w:b/>
          <w:sz w:val="28"/>
          <w:szCs w:val="28"/>
          <w:lang w:bidi="en-US"/>
        </w:rPr>
      </w:pPr>
      <w:r w:rsidRPr="001C33A4">
        <w:rPr>
          <w:b/>
          <w:sz w:val="28"/>
          <w:szCs w:val="28"/>
          <w:lang w:bidi="en-US"/>
        </w:rPr>
        <w:t>PROBLEM STATEMENT</w:t>
      </w:r>
      <w:r w:rsidRPr="001C33A4">
        <w:rPr>
          <w:b/>
          <w:sz w:val="28"/>
          <w:szCs w:val="28"/>
          <w:lang w:bidi="en-US"/>
        </w:rPr>
        <w:tab/>
      </w:r>
    </w:p>
    <w:p w:rsidR="00A07A1F" w:rsidRDefault="00A07A1F" w:rsidP="000F0DEA">
      <w:pPr>
        <w:pStyle w:val="Default"/>
        <w:spacing w:after="0"/>
        <w:ind w:left="720"/>
        <w:rPr>
          <w:sz w:val="28"/>
          <w:szCs w:val="28"/>
          <w:lang w:bidi="en-US"/>
        </w:rPr>
      </w:pPr>
      <w:r w:rsidRPr="00A07A1F">
        <w:rPr>
          <w:sz w:val="28"/>
          <w:szCs w:val="28"/>
          <w:lang w:bidi="en-US"/>
        </w:rPr>
        <w:t xml:space="preserve">We have to control the ball and direct it towards the appropriate place considering boundaries and collision conditions. We have </w:t>
      </w:r>
      <w:r w:rsidR="008941D9">
        <w:rPr>
          <w:sz w:val="28"/>
          <w:szCs w:val="28"/>
          <w:lang w:bidi="en-US"/>
        </w:rPr>
        <w:t xml:space="preserve">to manage the attributes </w:t>
      </w:r>
      <w:r w:rsidRPr="00A07A1F">
        <w:rPr>
          <w:sz w:val="28"/>
          <w:szCs w:val="28"/>
          <w:lang w:bidi="en-US"/>
        </w:rPr>
        <w:t>of the blocks, bar and the ball, be userfriendly and allow him to operate the game as easy as possible.</w:t>
      </w:r>
    </w:p>
    <w:p w:rsidR="000F0DEA" w:rsidRPr="000F0DEA" w:rsidRDefault="000F0DEA" w:rsidP="000F0DEA">
      <w:pPr>
        <w:pStyle w:val="Default"/>
        <w:spacing w:after="0"/>
        <w:ind w:left="720"/>
        <w:rPr>
          <w:sz w:val="28"/>
          <w:szCs w:val="28"/>
          <w:lang w:bidi="en-US"/>
        </w:rPr>
      </w:pPr>
    </w:p>
    <w:p w:rsidR="001C33A4" w:rsidRDefault="001C33A4" w:rsidP="00F85B0F">
      <w:pPr>
        <w:pStyle w:val="Default"/>
        <w:numPr>
          <w:ilvl w:val="1"/>
          <w:numId w:val="39"/>
        </w:numPr>
        <w:rPr>
          <w:b/>
          <w:sz w:val="28"/>
          <w:szCs w:val="28"/>
          <w:lang w:bidi="en-US"/>
        </w:rPr>
      </w:pPr>
      <w:r w:rsidRPr="001C33A4">
        <w:rPr>
          <w:b/>
          <w:sz w:val="28"/>
          <w:szCs w:val="28"/>
          <w:lang w:bidi="en-US"/>
        </w:rPr>
        <w:t>AIM AND OBJECTIVES OF THE PROJECT</w:t>
      </w:r>
    </w:p>
    <w:p w:rsidR="00AD71C1" w:rsidRPr="00A07A1F" w:rsidRDefault="00074692" w:rsidP="006976FF">
      <w:pPr>
        <w:pStyle w:val="Default"/>
        <w:spacing w:after="0"/>
        <w:ind w:left="765"/>
        <w:rPr>
          <w:sz w:val="28"/>
          <w:szCs w:val="28"/>
          <w:lang w:bidi="en-US"/>
        </w:rPr>
      </w:pPr>
      <w:r w:rsidRPr="00A07A1F">
        <w:rPr>
          <w:sz w:val="28"/>
          <w:szCs w:val="28"/>
          <w:lang w:bidi="en-US"/>
        </w:rPr>
        <w:t>T</w:t>
      </w:r>
      <w:r w:rsidR="008A2764" w:rsidRPr="00A07A1F">
        <w:rPr>
          <w:sz w:val="28"/>
          <w:szCs w:val="28"/>
          <w:lang w:bidi="en-US"/>
        </w:rPr>
        <w:t>he a</w:t>
      </w:r>
      <w:r w:rsidRPr="00A07A1F">
        <w:rPr>
          <w:sz w:val="28"/>
          <w:szCs w:val="28"/>
          <w:lang w:bidi="en-US"/>
        </w:rPr>
        <w:t>im of the project is to recreate the araknoid game with added functions and modified gameplay. We have created this game with more different levels</w:t>
      </w:r>
      <w:r w:rsidR="003F5F78" w:rsidRPr="00A07A1F">
        <w:rPr>
          <w:sz w:val="28"/>
          <w:szCs w:val="28"/>
          <w:lang w:bidi="en-US"/>
        </w:rPr>
        <w:t xml:space="preserve"> and new functions and with a little increased difficulty level.</w:t>
      </w:r>
      <w:r w:rsidR="00AD71C1" w:rsidRPr="00A07A1F">
        <w:rPr>
          <w:sz w:val="28"/>
          <w:szCs w:val="28"/>
          <w:lang w:bidi="en-US"/>
        </w:rPr>
        <w:t>The distin</w:t>
      </w:r>
      <w:r w:rsidR="00116CED">
        <w:rPr>
          <w:sz w:val="28"/>
          <w:szCs w:val="28"/>
          <w:lang w:bidi="en-US"/>
        </w:rPr>
        <w:t>c</w:t>
      </w:r>
      <w:r w:rsidR="00AD71C1" w:rsidRPr="00A07A1F">
        <w:rPr>
          <w:sz w:val="28"/>
          <w:szCs w:val="28"/>
          <w:lang w:bidi="en-US"/>
        </w:rPr>
        <w:t xml:space="preserve">t thing in this game is its hard gameplay. One </w:t>
      </w:r>
      <w:r w:rsidR="0084725C" w:rsidRPr="00A07A1F">
        <w:rPr>
          <w:sz w:val="28"/>
          <w:szCs w:val="28"/>
          <w:lang w:bidi="en-US"/>
        </w:rPr>
        <w:t xml:space="preserve">would even say that it is impossible to complete even one level. Difficulty keeps accreting at each second. </w:t>
      </w:r>
    </w:p>
    <w:p w:rsidR="00B14930" w:rsidRDefault="009C55EF" w:rsidP="00777611">
      <w:pPr>
        <w:pStyle w:val="Default"/>
        <w:spacing w:after="0"/>
        <w:rPr>
          <w:lang w:bidi="en-US"/>
        </w:rPr>
      </w:pPr>
      <w:r w:rsidRPr="00A07A1F">
        <w:rPr>
          <w:sz w:val="28"/>
          <w:szCs w:val="28"/>
          <w:lang w:bidi="en-US"/>
        </w:rPr>
        <w:tab/>
        <w:t xml:space="preserve"> </w:t>
      </w:r>
      <w:r>
        <w:rPr>
          <w:lang w:bidi="en-US"/>
        </w:rPr>
        <w:t xml:space="preserve"> </w:t>
      </w:r>
    </w:p>
    <w:p w:rsidR="00B14930" w:rsidRDefault="00B14930" w:rsidP="00F85B0F">
      <w:pPr>
        <w:jc w:val="left"/>
        <w:rPr>
          <w:rFonts w:eastAsia="Calibri"/>
          <w:sz w:val="24"/>
          <w:szCs w:val="24"/>
        </w:rPr>
      </w:pPr>
      <w:r>
        <w:br w:type="page"/>
      </w:r>
    </w:p>
    <w:p w:rsidR="009A19F0" w:rsidRPr="00B14930" w:rsidRDefault="009A19F0" w:rsidP="00F85B0F">
      <w:pPr>
        <w:tabs>
          <w:tab w:val="left" w:pos="1080"/>
        </w:tabs>
        <w:jc w:val="center"/>
        <w:outlineLvl w:val="0"/>
        <w:rPr>
          <w:b/>
        </w:rPr>
      </w:pPr>
      <w:r w:rsidRPr="00B14930">
        <w:rPr>
          <w:b/>
        </w:rPr>
        <w:lastRenderedPageBreak/>
        <w:t>CHAPTER 2</w:t>
      </w:r>
    </w:p>
    <w:p w:rsidR="007A6F54" w:rsidRPr="00B14930" w:rsidRDefault="007A6F54" w:rsidP="00F85B0F">
      <w:pPr>
        <w:tabs>
          <w:tab w:val="left" w:pos="1080"/>
        </w:tabs>
        <w:jc w:val="center"/>
        <w:outlineLvl w:val="0"/>
        <w:rPr>
          <w:b/>
          <w:sz w:val="28"/>
          <w:szCs w:val="28"/>
        </w:rPr>
      </w:pPr>
      <w:r w:rsidRPr="00B14930">
        <w:rPr>
          <w:b/>
          <w:caps/>
          <w:sz w:val="28"/>
          <w:szCs w:val="28"/>
          <w:lang w:bidi="ar-SA"/>
        </w:rPr>
        <w:t>SYSTEM SPECIFICATIONS</w:t>
      </w:r>
    </w:p>
    <w:p w:rsidR="009A19F0" w:rsidRPr="00B14930" w:rsidRDefault="009A19F0" w:rsidP="00F85B0F">
      <w:pPr>
        <w:tabs>
          <w:tab w:val="left" w:pos="1080"/>
        </w:tabs>
        <w:outlineLvl w:val="0"/>
        <w:rPr>
          <w:b/>
          <w:sz w:val="28"/>
          <w:szCs w:val="28"/>
          <w:lang w:bidi="ar-SA"/>
        </w:rPr>
      </w:pPr>
      <w:r w:rsidRPr="00B14930">
        <w:rPr>
          <w:b/>
          <w:sz w:val="28"/>
          <w:szCs w:val="28"/>
        </w:rPr>
        <w:t xml:space="preserve">2.1 </w:t>
      </w:r>
      <w:r w:rsidR="0030300D" w:rsidRPr="00B14930">
        <w:rPr>
          <w:b/>
          <w:sz w:val="28"/>
          <w:szCs w:val="28"/>
        </w:rPr>
        <w:tab/>
      </w:r>
      <w:r w:rsidR="007A6F54" w:rsidRPr="00B14930">
        <w:rPr>
          <w:b/>
          <w:sz w:val="28"/>
          <w:szCs w:val="28"/>
          <w:lang w:bidi="ar-SA"/>
        </w:rPr>
        <w:t>HARDWARE SPECIFICATIONS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708"/>
        <w:gridCol w:w="4082"/>
      </w:tblGrid>
      <w:tr w:rsidR="00306FDD" w:rsidTr="00E60CE7">
        <w:trPr>
          <w:trHeight w:val="424"/>
        </w:trPr>
        <w:tc>
          <w:tcPr>
            <w:tcW w:w="3582" w:type="dxa"/>
          </w:tcPr>
          <w:p w:rsidR="00306FDD" w:rsidRDefault="00306FDD" w:rsidP="00777611">
            <w:pPr>
              <w:tabs>
                <w:tab w:val="left" w:pos="1080"/>
                <w:tab w:val="center" w:pos="1683"/>
              </w:tabs>
              <w:spacing w:line="360" w:lineRule="auto"/>
              <w:outlineLvl w:val="0"/>
              <w:rPr>
                <w:b/>
                <w:sz w:val="28"/>
                <w:szCs w:val="28"/>
                <w:lang w:bidi="ar-SA"/>
              </w:rPr>
            </w:pPr>
            <w:r w:rsidRPr="00750885">
              <w:rPr>
                <w:sz w:val="28"/>
                <w:szCs w:val="28"/>
              </w:rPr>
              <w:t>Processor</w:t>
            </w:r>
            <w:r w:rsidR="00777611">
              <w:rPr>
                <w:sz w:val="28"/>
                <w:szCs w:val="28"/>
              </w:rPr>
              <w:tab/>
            </w:r>
          </w:p>
        </w:tc>
        <w:tc>
          <w:tcPr>
            <w:tcW w:w="708" w:type="dxa"/>
          </w:tcPr>
          <w:p w:rsidR="00306FDD" w:rsidRDefault="00306FDD" w:rsidP="00F85B0F">
            <w:pPr>
              <w:tabs>
                <w:tab w:val="left" w:pos="1080"/>
              </w:tabs>
              <w:spacing w:line="360" w:lineRule="auto"/>
              <w:outlineLvl w:val="0"/>
              <w:rPr>
                <w:b/>
                <w:sz w:val="28"/>
                <w:szCs w:val="28"/>
                <w:lang w:bidi="ar-SA"/>
              </w:rPr>
            </w:pPr>
            <w:r>
              <w:rPr>
                <w:b/>
                <w:sz w:val="28"/>
                <w:szCs w:val="28"/>
                <w:lang w:bidi="ar-SA"/>
              </w:rPr>
              <w:t>:</w:t>
            </w:r>
          </w:p>
        </w:tc>
        <w:tc>
          <w:tcPr>
            <w:tcW w:w="4082" w:type="dxa"/>
          </w:tcPr>
          <w:p w:rsidR="00306FDD" w:rsidRDefault="00306FDD" w:rsidP="00F85B0F">
            <w:pPr>
              <w:tabs>
                <w:tab w:val="left" w:pos="1080"/>
              </w:tabs>
              <w:spacing w:line="360" w:lineRule="auto"/>
              <w:outlineLvl w:val="0"/>
              <w:rPr>
                <w:b/>
                <w:sz w:val="28"/>
                <w:szCs w:val="28"/>
                <w:lang w:bidi="ar-SA"/>
              </w:rPr>
            </w:pPr>
            <w:r w:rsidRPr="00750885">
              <w:rPr>
                <w:sz w:val="28"/>
                <w:szCs w:val="28"/>
              </w:rPr>
              <w:t>Pentium IV Or Higher</w:t>
            </w:r>
          </w:p>
        </w:tc>
      </w:tr>
      <w:tr w:rsidR="00306FDD" w:rsidTr="00E60CE7">
        <w:tc>
          <w:tcPr>
            <w:tcW w:w="3582" w:type="dxa"/>
          </w:tcPr>
          <w:p w:rsidR="00306FDD" w:rsidRDefault="00306FDD" w:rsidP="00F85B0F">
            <w:pPr>
              <w:tabs>
                <w:tab w:val="left" w:pos="1080"/>
              </w:tabs>
              <w:spacing w:line="360" w:lineRule="auto"/>
              <w:outlineLvl w:val="0"/>
              <w:rPr>
                <w:b/>
                <w:sz w:val="28"/>
                <w:szCs w:val="28"/>
                <w:lang w:bidi="ar-SA"/>
              </w:rPr>
            </w:pPr>
            <w:r>
              <w:rPr>
                <w:sz w:val="28"/>
                <w:szCs w:val="28"/>
              </w:rPr>
              <w:t>Memory Size</w:t>
            </w:r>
          </w:p>
        </w:tc>
        <w:tc>
          <w:tcPr>
            <w:tcW w:w="708" w:type="dxa"/>
          </w:tcPr>
          <w:p w:rsidR="00306FDD" w:rsidRDefault="00306FDD" w:rsidP="00F85B0F">
            <w:pPr>
              <w:tabs>
                <w:tab w:val="left" w:pos="1080"/>
              </w:tabs>
              <w:spacing w:line="360" w:lineRule="auto"/>
              <w:outlineLvl w:val="0"/>
              <w:rPr>
                <w:b/>
                <w:sz w:val="28"/>
                <w:szCs w:val="28"/>
                <w:lang w:bidi="ar-SA"/>
              </w:rPr>
            </w:pPr>
            <w:r>
              <w:rPr>
                <w:b/>
                <w:sz w:val="28"/>
                <w:szCs w:val="28"/>
                <w:lang w:bidi="ar-SA"/>
              </w:rPr>
              <w:t>:</w:t>
            </w:r>
          </w:p>
        </w:tc>
        <w:tc>
          <w:tcPr>
            <w:tcW w:w="4082" w:type="dxa"/>
          </w:tcPr>
          <w:p w:rsidR="00777611" w:rsidRPr="00777611" w:rsidRDefault="00777611" w:rsidP="00F85B0F">
            <w:pPr>
              <w:tabs>
                <w:tab w:val="left" w:pos="1080"/>
              </w:tabs>
              <w:spacing w:line="360" w:lineRule="auto"/>
              <w:outlineLvl w:val="0"/>
              <w:rPr>
                <w:sz w:val="28"/>
                <w:szCs w:val="28"/>
              </w:rPr>
            </w:pPr>
            <w:r>
              <w:rPr>
                <w:sz w:val="28"/>
                <w:szCs w:val="28"/>
              </w:rPr>
              <w:t>256 GB (Minimum)</w:t>
            </w:r>
          </w:p>
        </w:tc>
      </w:tr>
      <w:tr w:rsidR="00306FDD" w:rsidTr="00E60CE7">
        <w:tc>
          <w:tcPr>
            <w:tcW w:w="3582" w:type="dxa"/>
          </w:tcPr>
          <w:p w:rsidR="00306FDD" w:rsidRDefault="00306FDD" w:rsidP="00F85B0F">
            <w:pPr>
              <w:tabs>
                <w:tab w:val="left" w:pos="1080"/>
              </w:tabs>
              <w:spacing w:line="360" w:lineRule="auto"/>
              <w:outlineLvl w:val="0"/>
              <w:rPr>
                <w:b/>
                <w:sz w:val="28"/>
                <w:szCs w:val="28"/>
                <w:lang w:bidi="ar-SA"/>
              </w:rPr>
            </w:pPr>
            <w:r w:rsidRPr="00750885">
              <w:rPr>
                <w:sz w:val="28"/>
                <w:szCs w:val="28"/>
              </w:rPr>
              <w:t>HDD</w:t>
            </w:r>
          </w:p>
        </w:tc>
        <w:tc>
          <w:tcPr>
            <w:tcW w:w="708" w:type="dxa"/>
          </w:tcPr>
          <w:p w:rsidR="00306FDD" w:rsidRDefault="00306FDD" w:rsidP="00F85B0F">
            <w:pPr>
              <w:tabs>
                <w:tab w:val="left" w:pos="1080"/>
              </w:tabs>
              <w:spacing w:line="360" w:lineRule="auto"/>
              <w:outlineLvl w:val="0"/>
              <w:rPr>
                <w:b/>
                <w:sz w:val="28"/>
                <w:szCs w:val="28"/>
                <w:lang w:bidi="ar-SA"/>
              </w:rPr>
            </w:pPr>
            <w:r>
              <w:rPr>
                <w:b/>
                <w:sz w:val="28"/>
                <w:szCs w:val="28"/>
                <w:lang w:bidi="ar-SA"/>
              </w:rPr>
              <w:t>:</w:t>
            </w:r>
          </w:p>
        </w:tc>
        <w:tc>
          <w:tcPr>
            <w:tcW w:w="4082" w:type="dxa"/>
          </w:tcPr>
          <w:p w:rsidR="00306FDD" w:rsidRDefault="00E60CE7" w:rsidP="00F85B0F">
            <w:pPr>
              <w:tabs>
                <w:tab w:val="left" w:pos="1080"/>
              </w:tabs>
              <w:spacing w:line="360" w:lineRule="auto"/>
              <w:outlineLvl w:val="0"/>
              <w:rPr>
                <w:b/>
                <w:sz w:val="28"/>
                <w:szCs w:val="28"/>
                <w:lang w:bidi="ar-SA"/>
              </w:rPr>
            </w:pPr>
            <w:r w:rsidRPr="00750885">
              <w:rPr>
                <w:sz w:val="28"/>
                <w:szCs w:val="28"/>
              </w:rPr>
              <w:t>40 GB (Minimum)</w:t>
            </w:r>
          </w:p>
        </w:tc>
      </w:tr>
    </w:tbl>
    <w:p w:rsidR="00E60CE7" w:rsidRDefault="00E60CE7" w:rsidP="00F85B0F">
      <w:pPr>
        <w:tabs>
          <w:tab w:val="left" w:pos="1080"/>
          <w:tab w:val="left" w:pos="4253"/>
        </w:tabs>
        <w:outlineLvl w:val="0"/>
        <w:rPr>
          <w:b/>
          <w:sz w:val="28"/>
          <w:szCs w:val="28"/>
          <w:lang w:bidi="ar-SA"/>
        </w:rPr>
      </w:pPr>
    </w:p>
    <w:p w:rsidR="00AF53E9" w:rsidRDefault="00AF53E9" w:rsidP="00F85B0F">
      <w:pPr>
        <w:tabs>
          <w:tab w:val="left" w:pos="1080"/>
          <w:tab w:val="left" w:pos="4253"/>
        </w:tabs>
        <w:outlineLvl w:val="0"/>
        <w:rPr>
          <w:b/>
          <w:sz w:val="28"/>
          <w:szCs w:val="28"/>
          <w:lang w:bidi="ar-SA"/>
        </w:rPr>
      </w:pPr>
    </w:p>
    <w:p w:rsidR="008D29D7" w:rsidRDefault="008D29D7" w:rsidP="00F85B0F">
      <w:pPr>
        <w:tabs>
          <w:tab w:val="left" w:pos="1080"/>
        </w:tabs>
        <w:outlineLvl w:val="0"/>
        <w:rPr>
          <w:b/>
          <w:caps/>
          <w:sz w:val="28"/>
          <w:szCs w:val="28"/>
          <w:lang w:bidi="ar-SA"/>
        </w:rPr>
      </w:pPr>
      <w:r w:rsidRPr="00616231">
        <w:rPr>
          <w:b/>
          <w:sz w:val="28"/>
          <w:szCs w:val="28"/>
          <w:lang w:bidi="ar-SA"/>
        </w:rPr>
        <w:t xml:space="preserve">2.2 </w:t>
      </w:r>
      <w:r w:rsidRPr="00616231">
        <w:rPr>
          <w:b/>
          <w:sz w:val="28"/>
          <w:szCs w:val="28"/>
          <w:lang w:bidi="ar-SA"/>
        </w:rPr>
        <w:tab/>
      </w:r>
      <w:r w:rsidRPr="00616231">
        <w:rPr>
          <w:b/>
          <w:caps/>
          <w:sz w:val="28"/>
          <w:szCs w:val="28"/>
          <w:lang w:bidi="ar-SA"/>
        </w:rPr>
        <w:t>SOFTWARE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9"/>
        <w:gridCol w:w="709"/>
        <w:gridCol w:w="4111"/>
      </w:tblGrid>
      <w:tr w:rsidR="00E60CE7" w:rsidTr="00E60CE7">
        <w:trPr>
          <w:trHeight w:val="424"/>
          <w:jc w:val="center"/>
        </w:trPr>
        <w:tc>
          <w:tcPr>
            <w:tcW w:w="3469" w:type="dxa"/>
          </w:tcPr>
          <w:p w:rsidR="00E60CE7" w:rsidRDefault="00E60CE7" w:rsidP="00F85B0F">
            <w:pPr>
              <w:tabs>
                <w:tab w:val="left" w:pos="1080"/>
              </w:tabs>
              <w:spacing w:line="360" w:lineRule="auto"/>
              <w:outlineLvl w:val="0"/>
              <w:rPr>
                <w:b/>
                <w:sz w:val="28"/>
                <w:szCs w:val="28"/>
                <w:lang w:bidi="ar-SA"/>
              </w:rPr>
            </w:pPr>
            <w:r w:rsidRPr="00750885">
              <w:rPr>
                <w:sz w:val="28"/>
                <w:szCs w:val="28"/>
              </w:rPr>
              <w:t>Operating System</w:t>
            </w:r>
          </w:p>
        </w:tc>
        <w:tc>
          <w:tcPr>
            <w:tcW w:w="709" w:type="dxa"/>
          </w:tcPr>
          <w:p w:rsidR="00E60CE7" w:rsidRDefault="00E60CE7" w:rsidP="00F85B0F">
            <w:pPr>
              <w:tabs>
                <w:tab w:val="left" w:pos="1080"/>
              </w:tabs>
              <w:spacing w:line="360" w:lineRule="auto"/>
              <w:outlineLvl w:val="0"/>
              <w:rPr>
                <w:b/>
                <w:sz w:val="28"/>
                <w:szCs w:val="28"/>
                <w:lang w:bidi="ar-SA"/>
              </w:rPr>
            </w:pPr>
            <w:r>
              <w:rPr>
                <w:b/>
                <w:sz w:val="28"/>
                <w:szCs w:val="28"/>
                <w:lang w:bidi="ar-SA"/>
              </w:rPr>
              <w:t>:</w:t>
            </w:r>
          </w:p>
        </w:tc>
        <w:tc>
          <w:tcPr>
            <w:tcW w:w="4111" w:type="dxa"/>
          </w:tcPr>
          <w:p w:rsidR="00E60CE7" w:rsidRDefault="00116CED" w:rsidP="00F85B0F">
            <w:pPr>
              <w:tabs>
                <w:tab w:val="left" w:pos="1080"/>
              </w:tabs>
              <w:spacing w:line="360" w:lineRule="auto"/>
              <w:outlineLvl w:val="0"/>
              <w:rPr>
                <w:b/>
                <w:sz w:val="28"/>
                <w:szCs w:val="28"/>
                <w:lang w:bidi="ar-SA"/>
              </w:rPr>
            </w:pPr>
            <w:r>
              <w:rPr>
                <w:sz w:val="28"/>
                <w:szCs w:val="28"/>
              </w:rPr>
              <w:t xml:space="preserve">WINDOWS </w:t>
            </w:r>
            <w:r w:rsidR="00E60CE7" w:rsidRPr="00750885">
              <w:rPr>
                <w:sz w:val="28"/>
                <w:szCs w:val="28"/>
              </w:rPr>
              <w:t xml:space="preserve"> XP</w:t>
            </w:r>
            <w:r>
              <w:rPr>
                <w:sz w:val="28"/>
                <w:szCs w:val="28"/>
              </w:rPr>
              <w:t xml:space="preserve"> or Higher</w:t>
            </w:r>
          </w:p>
        </w:tc>
      </w:tr>
      <w:tr w:rsidR="00E60CE7" w:rsidTr="00E60CE7">
        <w:trPr>
          <w:jc w:val="center"/>
        </w:trPr>
        <w:tc>
          <w:tcPr>
            <w:tcW w:w="3469" w:type="dxa"/>
          </w:tcPr>
          <w:p w:rsidR="00E60CE7" w:rsidRDefault="00E60CE7" w:rsidP="00F85B0F">
            <w:pPr>
              <w:tabs>
                <w:tab w:val="left" w:pos="1080"/>
              </w:tabs>
              <w:spacing w:line="360" w:lineRule="auto"/>
              <w:outlineLvl w:val="0"/>
              <w:rPr>
                <w:b/>
                <w:sz w:val="28"/>
                <w:szCs w:val="28"/>
                <w:lang w:bidi="ar-SA"/>
              </w:rPr>
            </w:pPr>
            <w:r w:rsidRPr="00750885">
              <w:rPr>
                <w:sz w:val="28"/>
                <w:szCs w:val="28"/>
              </w:rPr>
              <w:t>Front – End</w:t>
            </w:r>
            <w:r w:rsidRPr="00750885">
              <w:rPr>
                <w:sz w:val="28"/>
                <w:szCs w:val="28"/>
              </w:rPr>
              <w:tab/>
            </w:r>
          </w:p>
        </w:tc>
        <w:tc>
          <w:tcPr>
            <w:tcW w:w="709" w:type="dxa"/>
          </w:tcPr>
          <w:p w:rsidR="00E60CE7" w:rsidRDefault="00E60CE7" w:rsidP="00F85B0F">
            <w:pPr>
              <w:tabs>
                <w:tab w:val="left" w:pos="1080"/>
              </w:tabs>
              <w:spacing w:line="360" w:lineRule="auto"/>
              <w:outlineLvl w:val="0"/>
              <w:rPr>
                <w:b/>
                <w:sz w:val="28"/>
                <w:szCs w:val="28"/>
                <w:lang w:bidi="ar-SA"/>
              </w:rPr>
            </w:pPr>
            <w:r>
              <w:rPr>
                <w:b/>
                <w:sz w:val="28"/>
                <w:szCs w:val="28"/>
                <w:lang w:bidi="ar-SA"/>
              </w:rPr>
              <w:t>:</w:t>
            </w:r>
          </w:p>
        </w:tc>
        <w:tc>
          <w:tcPr>
            <w:tcW w:w="4111" w:type="dxa"/>
          </w:tcPr>
          <w:p w:rsidR="00E60CE7" w:rsidRDefault="00C322AF" w:rsidP="00F85B0F">
            <w:pPr>
              <w:tabs>
                <w:tab w:val="left" w:pos="1080"/>
              </w:tabs>
              <w:spacing w:line="360" w:lineRule="auto"/>
              <w:outlineLvl w:val="0"/>
              <w:rPr>
                <w:b/>
                <w:sz w:val="28"/>
                <w:szCs w:val="28"/>
                <w:lang w:bidi="ar-SA"/>
              </w:rPr>
            </w:pPr>
            <w:r>
              <w:rPr>
                <w:sz w:val="28"/>
                <w:szCs w:val="28"/>
              </w:rPr>
              <w:t>python</w:t>
            </w:r>
          </w:p>
        </w:tc>
      </w:tr>
      <w:tr w:rsidR="00E60CE7" w:rsidTr="00E60CE7">
        <w:trPr>
          <w:jc w:val="center"/>
        </w:trPr>
        <w:tc>
          <w:tcPr>
            <w:tcW w:w="3469" w:type="dxa"/>
          </w:tcPr>
          <w:p w:rsidR="00E60CE7" w:rsidRDefault="00E60CE7" w:rsidP="00F85B0F">
            <w:pPr>
              <w:tabs>
                <w:tab w:val="left" w:pos="1080"/>
              </w:tabs>
              <w:spacing w:line="360" w:lineRule="auto"/>
              <w:outlineLvl w:val="0"/>
              <w:rPr>
                <w:b/>
                <w:sz w:val="28"/>
                <w:szCs w:val="28"/>
                <w:lang w:bidi="ar-SA"/>
              </w:rPr>
            </w:pPr>
            <w:r w:rsidRPr="00750885">
              <w:rPr>
                <w:sz w:val="28"/>
                <w:szCs w:val="28"/>
              </w:rPr>
              <w:t>Back - End</w:t>
            </w:r>
          </w:p>
        </w:tc>
        <w:tc>
          <w:tcPr>
            <w:tcW w:w="709" w:type="dxa"/>
          </w:tcPr>
          <w:p w:rsidR="00E60CE7" w:rsidRDefault="00E60CE7" w:rsidP="00F85B0F">
            <w:pPr>
              <w:tabs>
                <w:tab w:val="left" w:pos="1080"/>
              </w:tabs>
              <w:spacing w:line="360" w:lineRule="auto"/>
              <w:outlineLvl w:val="0"/>
              <w:rPr>
                <w:b/>
                <w:sz w:val="28"/>
                <w:szCs w:val="28"/>
                <w:lang w:bidi="ar-SA"/>
              </w:rPr>
            </w:pPr>
            <w:r>
              <w:rPr>
                <w:b/>
                <w:sz w:val="28"/>
                <w:szCs w:val="28"/>
                <w:lang w:bidi="ar-SA"/>
              </w:rPr>
              <w:t>:</w:t>
            </w:r>
          </w:p>
        </w:tc>
        <w:tc>
          <w:tcPr>
            <w:tcW w:w="4111" w:type="dxa"/>
          </w:tcPr>
          <w:p w:rsidR="00E60CE7" w:rsidRDefault="00C322AF" w:rsidP="00F85B0F">
            <w:pPr>
              <w:tabs>
                <w:tab w:val="left" w:pos="1080"/>
              </w:tabs>
              <w:spacing w:line="360" w:lineRule="auto"/>
              <w:outlineLvl w:val="0"/>
              <w:rPr>
                <w:b/>
                <w:sz w:val="28"/>
                <w:szCs w:val="28"/>
                <w:lang w:bidi="ar-SA"/>
              </w:rPr>
            </w:pPr>
            <w:r>
              <w:rPr>
                <w:sz w:val="28"/>
                <w:szCs w:val="28"/>
              </w:rPr>
              <w:t>Microsoft access</w:t>
            </w:r>
          </w:p>
        </w:tc>
      </w:tr>
      <w:tr w:rsidR="00E60CE7" w:rsidTr="00E60CE7">
        <w:trPr>
          <w:trHeight w:val="135"/>
          <w:jc w:val="center"/>
        </w:trPr>
        <w:tc>
          <w:tcPr>
            <w:tcW w:w="3469" w:type="dxa"/>
          </w:tcPr>
          <w:p w:rsidR="00E60CE7" w:rsidRPr="00750885" w:rsidRDefault="00E60CE7" w:rsidP="00F85B0F">
            <w:pPr>
              <w:tabs>
                <w:tab w:val="left" w:pos="1080"/>
              </w:tabs>
              <w:spacing w:line="360" w:lineRule="auto"/>
              <w:outlineLvl w:val="0"/>
              <w:rPr>
                <w:sz w:val="28"/>
                <w:szCs w:val="28"/>
              </w:rPr>
            </w:pPr>
            <w:r w:rsidRPr="00750885">
              <w:rPr>
                <w:sz w:val="28"/>
                <w:szCs w:val="28"/>
              </w:rPr>
              <w:t>Language</w:t>
            </w:r>
            <w:r w:rsidRPr="00750885">
              <w:rPr>
                <w:sz w:val="28"/>
                <w:szCs w:val="28"/>
              </w:rPr>
              <w:tab/>
            </w:r>
          </w:p>
        </w:tc>
        <w:tc>
          <w:tcPr>
            <w:tcW w:w="709" w:type="dxa"/>
          </w:tcPr>
          <w:p w:rsidR="00E60CE7" w:rsidRDefault="00E60CE7" w:rsidP="00F85B0F">
            <w:pPr>
              <w:tabs>
                <w:tab w:val="left" w:pos="1080"/>
              </w:tabs>
              <w:spacing w:line="360" w:lineRule="auto"/>
              <w:outlineLvl w:val="0"/>
              <w:rPr>
                <w:b/>
                <w:sz w:val="28"/>
                <w:szCs w:val="28"/>
                <w:lang w:bidi="ar-SA"/>
              </w:rPr>
            </w:pPr>
            <w:r>
              <w:rPr>
                <w:b/>
                <w:sz w:val="28"/>
                <w:szCs w:val="28"/>
                <w:lang w:bidi="ar-SA"/>
              </w:rPr>
              <w:t>:</w:t>
            </w:r>
          </w:p>
        </w:tc>
        <w:tc>
          <w:tcPr>
            <w:tcW w:w="4111" w:type="dxa"/>
          </w:tcPr>
          <w:p w:rsidR="00E60CE7" w:rsidRPr="00750885" w:rsidRDefault="00C322AF" w:rsidP="00F85B0F">
            <w:pPr>
              <w:tabs>
                <w:tab w:val="left" w:pos="1080"/>
              </w:tabs>
              <w:spacing w:line="360" w:lineRule="auto"/>
              <w:outlineLvl w:val="0"/>
              <w:rPr>
                <w:sz w:val="28"/>
                <w:szCs w:val="28"/>
              </w:rPr>
            </w:pPr>
            <w:r>
              <w:rPr>
                <w:sz w:val="28"/>
                <w:szCs w:val="28"/>
              </w:rPr>
              <w:t>python</w:t>
            </w:r>
          </w:p>
        </w:tc>
      </w:tr>
    </w:tbl>
    <w:p w:rsidR="00306FDD" w:rsidRPr="00616231" w:rsidRDefault="00306FDD" w:rsidP="00F85B0F">
      <w:pPr>
        <w:tabs>
          <w:tab w:val="left" w:pos="1080"/>
        </w:tabs>
        <w:outlineLvl w:val="0"/>
        <w:rPr>
          <w:b/>
          <w:sz w:val="28"/>
          <w:szCs w:val="28"/>
        </w:rPr>
      </w:pPr>
    </w:p>
    <w:p w:rsidR="00094ACA" w:rsidRPr="00904E12" w:rsidRDefault="0030300D" w:rsidP="00F85B0F">
      <w:pPr>
        <w:tabs>
          <w:tab w:val="left" w:pos="1080"/>
        </w:tabs>
      </w:pPr>
      <w:r>
        <w:tab/>
      </w:r>
    </w:p>
    <w:p w:rsidR="00094ACA" w:rsidRPr="00904E12" w:rsidRDefault="00094ACA" w:rsidP="00F85B0F">
      <w:pPr>
        <w:tabs>
          <w:tab w:val="left" w:pos="1080"/>
        </w:tabs>
      </w:pPr>
    </w:p>
    <w:p w:rsidR="00094ACA" w:rsidRPr="00904E12" w:rsidRDefault="00094ACA" w:rsidP="00F85B0F">
      <w:pPr>
        <w:tabs>
          <w:tab w:val="left" w:pos="1080"/>
        </w:tabs>
      </w:pPr>
    </w:p>
    <w:p w:rsidR="00094ACA" w:rsidRPr="00904E12" w:rsidRDefault="00094ACA" w:rsidP="00F85B0F">
      <w:pPr>
        <w:tabs>
          <w:tab w:val="left" w:pos="1080"/>
        </w:tabs>
      </w:pPr>
    </w:p>
    <w:p w:rsidR="00B14930" w:rsidRDefault="00B14930" w:rsidP="00F85B0F">
      <w:r>
        <w:br w:type="page"/>
      </w:r>
    </w:p>
    <w:p w:rsidR="00094ACA" w:rsidRPr="00B14930" w:rsidRDefault="00425E07" w:rsidP="00F85B0F">
      <w:pPr>
        <w:tabs>
          <w:tab w:val="left" w:pos="1080"/>
        </w:tabs>
        <w:autoSpaceDE w:val="0"/>
        <w:autoSpaceDN w:val="0"/>
        <w:adjustRightInd w:val="0"/>
        <w:jc w:val="center"/>
        <w:outlineLvl w:val="0"/>
        <w:rPr>
          <w:b/>
        </w:rPr>
      </w:pPr>
      <w:r w:rsidRPr="00B14930">
        <w:rPr>
          <w:b/>
        </w:rPr>
        <w:lastRenderedPageBreak/>
        <w:t xml:space="preserve">CHAPTER </w:t>
      </w:r>
      <w:r w:rsidR="007A6F54" w:rsidRPr="00B14930">
        <w:rPr>
          <w:b/>
        </w:rPr>
        <w:t>3</w:t>
      </w:r>
    </w:p>
    <w:p w:rsidR="00A64969" w:rsidRDefault="0002200A" w:rsidP="00F85B0F">
      <w:pPr>
        <w:tabs>
          <w:tab w:val="left" w:pos="1080"/>
        </w:tabs>
        <w:autoSpaceDE w:val="0"/>
        <w:autoSpaceDN w:val="0"/>
        <w:adjustRightInd w:val="0"/>
        <w:jc w:val="center"/>
        <w:rPr>
          <w:b/>
          <w:sz w:val="28"/>
          <w:szCs w:val="28"/>
        </w:rPr>
      </w:pPr>
      <w:r>
        <w:rPr>
          <w:b/>
          <w:sz w:val="28"/>
          <w:szCs w:val="28"/>
        </w:rPr>
        <w:t>MODULE DESCRIPTION</w:t>
      </w:r>
    </w:p>
    <w:p w:rsidR="003F5F78" w:rsidRDefault="003F5F78" w:rsidP="00F85B0F">
      <w:pPr>
        <w:pStyle w:val="ListParagraph"/>
        <w:numPr>
          <w:ilvl w:val="0"/>
          <w:numId w:val="44"/>
        </w:numPr>
        <w:tabs>
          <w:tab w:val="left" w:pos="1080"/>
        </w:tabs>
        <w:autoSpaceDE w:val="0"/>
        <w:autoSpaceDN w:val="0"/>
        <w:adjustRightInd w:val="0"/>
        <w:jc w:val="left"/>
        <w:rPr>
          <w:sz w:val="28"/>
          <w:szCs w:val="28"/>
        </w:rPr>
      </w:pPr>
      <w:r>
        <w:rPr>
          <w:sz w:val="28"/>
          <w:szCs w:val="28"/>
        </w:rPr>
        <w:t>Pygame:</w:t>
      </w:r>
    </w:p>
    <w:p w:rsidR="00B62208" w:rsidRDefault="000E4A23" w:rsidP="00777611">
      <w:pPr>
        <w:pStyle w:val="Default"/>
        <w:spacing w:after="0"/>
        <w:rPr>
          <w:sz w:val="28"/>
          <w:szCs w:val="28"/>
        </w:rPr>
      </w:pPr>
      <w:r w:rsidRPr="004646F4">
        <w:rPr>
          <w:bCs/>
          <w:sz w:val="28"/>
          <w:szCs w:val="28"/>
        </w:rPr>
        <w:t>Pygame</w:t>
      </w:r>
      <w:r w:rsidRPr="004646F4">
        <w:rPr>
          <w:sz w:val="28"/>
          <w:szCs w:val="28"/>
        </w:rPr>
        <w:t xml:space="preserve"> is a cross-platform set of Python modules designed for writing video games. It includes computer graphics and sound libraries designed to be used with the Python programming language.</w:t>
      </w:r>
      <w:r w:rsidR="003F5F78" w:rsidRPr="004646F4">
        <w:rPr>
          <w:sz w:val="28"/>
          <w:szCs w:val="28"/>
          <w:lang w:bidi="en-US"/>
        </w:rPr>
        <w:t>Pygame is primariry used to create games using python platform. Using pygame only the whole game is created</w:t>
      </w:r>
      <w:r w:rsidR="008941D9">
        <w:rPr>
          <w:sz w:val="28"/>
          <w:szCs w:val="28"/>
          <w:lang w:bidi="en-US"/>
        </w:rPr>
        <w:t xml:space="preserve"> </w:t>
      </w:r>
      <w:r w:rsidR="003F5F78" w:rsidRPr="004646F4">
        <w:rPr>
          <w:sz w:val="28"/>
          <w:szCs w:val="28"/>
          <w:lang w:bidi="en-US"/>
        </w:rPr>
        <w:t>. Pygame is not a built in module. It is necessary to install it before running this game.</w:t>
      </w:r>
      <w:r w:rsidR="00B62208" w:rsidRPr="004646F4">
        <w:rPr>
          <w:sz w:val="28"/>
          <w:szCs w:val="28"/>
        </w:rPr>
        <w:t>Pygame adds functionality on top of the excellent SDL library. This allows you to create fully featured games and multimedia programs in the python language. Pygame is highly portable and runs on nearly every platform and operating system. Pygame itself has been downloaded millions of times.</w:t>
      </w:r>
    </w:p>
    <w:p w:rsidR="006976FF" w:rsidRPr="004646F4" w:rsidRDefault="006976FF" w:rsidP="00777611">
      <w:pPr>
        <w:pStyle w:val="Default"/>
        <w:spacing w:after="0"/>
        <w:rPr>
          <w:sz w:val="28"/>
          <w:szCs w:val="28"/>
          <w:lang w:bidi="en-US"/>
        </w:rPr>
      </w:pPr>
    </w:p>
    <w:p w:rsidR="004646F4" w:rsidRDefault="000E4A23" w:rsidP="004646F4">
      <w:pPr>
        <w:pStyle w:val="Default"/>
        <w:numPr>
          <w:ilvl w:val="0"/>
          <w:numId w:val="44"/>
        </w:numPr>
        <w:rPr>
          <w:b/>
          <w:sz w:val="28"/>
          <w:szCs w:val="28"/>
          <w:lang w:bidi="en-US"/>
        </w:rPr>
      </w:pPr>
      <w:r w:rsidRPr="005D7B47">
        <w:rPr>
          <w:b/>
          <w:sz w:val="28"/>
          <w:szCs w:val="28"/>
          <w:lang w:bidi="en-US"/>
        </w:rPr>
        <w:t>Stack:</w:t>
      </w:r>
    </w:p>
    <w:p w:rsidR="00B62208" w:rsidRDefault="00116CED" w:rsidP="00777611">
      <w:pPr>
        <w:pStyle w:val="Default"/>
        <w:spacing w:after="0"/>
        <w:rPr>
          <w:sz w:val="28"/>
          <w:szCs w:val="28"/>
          <w:lang w:bidi="en-US"/>
        </w:rPr>
      </w:pPr>
      <w:r w:rsidRPr="004646F4">
        <w:rPr>
          <w:sz w:val="28"/>
          <w:szCs w:val="28"/>
          <w:lang w:bidi="en-US"/>
        </w:rPr>
        <w:t>Sta</w:t>
      </w:r>
      <w:r w:rsidR="000E4A23" w:rsidRPr="004646F4">
        <w:rPr>
          <w:sz w:val="28"/>
          <w:szCs w:val="28"/>
          <w:lang w:bidi="en-US"/>
        </w:rPr>
        <w:t>ck is a user defined module created to use attributes of ball and bar such as speed length and radius. The stack module consists of a stack which contains the above listed attributes. We retrieve and use these attributes in the specified levels.</w:t>
      </w:r>
      <w:r w:rsidR="00B62208" w:rsidRPr="004646F4">
        <w:rPr>
          <w:sz w:val="28"/>
          <w:szCs w:val="28"/>
          <w:lang w:bidi="en-US"/>
        </w:rPr>
        <w:t xml:space="preserve">At each level we pop up the </w:t>
      </w:r>
      <w:r w:rsidR="004428B1" w:rsidRPr="004646F4">
        <w:rPr>
          <w:sz w:val="28"/>
          <w:szCs w:val="28"/>
          <w:lang w:bidi="en-US"/>
        </w:rPr>
        <w:t>attributes and use them to create the images.</w:t>
      </w:r>
      <w:r w:rsidRPr="004646F4">
        <w:rPr>
          <w:sz w:val="28"/>
          <w:szCs w:val="28"/>
          <w:lang w:bidi="en-US"/>
        </w:rPr>
        <w:t xml:space="preserve"> The stack module consist of attributes of all the objects used in the game for all the levels</w:t>
      </w:r>
    </w:p>
    <w:p w:rsidR="008941D9" w:rsidRDefault="008941D9" w:rsidP="004646F4">
      <w:pPr>
        <w:pStyle w:val="Default"/>
        <w:rPr>
          <w:sz w:val="28"/>
          <w:szCs w:val="28"/>
          <w:lang w:bidi="en-US"/>
        </w:rPr>
      </w:pPr>
    </w:p>
    <w:p w:rsidR="008941D9" w:rsidRDefault="008941D9" w:rsidP="004646F4">
      <w:pPr>
        <w:pStyle w:val="Default"/>
        <w:rPr>
          <w:b/>
          <w:sz w:val="28"/>
          <w:szCs w:val="28"/>
          <w:lang w:bidi="en-US"/>
        </w:rPr>
      </w:pPr>
    </w:p>
    <w:p w:rsidR="00777611" w:rsidRPr="004646F4" w:rsidRDefault="00777611" w:rsidP="004646F4">
      <w:pPr>
        <w:pStyle w:val="Default"/>
        <w:rPr>
          <w:b/>
          <w:sz w:val="28"/>
          <w:szCs w:val="28"/>
          <w:lang w:bidi="en-US"/>
        </w:rPr>
      </w:pPr>
    </w:p>
    <w:p w:rsidR="000E4A23" w:rsidRPr="005D7B47" w:rsidRDefault="000E4A23" w:rsidP="00866A29">
      <w:pPr>
        <w:pStyle w:val="Default"/>
        <w:numPr>
          <w:ilvl w:val="0"/>
          <w:numId w:val="44"/>
        </w:numPr>
        <w:spacing w:after="0"/>
        <w:ind w:left="357"/>
        <w:rPr>
          <w:b/>
          <w:sz w:val="28"/>
          <w:szCs w:val="28"/>
          <w:lang w:bidi="en-US"/>
        </w:rPr>
      </w:pPr>
      <w:r w:rsidRPr="005D7B47">
        <w:rPr>
          <w:b/>
          <w:sz w:val="28"/>
          <w:szCs w:val="28"/>
          <w:lang w:bidi="en-US"/>
        </w:rPr>
        <w:t>Time:</w:t>
      </w:r>
    </w:p>
    <w:p w:rsidR="004428B1" w:rsidRPr="004646F4" w:rsidRDefault="000E4A23" w:rsidP="00866A29">
      <w:pPr>
        <w:pStyle w:val="Default"/>
        <w:spacing w:after="0"/>
        <w:ind w:left="357"/>
        <w:rPr>
          <w:sz w:val="28"/>
          <w:szCs w:val="28"/>
          <w:lang w:bidi="en-US"/>
        </w:rPr>
      </w:pPr>
      <w:r w:rsidRPr="004646F4">
        <w:rPr>
          <w:sz w:val="28"/>
          <w:szCs w:val="28"/>
          <w:lang w:bidi="en-US"/>
        </w:rPr>
        <w:t>Time is a inbuilt module in python.</w:t>
      </w:r>
      <w:r w:rsidR="0028678E" w:rsidRPr="004646F4">
        <w:rPr>
          <w:sz w:val="28"/>
          <w:szCs w:val="28"/>
        </w:rPr>
        <w:t xml:space="preserve"> This module provides a number of functions to deal with dates and the time.</w:t>
      </w:r>
      <w:r w:rsidRPr="004646F4">
        <w:rPr>
          <w:sz w:val="28"/>
          <w:szCs w:val="28"/>
          <w:lang w:bidi="en-US"/>
        </w:rPr>
        <w:t xml:space="preserve"> </w:t>
      </w:r>
      <w:r w:rsidR="0028678E" w:rsidRPr="004646F4">
        <w:rPr>
          <w:sz w:val="28"/>
          <w:szCs w:val="28"/>
          <w:lang w:bidi="en-US"/>
        </w:rPr>
        <w:t>Th</w:t>
      </w:r>
      <w:r w:rsidRPr="004646F4">
        <w:rPr>
          <w:sz w:val="28"/>
          <w:szCs w:val="28"/>
          <w:lang w:bidi="en-US"/>
        </w:rPr>
        <w:t xml:space="preserve">e sleep function from the time module is used in the game for a small pause at appropriate places. </w:t>
      </w:r>
      <w:r w:rsidR="004428B1" w:rsidRPr="004646F4">
        <w:rPr>
          <w:sz w:val="28"/>
          <w:szCs w:val="28"/>
        </w:rPr>
        <w:t>Python time module provides the ability to read, represent, and reset the time information in many ways.</w:t>
      </w:r>
    </w:p>
    <w:p w:rsidR="004428B1" w:rsidRDefault="004428B1" w:rsidP="00866A29">
      <w:pPr>
        <w:spacing w:after="0"/>
      </w:pPr>
      <w:r w:rsidRPr="004646F4">
        <w:rPr>
          <w:sz w:val="28"/>
          <w:szCs w:val="28"/>
        </w:rPr>
        <w:t xml:space="preserve">     </w:t>
      </w:r>
      <w:r>
        <w:t xml:space="preserve">  </w:t>
      </w:r>
      <w:r w:rsidR="00F375DA">
        <w:rPr>
          <w:rStyle w:val="Strong"/>
        </w:rPr>
        <w:t xml:space="preserve">Some of the </w:t>
      </w:r>
      <w:r w:rsidRPr="004428B1">
        <w:rPr>
          <w:rStyle w:val="Strong"/>
        </w:rPr>
        <w:t>useful time functions in Python</w:t>
      </w:r>
      <w:r>
        <w:rPr>
          <w:rStyle w:val="Strong"/>
        </w:rPr>
        <w:t>:</w:t>
      </w:r>
    </w:p>
    <w:p w:rsidR="004428B1" w:rsidRDefault="004428B1" w:rsidP="00866A29">
      <w:pPr>
        <w:numPr>
          <w:ilvl w:val="0"/>
          <w:numId w:val="45"/>
        </w:numPr>
        <w:spacing w:after="0"/>
        <w:jc w:val="left"/>
      </w:pPr>
      <w:r w:rsidRPr="004428B1">
        <w:rPr>
          <w:rStyle w:val="Strong"/>
        </w:rPr>
        <w:t>time.time()</w:t>
      </w:r>
    </w:p>
    <w:p w:rsidR="004428B1" w:rsidRDefault="004428B1" w:rsidP="00777611">
      <w:pPr>
        <w:numPr>
          <w:ilvl w:val="0"/>
          <w:numId w:val="45"/>
        </w:numPr>
        <w:spacing w:before="100" w:beforeAutospacing="1" w:after="0"/>
        <w:jc w:val="left"/>
      </w:pPr>
      <w:r w:rsidRPr="004428B1">
        <w:rPr>
          <w:rStyle w:val="Strong"/>
        </w:rPr>
        <w:t>time.clock()</w:t>
      </w:r>
    </w:p>
    <w:p w:rsidR="004428B1" w:rsidRDefault="004428B1" w:rsidP="00777611">
      <w:pPr>
        <w:numPr>
          <w:ilvl w:val="0"/>
          <w:numId w:val="45"/>
        </w:numPr>
        <w:spacing w:before="100" w:beforeAutospacing="1" w:after="0"/>
        <w:jc w:val="left"/>
      </w:pPr>
      <w:r w:rsidRPr="004428B1">
        <w:rPr>
          <w:rStyle w:val="Strong"/>
        </w:rPr>
        <w:t>time.ctime()</w:t>
      </w:r>
    </w:p>
    <w:p w:rsidR="004428B1" w:rsidRDefault="004428B1" w:rsidP="00777611">
      <w:pPr>
        <w:numPr>
          <w:ilvl w:val="0"/>
          <w:numId w:val="45"/>
        </w:numPr>
        <w:spacing w:before="100" w:beforeAutospacing="1" w:after="0"/>
        <w:jc w:val="left"/>
      </w:pPr>
      <w:r w:rsidRPr="004428B1">
        <w:rPr>
          <w:rStyle w:val="Strong"/>
        </w:rPr>
        <w:t>time.sleep()</w:t>
      </w:r>
    </w:p>
    <w:p w:rsidR="004428B1" w:rsidRDefault="004428B1" w:rsidP="00777611">
      <w:pPr>
        <w:numPr>
          <w:ilvl w:val="0"/>
          <w:numId w:val="45"/>
        </w:numPr>
        <w:spacing w:before="100" w:beforeAutospacing="1" w:after="0"/>
        <w:jc w:val="left"/>
      </w:pPr>
      <w:r w:rsidRPr="004428B1">
        <w:rPr>
          <w:rStyle w:val="Strong"/>
        </w:rPr>
        <w:t>time.struct_time class</w:t>
      </w:r>
    </w:p>
    <w:p w:rsidR="00F83C23" w:rsidRDefault="004428B1" w:rsidP="00F83C23">
      <w:pPr>
        <w:numPr>
          <w:ilvl w:val="0"/>
          <w:numId w:val="45"/>
        </w:numPr>
        <w:spacing w:before="100" w:beforeAutospacing="1" w:after="0"/>
        <w:jc w:val="left"/>
        <w:rPr>
          <w:rStyle w:val="Strong"/>
          <w:b w:val="0"/>
          <w:bCs w:val="0"/>
        </w:rPr>
      </w:pPr>
      <w:r w:rsidRPr="004428B1">
        <w:rPr>
          <w:rStyle w:val="Strong"/>
        </w:rPr>
        <w:t>time.strftime()</w:t>
      </w:r>
    </w:p>
    <w:p w:rsidR="00F83C23" w:rsidRDefault="00F83C23" w:rsidP="00F83C23">
      <w:pPr>
        <w:spacing w:before="100" w:beforeAutospacing="1" w:after="0"/>
        <w:ind w:left="360"/>
        <w:jc w:val="left"/>
      </w:pPr>
    </w:p>
    <w:p w:rsidR="0028678E" w:rsidRPr="005D7B47" w:rsidRDefault="0028678E" w:rsidP="00F83C23">
      <w:pPr>
        <w:pStyle w:val="Default"/>
        <w:numPr>
          <w:ilvl w:val="0"/>
          <w:numId w:val="44"/>
        </w:numPr>
        <w:spacing w:after="0"/>
        <w:rPr>
          <w:b/>
          <w:sz w:val="28"/>
          <w:szCs w:val="28"/>
          <w:lang w:bidi="en-US"/>
        </w:rPr>
      </w:pPr>
      <w:r w:rsidRPr="005D7B47">
        <w:rPr>
          <w:b/>
          <w:sz w:val="28"/>
          <w:szCs w:val="28"/>
          <w:lang w:bidi="en-US"/>
        </w:rPr>
        <w:t>Random:</w:t>
      </w:r>
    </w:p>
    <w:p w:rsidR="00AD71C1" w:rsidRPr="004646F4" w:rsidRDefault="00777611" w:rsidP="00F83C23">
      <w:pPr>
        <w:pStyle w:val="Default"/>
        <w:spacing w:after="0"/>
        <w:ind w:left="357"/>
        <w:rPr>
          <w:sz w:val="28"/>
          <w:szCs w:val="28"/>
          <w:lang w:bidi="en-US"/>
        </w:rPr>
      </w:pPr>
      <w:r>
        <w:rPr>
          <w:sz w:val="28"/>
          <w:szCs w:val="28"/>
          <w:lang w:bidi="en-US"/>
        </w:rPr>
        <w:t>Ran</w:t>
      </w:r>
      <w:r w:rsidR="0028678E" w:rsidRPr="004646F4">
        <w:rPr>
          <w:sz w:val="28"/>
          <w:szCs w:val="28"/>
          <w:lang w:bidi="en-US"/>
        </w:rPr>
        <w:t>dom is a inbuilt module in python. It is u</w:t>
      </w:r>
      <w:r w:rsidR="004646F4">
        <w:rPr>
          <w:sz w:val="28"/>
          <w:szCs w:val="28"/>
          <w:lang w:bidi="en-US"/>
        </w:rPr>
        <w:t>sed to generate random numbers.</w:t>
      </w:r>
      <w:r w:rsidR="00AD71C1" w:rsidRPr="004646F4">
        <w:rPr>
          <w:sz w:val="28"/>
          <w:szCs w:val="28"/>
        </w:rPr>
        <w:t>Random module implements a pseudo-random number generator, and contains methods that let us directly solve many different programming issues where randomness comes into play.</w:t>
      </w:r>
    </w:p>
    <w:p w:rsidR="00B14930" w:rsidRDefault="0028678E" w:rsidP="004646F4">
      <w:pPr>
        <w:pStyle w:val="Default"/>
        <w:spacing w:after="0"/>
        <w:ind w:left="357"/>
        <w:rPr>
          <w:sz w:val="28"/>
          <w:szCs w:val="28"/>
          <w:lang w:bidi="en-US"/>
        </w:rPr>
      </w:pPr>
      <w:r w:rsidRPr="004646F4">
        <w:rPr>
          <w:sz w:val="28"/>
          <w:szCs w:val="28"/>
          <w:lang w:bidi="en-US"/>
        </w:rPr>
        <w:t>Here it used for rand</w:t>
      </w:r>
      <w:r w:rsidR="00116CED" w:rsidRPr="004646F4">
        <w:rPr>
          <w:sz w:val="28"/>
          <w:szCs w:val="28"/>
          <w:lang w:bidi="en-US"/>
        </w:rPr>
        <w:t xml:space="preserve">omly allocating colors for the blocks and </w:t>
      </w:r>
      <w:r w:rsidR="00DF5726" w:rsidRPr="004646F4">
        <w:rPr>
          <w:sz w:val="28"/>
          <w:szCs w:val="28"/>
          <w:lang w:bidi="en-US"/>
        </w:rPr>
        <w:t>hiding random powers in random blocks .</w:t>
      </w:r>
    </w:p>
    <w:p w:rsidR="004646F4" w:rsidRDefault="004646F4" w:rsidP="006976FF">
      <w:pPr>
        <w:pStyle w:val="Default"/>
        <w:spacing w:after="0"/>
        <w:rPr>
          <w:sz w:val="28"/>
          <w:szCs w:val="28"/>
          <w:lang w:bidi="en-US"/>
        </w:rPr>
      </w:pPr>
    </w:p>
    <w:p w:rsidR="004646F4" w:rsidRDefault="004646F4" w:rsidP="004646F4">
      <w:pPr>
        <w:pStyle w:val="Default"/>
        <w:spacing w:after="0"/>
        <w:ind w:left="357"/>
        <w:rPr>
          <w:sz w:val="28"/>
          <w:szCs w:val="28"/>
          <w:lang w:bidi="en-US"/>
        </w:rPr>
      </w:pPr>
    </w:p>
    <w:p w:rsidR="004646F4" w:rsidRDefault="004646F4" w:rsidP="004646F4">
      <w:pPr>
        <w:pStyle w:val="Default"/>
        <w:spacing w:after="0"/>
        <w:ind w:left="357"/>
        <w:rPr>
          <w:sz w:val="28"/>
          <w:szCs w:val="28"/>
          <w:lang w:bidi="en-US"/>
        </w:rPr>
      </w:pPr>
    </w:p>
    <w:p w:rsidR="004646F4" w:rsidRPr="004646F4" w:rsidRDefault="004646F4" w:rsidP="004646F4">
      <w:pPr>
        <w:pStyle w:val="Default"/>
        <w:spacing w:after="0"/>
        <w:ind w:left="357"/>
        <w:rPr>
          <w:sz w:val="28"/>
          <w:szCs w:val="28"/>
          <w:lang w:bidi="en-US"/>
        </w:rPr>
      </w:pPr>
    </w:p>
    <w:p w:rsidR="007A6F54" w:rsidRDefault="007A6F54" w:rsidP="00F85B0F">
      <w:pPr>
        <w:tabs>
          <w:tab w:val="left" w:pos="1080"/>
        </w:tabs>
        <w:autoSpaceDE w:val="0"/>
        <w:autoSpaceDN w:val="0"/>
        <w:adjustRightInd w:val="0"/>
        <w:jc w:val="center"/>
        <w:outlineLvl w:val="0"/>
        <w:rPr>
          <w:b/>
        </w:rPr>
      </w:pPr>
      <w:r w:rsidRPr="00B14930">
        <w:rPr>
          <w:b/>
        </w:rPr>
        <w:t>CHAPTER 4</w:t>
      </w:r>
    </w:p>
    <w:p w:rsidR="0002200A" w:rsidRPr="00DF5726" w:rsidRDefault="0002200A" w:rsidP="00F85B0F">
      <w:pPr>
        <w:tabs>
          <w:tab w:val="left" w:pos="1080"/>
        </w:tabs>
        <w:autoSpaceDE w:val="0"/>
        <w:autoSpaceDN w:val="0"/>
        <w:adjustRightInd w:val="0"/>
        <w:jc w:val="center"/>
        <w:outlineLvl w:val="0"/>
        <w:rPr>
          <w:b/>
        </w:rPr>
      </w:pPr>
      <w:r w:rsidRPr="00DF5726">
        <w:rPr>
          <w:b/>
        </w:rPr>
        <w:t>SYSTEM DESIGN</w:t>
      </w:r>
    </w:p>
    <w:p w:rsidR="0002200A" w:rsidRPr="00F375DA" w:rsidRDefault="001C33A4" w:rsidP="00F85B0F">
      <w:pPr>
        <w:pStyle w:val="ListParagraph"/>
        <w:numPr>
          <w:ilvl w:val="1"/>
          <w:numId w:val="44"/>
        </w:numPr>
        <w:tabs>
          <w:tab w:val="left" w:pos="1080"/>
        </w:tabs>
        <w:autoSpaceDE w:val="0"/>
        <w:autoSpaceDN w:val="0"/>
        <w:adjustRightInd w:val="0"/>
        <w:jc w:val="left"/>
        <w:outlineLvl w:val="0"/>
        <w:rPr>
          <w:sz w:val="28"/>
          <w:szCs w:val="28"/>
        </w:rPr>
      </w:pPr>
      <w:r w:rsidRPr="00F375DA">
        <w:rPr>
          <w:sz w:val="28"/>
          <w:szCs w:val="28"/>
        </w:rPr>
        <w:t>ARCHITECTURE DIAGRAM</w:t>
      </w:r>
    </w:p>
    <w:p w:rsidR="00F375DA" w:rsidRPr="00F375DA" w:rsidRDefault="006A1036" w:rsidP="00F85B0F">
      <w:pPr>
        <w:tabs>
          <w:tab w:val="left" w:pos="1080"/>
        </w:tabs>
        <w:autoSpaceDE w:val="0"/>
        <w:autoSpaceDN w:val="0"/>
        <w:adjustRightInd w:val="0"/>
        <w:jc w:val="left"/>
        <w:outlineLvl w:val="0"/>
        <w:rPr>
          <w:sz w:val="28"/>
          <w:szCs w:val="28"/>
        </w:rPr>
      </w:pPr>
      <w:r>
        <w:rPr>
          <w:b/>
          <w:noProof/>
          <w:lang w:val="en-IN" w:eastAsia="en-IN" w:bidi="ar-SA"/>
        </w:rPr>
        <w:pict>
          <v:rect id="_x0000_s1082" style="position:absolute;margin-left:95.2pt;margin-top:15.55pt;width:165pt;height:36.5pt;z-index:251706368">
            <v:textbox style="mso-next-textbox:#_x0000_s1082">
              <w:txbxContent>
                <w:p w:rsidR="008941D9" w:rsidRPr="00595028" w:rsidRDefault="008941D9">
                  <w:pPr>
                    <w:rPr>
                      <w:lang w:val="en-IN"/>
                    </w:rPr>
                  </w:pPr>
                  <w:r>
                    <w:rPr>
                      <w:lang w:val="en-IN"/>
                    </w:rPr>
                    <w:t xml:space="preserve">   INTRO SCREEN</w:t>
                  </w:r>
                </w:p>
              </w:txbxContent>
            </v:textbox>
          </v:rect>
        </w:pict>
      </w:r>
      <w:r w:rsidR="00595028">
        <w:rPr>
          <w:szCs w:val="28"/>
        </w:rPr>
        <w:t xml:space="preserve">  </w:t>
      </w:r>
    </w:p>
    <w:p w:rsidR="001C33A4" w:rsidRDefault="006A1036" w:rsidP="00F85B0F">
      <w:pPr>
        <w:tabs>
          <w:tab w:val="left" w:pos="1080"/>
        </w:tabs>
        <w:autoSpaceDE w:val="0"/>
        <w:autoSpaceDN w:val="0"/>
        <w:adjustRightInd w:val="0"/>
        <w:jc w:val="left"/>
        <w:outlineLvl w:val="0"/>
        <w:rPr>
          <w:b/>
          <w:sz w:val="28"/>
          <w:szCs w:val="28"/>
        </w:rPr>
      </w:pPr>
      <w:r>
        <w:rPr>
          <w:b/>
          <w:noProof/>
          <w:szCs w:val="28"/>
          <w:lang w:val="en-IN" w:eastAsia="en-IN" w:bidi="ar-SA"/>
        </w:rPr>
        <w:pict>
          <v:shapetype id="_x0000_t32" coordsize="21600,21600" o:spt="32" o:oned="t" path="m,l21600,21600e" filled="f">
            <v:path arrowok="t" fillok="f" o:connecttype="none"/>
            <o:lock v:ext="edit" shapetype="t"/>
          </v:shapetype>
          <v:shape id="_x0000_s1093" type="#_x0000_t32" style="position:absolute;margin-left:167.2pt;margin-top:11.9pt;width:0;height:19pt;flip:y;z-index:251716608" o:connectortype="straight"/>
        </w:pict>
      </w:r>
      <w:r>
        <w:rPr>
          <w:b/>
          <w:noProof/>
          <w:szCs w:val="28"/>
          <w:lang w:val="en-IN" w:eastAsia="en-IN" w:bidi="ar-SA"/>
        </w:rPr>
        <w:pict>
          <v:shape id="_x0000_s1092" type="#_x0000_t32" style="position:absolute;margin-left:343.7pt;margin-top:29.4pt;width:2pt;height:33pt;z-index:251715584" o:connectortype="straight">
            <v:stroke endarrow="block"/>
          </v:shape>
        </w:pict>
      </w:r>
      <w:r>
        <w:rPr>
          <w:b/>
          <w:noProof/>
          <w:szCs w:val="28"/>
          <w:lang w:val="en-IN" w:eastAsia="en-IN" w:bidi="ar-SA"/>
        </w:rPr>
        <w:pict>
          <v:shape id="_x0000_s1091" type="#_x0000_t32" style="position:absolute;margin-left:167.2pt;margin-top:29.9pt;width:.5pt;height:31.5pt;z-index:251714560" o:connectortype="straight">
            <v:stroke endarrow="block"/>
          </v:shape>
        </w:pict>
      </w:r>
      <w:r>
        <w:rPr>
          <w:b/>
          <w:noProof/>
          <w:szCs w:val="28"/>
          <w:lang w:val="en-IN" w:eastAsia="en-IN" w:bidi="ar-SA"/>
        </w:rPr>
        <w:pict>
          <v:shape id="_x0000_s1090" type="#_x0000_t32" style="position:absolute;margin-left:44.2pt;margin-top:29.4pt;width:.5pt;height:33.5pt;z-index:251713536" o:connectortype="straight">
            <v:stroke endarrow="block"/>
          </v:shape>
        </w:pict>
      </w:r>
      <w:r>
        <w:rPr>
          <w:b/>
          <w:noProof/>
          <w:szCs w:val="28"/>
          <w:lang w:val="en-IN" w:eastAsia="en-IN" w:bidi="ar-SA"/>
        </w:rPr>
        <w:pict>
          <v:shape id="_x0000_s1089" type="#_x0000_t32" style="position:absolute;margin-left:166.2pt;margin-top:29.4pt;width:178.5pt;height:.5pt;flip:y;z-index:251712512" o:connectortype="straight"/>
        </w:pict>
      </w:r>
      <w:r>
        <w:rPr>
          <w:b/>
          <w:noProof/>
          <w:szCs w:val="28"/>
          <w:lang w:val="en-IN" w:eastAsia="en-IN" w:bidi="ar-SA"/>
        </w:rPr>
        <w:pict>
          <v:shape id="_x0000_s1088" type="#_x0000_t32" style="position:absolute;margin-left:43.7pt;margin-top:30.4pt;width:122.5pt;height:0;flip:x;z-index:251711488" o:connectortype="straight"/>
        </w:pict>
      </w:r>
    </w:p>
    <w:p w:rsidR="001C33A4" w:rsidRDefault="006A1036" w:rsidP="00F85B0F">
      <w:pPr>
        <w:tabs>
          <w:tab w:val="left" w:pos="1080"/>
        </w:tabs>
        <w:autoSpaceDE w:val="0"/>
        <w:autoSpaceDN w:val="0"/>
        <w:adjustRightInd w:val="0"/>
        <w:jc w:val="left"/>
        <w:outlineLvl w:val="0"/>
        <w:rPr>
          <w:b/>
          <w:sz w:val="28"/>
          <w:szCs w:val="28"/>
        </w:rPr>
      </w:pPr>
      <w:r>
        <w:rPr>
          <w:b/>
          <w:noProof/>
          <w:szCs w:val="28"/>
          <w:lang w:val="en-IN" w:eastAsia="en-IN" w:bidi="ar-SA"/>
        </w:rPr>
        <w:pict>
          <v:rect id="_x0000_s1085" style="position:absolute;margin-left:288.7pt;margin-top:21.75pt;width:119pt;height:50.5pt;z-index:251709440">
            <v:textbox style="mso-next-textbox:#_x0000_s1085">
              <w:txbxContent>
                <w:p w:rsidR="008941D9" w:rsidRPr="00DB4DE1" w:rsidRDefault="008941D9">
                  <w:pPr>
                    <w:rPr>
                      <w:lang w:val="en-IN"/>
                    </w:rPr>
                  </w:pPr>
                  <w:r>
                    <w:rPr>
                      <w:lang w:val="en-IN"/>
                    </w:rPr>
                    <w:t xml:space="preserve">        Exit</w:t>
                  </w:r>
                </w:p>
              </w:txbxContent>
            </v:textbox>
          </v:rect>
        </w:pict>
      </w:r>
      <w:r>
        <w:rPr>
          <w:b/>
          <w:noProof/>
          <w:szCs w:val="28"/>
          <w:lang w:val="en-IN" w:eastAsia="en-IN" w:bidi="ar-SA"/>
        </w:rPr>
        <w:pict>
          <v:rect id="_x0000_s1084" style="position:absolute;margin-left:126.7pt;margin-top:20.25pt;width:120pt;height:53.5pt;z-index:251708416">
            <v:textbox style="mso-next-textbox:#_x0000_s1084">
              <w:txbxContent>
                <w:p w:rsidR="008941D9" w:rsidRPr="00DB4DE1" w:rsidRDefault="008941D9">
                  <w:pPr>
                    <w:rPr>
                      <w:lang w:val="en-IN"/>
                    </w:rPr>
                  </w:pPr>
                  <w:r>
                    <w:rPr>
                      <w:lang w:val="en-IN"/>
                    </w:rPr>
                    <w:t>START GAME</w:t>
                  </w:r>
                </w:p>
              </w:txbxContent>
            </v:textbox>
          </v:rect>
        </w:pict>
      </w:r>
      <w:r>
        <w:rPr>
          <w:b/>
          <w:noProof/>
          <w:szCs w:val="28"/>
          <w:lang w:val="en-IN" w:eastAsia="en-IN" w:bidi="ar-SA"/>
        </w:rPr>
        <w:pict>
          <v:rect id="_x0000_s1083" style="position:absolute;margin-left:-3.8pt;margin-top:22.75pt;width:91.5pt;height:49.5pt;z-index:251707392">
            <v:textbox style="mso-next-textbox:#_x0000_s1083">
              <w:txbxContent>
                <w:p w:rsidR="008941D9" w:rsidRPr="00DB4DE1" w:rsidRDefault="008941D9">
                  <w:pPr>
                    <w:rPr>
                      <w:lang w:val="en-IN"/>
                    </w:rPr>
                  </w:pPr>
                  <w:r>
                    <w:rPr>
                      <w:lang w:val="en-IN"/>
                    </w:rPr>
                    <w:t>HIGH SCORE</w:t>
                  </w:r>
                </w:p>
              </w:txbxContent>
            </v:textbox>
          </v:rect>
        </w:pict>
      </w:r>
    </w:p>
    <w:p w:rsidR="00A4229C" w:rsidRPr="008941D9" w:rsidRDefault="006A1036" w:rsidP="008941D9">
      <w:pPr>
        <w:rPr>
          <w:b/>
          <w:sz w:val="30"/>
        </w:rPr>
      </w:pPr>
      <w:r>
        <w:rPr>
          <w:b/>
          <w:noProof/>
          <w:szCs w:val="28"/>
          <w:lang w:val="en-IN" w:eastAsia="en-IN" w:bidi="ar-SA"/>
        </w:rPr>
        <w:pict>
          <v:rect id="_x0000_s1097" style="position:absolute;left:0;text-align:left;margin-left:-6.2pt;margin-top:92.6pt;width:105.65pt;height:42.5pt;z-index:251720704">
            <v:textbox style="mso-next-textbox:#_x0000_s1097">
              <w:txbxContent>
                <w:p w:rsidR="008941D9" w:rsidRPr="00DB4DE1" w:rsidRDefault="008941D9">
                  <w:pPr>
                    <w:rPr>
                      <w:lang w:val="en-IN"/>
                    </w:rPr>
                  </w:pPr>
                  <w:r>
                    <w:rPr>
                      <w:lang w:val="en-IN"/>
                    </w:rPr>
                    <w:t>Highscore.txt</w:t>
                  </w:r>
                </w:p>
              </w:txbxContent>
            </v:textbox>
          </v:rect>
        </w:pict>
      </w:r>
      <w:r>
        <w:rPr>
          <w:b/>
          <w:noProof/>
          <w:sz w:val="30"/>
          <w:lang w:val="en-IN" w:eastAsia="en-IN" w:bidi="ar-SA"/>
        </w:rPr>
        <w:pict>
          <v:shape id="_x0000_s1095" type="#_x0000_t32" style="position:absolute;left:0;text-align:left;margin-left:172.2pt;margin-top:33.1pt;width:50.5pt;height:59pt;z-index:251718656" o:connectortype="straight">
            <v:stroke endarrow="block"/>
          </v:shape>
        </w:pict>
      </w:r>
      <w:r>
        <w:rPr>
          <w:b/>
          <w:noProof/>
          <w:sz w:val="30"/>
          <w:lang w:val="en-IN" w:eastAsia="en-IN" w:bidi="ar-SA"/>
        </w:rPr>
        <w:pict>
          <v:shape id="_x0000_s1098" type="#_x0000_t32" style="position:absolute;left:0;text-align:left;margin-left:35.2pt;margin-top:33.1pt;width:137pt;height:59pt;flip:x;z-index:251721728" o:connectortype="straight">
            <v:stroke endarrow="block"/>
          </v:shape>
        </w:pict>
      </w:r>
      <w:r>
        <w:rPr>
          <w:b/>
          <w:noProof/>
          <w:sz w:val="30"/>
          <w:lang w:val="en-IN" w:eastAsia="en-IN" w:bidi="ar-SA"/>
        </w:rPr>
        <w:pict>
          <v:rect id="_x0000_s1094" style="position:absolute;left:0;text-align:left;margin-left:178.7pt;margin-top:94.1pt;width:108.5pt;height:37.5pt;z-index:251717632">
            <v:textbox style="mso-next-textbox:#_x0000_s1094">
              <w:txbxContent>
                <w:p w:rsidR="008941D9" w:rsidRPr="00DB4DE1" w:rsidRDefault="008941D9">
                  <w:pPr>
                    <w:rPr>
                      <w:lang w:val="en-IN"/>
                    </w:rPr>
                  </w:pPr>
                  <w:r>
                    <w:rPr>
                      <w:lang w:val="en-IN"/>
                    </w:rPr>
                    <w:t xml:space="preserve">  stack.py </w:t>
                  </w:r>
                </w:p>
              </w:txbxContent>
            </v:textbox>
          </v:rect>
        </w:pict>
      </w:r>
      <w:r>
        <w:rPr>
          <w:b/>
          <w:noProof/>
          <w:sz w:val="30"/>
          <w:lang w:val="en-IN" w:eastAsia="en-IN" w:bidi="ar-SA"/>
        </w:rPr>
        <w:pict>
          <v:shape id="_x0000_s1096" type="#_x0000_t32" style="position:absolute;left:0;text-align:left;margin-left:31.2pt;margin-top:33.1pt;width:1pt;height:60.5pt;z-index:251719680" o:connectortype="straight">
            <v:stroke endarrow="block"/>
          </v:shape>
        </w:pict>
      </w:r>
      <w:r w:rsidR="00A4229C">
        <w:rPr>
          <w:b/>
          <w:sz w:val="30"/>
        </w:rPr>
        <w:br w:type="page"/>
      </w:r>
      <w:r>
        <w:rPr>
          <w:b/>
          <w:noProof/>
          <w:sz w:val="28"/>
          <w:szCs w:val="28"/>
          <w:lang w:val="en-IN" w:eastAsia="en-IN" w:bidi="ar-SA"/>
        </w:rPr>
        <w:lastRenderedPageBreak/>
        <w:pict>
          <v:oval id="_x0000_s1044" style="position:absolute;left:0;text-align:left;margin-left:114.6pt;margin-top:31.65pt;width:164.4pt;height:34.2pt;z-index:251674624">
            <v:textbox style="mso-next-textbox:#_x0000_s1044">
              <w:txbxContent>
                <w:p w:rsidR="008941D9" w:rsidRPr="00F375DA" w:rsidRDefault="008941D9" w:rsidP="00A4229C">
                  <w:pPr>
                    <w:rPr>
                      <w:lang w:val="en-IN"/>
                    </w:rPr>
                  </w:pPr>
                  <w:r>
                    <w:rPr>
                      <w:lang w:val="en-IN"/>
                    </w:rPr>
                    <w:t xml:space="preserve">          START</w:t>
                  </w:r>
                </w:p>
              </w:txbxContent>
            </v:textbox>
          </v:oval>
        </w:pict>
      </w:r>
      <w:r w:rsidR="00A4229C">
        <w:rPr>
          <w:b/>
          <w:sz w:val="28"/>
          <w:szCs w:val="28"/>
        </w:rPr>
        <w:t xml:space="preserve">4.2 FLOW CHART  </w:t>
      </w:r>
    </w:p>
    <w:p w:rsidR="00A4229C" w:rsidRDefault="006A1036" w:rsidP="00F85B0F">
      <w:pPr>
        <w:tabs>
          <w:tab w:val="left" w:pos="1080"/>
        </w:tabs>
        <w:autoSpaceDE w:val="0"/>
        <w:autoSpaceDN w:val="0"/>
        <w:adjustRightInd w:val="0"/>
        <w:jc w:val="left"/>
        <w:outlineLvl w:val="0"/>
        <w:rPr>
          <w:b/>
          <w:sz w:val="28"/>
          <w:szCs w:val="28"/>
        </w:rPr>
      </w:pPr>
      <w:r>
        <w:rPr>
          <w:b/>
          <w:noProof/>
          <w:sz w:val="28"/>
          <w:szCs w:val="28"/>
          <w:lang w:val="en-IN" w:eastAsia="en-IN" w:bidi="ar-SA"/>
        </w:rPr>
        <w:pict>
          <v:shape id="_x0000_s1049" type="#_x0000_t32" style="position:absolute;margin-left:195.6pt;margin-top:24.5pt;width:1.2pt;height:34.8pt;flip:x;z-index:251679744" o:connectortype="straight">
            <v:stroke endarrow="block"/>
          </v:shape>
        </w:pict>
      </w:r>
      <w:r w:rsidR="00A4229C">
        <w:rPr>
          <w:b/>
          <w:sz w:val="28"/>
          <w:szCs w:val="28"/>
        </w:rPr>
        <w:t xml:space="preserve">       </w:t>
      </w:r>
    </w:p>
    <w:p w:rsidR="00A4229C" w:rsidRPr="0002200A" w:rsidRDefault="006A1036" w:rsidP="00F85B0F">
      <w:pPr>
        <w:tabs>
          <w:tab w:val="left" w:pos="1080"/>
        </w:tabs>
        <w:autoSpaceDE w:val="0"/>
        <w:autoSpaceDN w:val="0"/>
        <w:adjustRightInd w:val="0"/>
        <w:jc w:val="left"/>
        <w:outlineLvl w:val="0"/>
        <w:rPr>
          <w:b/>
          <w:sz w:val="28"/>
          <w:szCs w:val="28"/>
        </w:rPr>
      </w:pPr>
      <w:r>
        <w:rPr>
          <w:b/>
          <w:noProof/>
          <w:sz w:val="28"/>
          <w:szCs w:val="28"/>
          <w:lang w:val="en-IN" w:eastAsia="en-IN" w:bidi="ar-SA"/>
        </w:rPr>
        <w:pict>
          <v:rect id="_x0000_s1048" style="position:absolute;margin-left:93pt;margin-top:16.75pt;width:221.4pt;height:39.6pt;z-index:251678720">
            <v:textbox style="mso-next-textbox:#_x0000_s1048">
              <w:txbxContent>
                <w:p w:rsidR="008941D9" w:rsidRPr="00F375DA" w:rsidRDefault="008941D9" w:rsidP="00A4229C">
                  <w:pPr>
                    <w:rPr>
                      <w:sz w:val="40"/>
                      <w:szCs w:val="40"/>
                      <w:lang w:val="en-IN"/>
                    </w:rPr>
                  </w:pPr>
                  <w:r>
                    <w:rPr>
                      <w:sz w:val="40"/>
                      <w:szCs w:val="40"/>
                      <w:lang w:val="en-IN"/>
                    </w:rPr>
                    <w:t xml:space="preserve">    </w:t>
                  </w:r>
                  <w:r w:rsidRPr="008941D9">
                    <w:rPr>
                      <w:sz w:val="40"/>
                      <w:szCs w:val="40"/>
                      <w:lang w:val="en-IN"/>
                    </w:rPr>
                    <w:t>INTRO</w:t>
                  </w:r>
                  <w:r w:rsidRPr="00F375DA">
                    <w:rPr>
                      <w:sz w:val="40"/>
                      <w:szCs w:val="40"/>
                      <w:lang w:val="en-IN"/>
                    </w:rPr>
                    <w:t xml:space="preserve"> SCREEN</w:t>
                  </w:r>
                </w:p>
              </w:txbxContent>
            </v:textbox>
          </v:rect>
        </w:pict>
      </w:r>
    </w:p>
    <w:p w:rsidR="00A4229C" w:rsidRPr="001C33A4" w:rsidRDefault="006A1036" w:rsidP="00F85B0F">
      <w:pPr>
        <w:tabs>
          <w:tab w:val="left" w:pos="1080"/>
        </w:tabs>
        <w:autoSpaceDE w:val="0"/>
        <w:autoSpaceDN w:val="0"/>
        <w:adjustRightInd w:val="0"/>
        <w:outlineLvl w:val="0"/>
        <w:rPr>
          <w:b/>
          <w:bCs/>
          <w:color w:val="FF0000"/>
        </w:rPr>
      </w:pPr>
      <w:r>
        <w:rPr>
          <w:b/>
          <w:bCs/>
          <w:noProof/>
          <w:lang w:val="en-IN" w:eastAsia="en-IN" w:bidi="ar-SA"/>
        </w:rPr>
        <w:pict>
          <v:shape id="_x0000_s1051" type="#_x0000_t32" style="position:absolute;left:0;text-align:left;margin-left:192pt;margin-top:15.6pt;width:1.15pt;height:32.4pt;flip:x;z-index:251681792" o:connectortype="straight">
            <v:stroke endarrow="block"/>
          </v:shape>
        </w:pict>
      </w:r>
      <w:r>
        <w:rPr>
          <w:b/>
          <w:bCs/>
          <w:noProof/>
          <w:lang w:val="en-IN" w:eastAsia="en-IN" w:bidi="ar-SA"/>
        </w:rPr>
        <w:pict>
          <v:shape id="_x0000_s1052" type="#_x0000_t32" style="position:absolute;left:0;text-align:left;margin-left:195.6pt;margin-top:17.4pt;width:181.8pt;height:25.2pt;z-index:251682816" o:connectortype="straight">
            <v:stroke endarrow="block"/>
          </v:shape>
        </w:pict>
      </w:r>
      <w:r>
        <w:rPr>
          <w:b/>
          <w:bCs/>
          <w:noProof/>
          <w:lang w:val="en-IN" w:eastAsia="en-IN" w:bidi="ar-SA"/>
        </w:rPr>
        <w:pict>
          <v:shape id="_x0000_s1050" type="#_x0000_t32" style="position:absolute;left:0;text-align:left;margin-left:81.6pt;margin-top:16.2pt;width:109.8pt;height:27pt;flip:x;z-index:251680768" o:connectortype="straight">
            <v:stroke endarrow="block"/>
          </v:shape>
        </w:pict>
      </w:r>
      <w:r w:rsidR="00A4229C">
        <w:rPr>
          <w:b/>
          <w:bCs/>
        </w:rPr>
        <w:tab/>
      </w:r>
    </w:p>
    <w:p w:rsidR="00A4229C" w:rsidRDefault="006A1036" w:rsidP="00F85B0F">
      <w:pPr>
        <w:tabs>
          <w:tab w:val="left" w:pos="1080"/>
        </w:tabs>
        <w:autoSpaceDE w:val="0"/>
        <w:autoSpaceDN w:val="0"/>
        <w:adjustRightInd w:val="0"/>
        <w:jc w:val="center"/>
        <w:outlineLvl w:val="0"/>
        <w:rPr>
          <w:b/>
          <w:sz w:val="30"/>
        </w:rPr>
      </w:pPr>
      <w:r>
        <w:rPr>
          <w:noProof/>
          <w:lang w:val="en-IN" w:eastAsia="en-IN" w:bidi="ar-SA"/>
        </w:rPr>
        <w:pict>
          <v:shape id="_x0000_s1079" type="#_x0000_t32" style="position:absolute;left:0;text-align:left;margin-left:401.15pt;margin-top:41.35pt;width:16.7pt;height:464.25pt;flip:x y;z-index:251705344" o:connectortype="straight">
            <v:stroke endarrow="block"/>
          </v:shape>
        </w:pict>
      </w:r>
      <w:r>
        <w:rPr>
          <w:b/>
          <w:bCs/>
          <w:noProof/>
          <w:lang w:val="en-IN" w:eastAsia="en-IN" w:bidi="ar-SA"/>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7" type="#_x0000_t7" style="position:absolute;left:0;text-align:left;margin-left:317.4pt;margin-top:6pt;width:127.2pt;height:33pt;z-index:251677696">
            <v:textbox style="mso-next-textbox:#_x0000_s1047">
              <w:txbxContent>
                <w:p w:rsidR="008941D9" w:rsidRPr="00F375DA" w:rsidRDefault="008941D9" w:rsidP="00A4229C">
                  <w:pPr>
                    <w:rPr>
                      <w:lang w:val="en-IN"/>
                    </w:rPr>
                  </w:pPr>
                  <w:r>
                    <w:rPr>
                      <w:lang w:val="en-IN"/>
                    </w:rPr>
                    <w:t>QUIT</w:t>
                  </w:r>
                </w:p>
              </w:txbxContent>
            </v:textbox>
          </v:shape>
        </w:pict>
      </w:r>
      <w:r>
        <w:rPr>
          <w:b/>
          <w:noProof/>
          <w:sz w:val="28"/>
          <w:szCs w:val="28"/>
          <w:lang w:val="en-IN" w:eastAsia="en-IN" w:bidi="ar-SA"/>
        </w:rPr>
        <w:pict>
          <v:shape id="_x0000_s1046" type="#_x0000_t7" style="position:absolute;left:0;text-align:left;margin-left:135pt;margin-top:8.4pt;width:137.4pt;height:33.6pt;z-index:251676672">
            <v:textbox style="mso-next-textbox:#_x0000_s1046">
              <w:txbxContent>
                <w:p w:rsidR="008941D9" w:rsidRPr="00F375DA" w:rsidRDefault="008941D9" w:rsidP="00A4229C">
                  <w:pPr>
                    <w:rPr>
                      <w:lang w:val="en-IN"/>
                    </w:rPr>
                  </w:pPr>
                  <w:r>
                    <w:rPr>
                      <w:lang w:val="en-IN"/>
                    </w:rPr>
                    <w:t xml:space="preserve">   START</w:t>
                  </w:r>
                </w:p>
              </w:txbxContent>
            </v:textbox>
          </v:shape>
        </w:pict>
      </w:r>
      <w:r>
        <w:rPr>
          <w:b/>
          <w:noProof/>
          <w:sz w:val="28"/>
          <w:szCs w:val="28"/>
          <w:lang w:val="en-IN" w:eastAsia="en-IN" w:bidi="ar-SA"/>
        </w:rPr>
        <w:pict>
          <v:shape id="_x0000_s1045" type="#_x0000_t7" style="position:absolute;left:0;text-align:left;margin-left:-24.6pt;margin-top:6.6pt;width:159.6pt;height:33.6pt;z-index:251675648">
            <v:textbox style="mso-next-textbox:#_x0000_s1045">
              <w:txbxContent>
                <w:p w:rsidR="008941D9" w:rsidRPr="00F375DA" w:rsidRDefault="008941D9" w:rsidP="00A4229C">
                  <w:pPr>
                    <w:rPr>
                      <w:lang w:val="en-IN"/>
                    </w:rPr>
                  </w:pPr>
                  <w:r>
                    <w:rPr>
                      <w:lang w:val="en-IN"/>
                    </w:rPr>
                    <w:t>HIGH SCORE</w:t>
                  </w:r>
                </w:p>
              </w:txbxContent>
            </v:textbox>
          </v:shape>
        </w:pict>
      </w:r>
    </w:p>
    <w:p w:rsidR="00A4229C" w:rsidRDefault="006A1036" w:rsidP="00F85B0F">
      <w:pPr>
        <w:tabs>
          <w:tab w:val="left" w:pos="1080"/>
        </w:tabs>
        <w:autoSpaceDE w:val="0"/>
        <w:autoSpaceDN w:val="0"/>
        <w:adjustRightInd w:val="0"/>
        <w:jc w:val="center"/>
        <w:outlineLvl w:val="0"/>
        <w:rPr>
          <w:b/>
          <w:sz w:val="30"/>
        </w:rPr>
      </w:pPr>
      <w:r>
        <w:rPr>
          <w:b/>
          <w:noProof/>
          <w:sz w:val="30"/>
          <w:lang w:val="en-IN" w:eastAsia="en-IN" w:bidi="ar-SA"/>
        </w:rPr>
        <w:pict>
          <v:rect id="_x0000_s1054" style="position:absolute;left:0;text-align:left;margin-left:112.2pt;margin-top:36.1pt;width:148.8pt;height:54.6pt;z-index:251684864">
            <v:textbox style="mso-next-textbox:#_x0000_s1054">
              <w:txbxContent>
                <w:p w:rsidR="008941D9" w:rsidRDefault="008941D9" w:rsidP="00A4229C">
                  <w:pPr>
                    <w:rPr>
                      <w:sz w:val="22"/>
                      <w:szCs w:val="22"/>
                      <w:lang w:val="en-IN"/>
                    </w:rPr>
                  </w:pPr>
                  <w:r w:rsidRPr="00C37F39">
                    <w:rPr>
                      <w:sz w:val="22"/>
                      <w:szCs w:val="22"/>
                      <w:lang w:val="en-IN"/>
                    </w:rPr>
                    <w:t>LEVEL=1,RUN=True,</w:t>
                  </w:r>
                </w:p>
                <w:p w:rsidR="008941D9" w:rsidRPr="00C37F39" w:rsidRDefault="008941D9" w:rsidP="00A4229C">
                  <w:pPr>
                    <w:rPr>
                      <w:sz w:val="22"/>
                      <w:szCs w:val="22"/>
                      <w:lang w:val="en-IN"/>
                    </w:rPr>
                  </w:pPr>
                  <w:r>
                    <w:rPr>
                      <w:sz w:val="22"/>
                      <w:szCs w:val="22"/>
                      <w:lang w:val="en-IN"/>
                    </w:rPr>
                    <w:t>WIN=false</w:t>
                  </w:r>
                </w:p>
                <w:p w:rsidR="008941D9" w:rsidRDefault="008941D9" w:rsidP="00A4229C">
                  <w:pPr>
                    <w:rPr>
                      <w:lang w:val="en-IN"/>
                    </w:rPr>
                  </w:pPr>
                  <w:r>
                    <w:rPr>
                      <w:lang w:val="en-IN"/>
                    </w:rPr>
                    <w:t xml:space="preserve">  </w:t>
                  </w:r>
                </w:p>
                <w:p w:rsidR="008941D9" w:rsidRPr="00440D74" w:rsidRDefault="008941D9" w:rsidP="00A4229C">
                  <w:pPr>
                    <w:rPr>
                      <w:lang w:val="en-IN"/>
                    </w:rPr>
                  </w:pPr>
                  <w:r>
                    <w:rPr>
                      <w:lang w:val="en-IN"/>
                    </w:rPr>
                    <w:t xml:space="preserve">  </w:t>
                  </w:r>
                </w:p>
              </w:txbxContent>
            </v:textbox>
          </v:rect>
        </w:pict>
      </w:r>
      <w:r>
        <w:rPr>
          <w:b/>
          <w:noProof/>
          <w:sz w:val="30"/>
          <w:lang w:val="en-IN" w:eastAsia="en-IN" w:bidi="ar-SA"/>
        </w:rPr>
        <w:pict>
          <v:shape id="_x0000_s1053" type="#_x0000_t32" style="position:absolute;left:0;text-align:left;margin-left:193.15pt;margin-top:1.3pt;width:0;height:34.8pt;z-index:251683840" o:connectortype="straight">
            <v:stroke endarrow="block"/>
          </v:shape>
        </w:pict>
      </w:r>
    </w:p>
    <w:p w:rsidR="00A4229C" w:rsidRDefault="00A4229C" w:rsidP="00F85B0F">
      <w:pPr>
        <w:tabs>
          <w:tab w:val="left" w:pos="1080"/>
        </w:tabs>
        <w:autoSpaceDE w:val="0"/>
        <w:autoSpaceDN w:val="0"/>
        <w:adjustRightInd w:val="0"/>
        <w:jc w:val="center"/>
        <w:outlineLvl w:val="0"/>
        <w:rPr>
          <w:b/>
          <w:sz w:val="30"/>
        </w:rPr>
      </w:pPr>
    </w:p>
    <w:p w:rsidR="00A4229C" w:rsidRDefault="006A1036" w:rsidP="00F85B0F">
      <w:pPr>
        <w:tabs>
          <w:tab w:val="left" w:pos="1080"/>
        </w:tabs>
        <w:autoSpaceDE w:val="0"/>
        <w:autoSpaceDN w:val="0"/>
        <w:adjustRightInd w:val="0"/>
        <w:jc w:val="center"/>
        <w:outlineLvl w:val="0"/>
        <w:rPr>
          <w:b/>
          <w:sz w:val="30"/>
        </w:rPr>
      </w:pPr>
      <w:r>
        <w:rPr>
          <w:b/>
          <w:noProof/>
          <w:sz w:val="30"/>
          <w:lang w:val="en-IN" w:eastAsia="en-IN" w:bidi="ar-SA"/>
        </w:rPr>
        <w:pict>
          <v:shape id="_x0000_s1055" type="#_x0000_t32" style="position:absolute;left:0;text-align:left;margin-left:188.4pt;margin-top:10pt;width:0;height:34.2pt;z-index:251685888" o:connectortype="straight">
            <v:stroke endarrow="block"/>
          </v:shape>
        </w:pict>
      </w:r>
    </w:p>
    <w:p w:rsidR="00A4229C" w:rsidRDefault="006A1036" w:rsidP="00F85B0F">
      <w:pPr>
        <w:tabs>
          <w:tab w:val="left" w:pos="1080"/>
        </w:tabs>
        <w:autoSpaceDE w:val="0"/>
        <w:autoSpaceDN w:val="0"/>
        <w:adjustRightInd w:val="0"/>
        <w:jc w:val="center"/>
        <w:outlineLvl w:val="0"/>
        <w:rPr>
          <w:b/>
          <w:sz w:val="30"/>
        </w:rPr>
      </w:pPr>
      <w:r>
        <w:rPr>
          <w:b/>
          <w:noProof/>
          <w:sz w:val="30"/>
          <w:lang w:val="en-IN" w:eastAsia="en-IN" w:bidi="ar-SA"/>
        </w:rPr>
        <w:pict>
          <v:shapetype id="_x0000_t4" coordsize="21600,21600" o:spt="4" path="m10800,l,10800,10800,21600,21600,10800xe">
            <v:stroke joinstyle="miter"/>
            <v:path gradientshapeok="t" o:connecttype="rect" textboxrect="5400,5400,16200,16200"/>
          </v:shapetype>
          <v:shape id="_x0000_s1056" type="#_x0000_t4" style="position:absolute;left:0;text-align:left;margin-left:119.65pt;margin-top:1.05pt;width:135.55pt;height:95.4pt;z-index:251686912">
            <v:textbox style="mso-next-textbox:#_x0000_s1056">
              <w:txbxContent>
                <w:p w:rsidR="008941D9" w:rsidRDefault="008941D9" w:rsidP="00A4229C">
                  <w:pPr>
                    <w:rPr>
                      <w:sz w:val="20"/>
                      <w:szCs w:val="20"/>
                      <w:lang w:val="en-IN"/>
                    </w:rPr>
                  </w:pPr>
                  <w:r>
                    <w:rPr>
                      <w:sz w:val="20"/>
                      <w:szCs w:val="20"/>
                      <w:lang w:val="en-IN"/>
                    </w:rPr>
                    <w:t>WHILE  LEVEL&lt;=5 and RUN</w:t>
                  </w:r>
                </w:p>
                <w:p w:rsidR="008941D9" w:rsidRPr="00440D74" w:rsidRDefault="008941D9" w:rsidP="00A4229C">
                  <w:pPr>
                    <w:rPr>
                      <w:sz w:val="20"/>
                      <w:szCs w:val="20"/>
                      <w:lang w:val="en-IN"/>
                    </w:rPr>
                  </w:pPr>
                </w:p>
              </w:txbxContent>
            </v:textbox>
          </v:shape>
        </w:pict>
      </w:r>
    </w:p>
    <w:p w:rsidR="00A4229C" w:rsidRDefault="006A1036" w:rsidP="00F85B0F">
      <w:pPr>
        <w:pStyle w:val="Heading1"/>
        <w:spacing w:line="360" w:lineRule="auto"/>
        <w:rPr>
          <w:rFonts w:cs="Times New Roman"/>
          <w:b w:val="0"/>
          <w:sz w:val="30"/>
        </w:rPr>
      </w:pPr>
      <w:r>
        <w:rPr>
          <w:noProof/>
          <w:lang w:val="en-IN" w:eastAsia="en-IN" w:bidi="ar-SA"/>
        </w:rPr>
        <w:pict>
          <v:shape id="_x0000_s1078" type="#_x0000_t32" style="position:absolute;left:0;text-align:left;margin-left:381.2pt;margin-top:294.85pt;width:37.35pt;height:.65pt;flip:y;z-index:251704320" o:connectortype="straight"/>
        </w:pict>
      </w:r>
      <w:r>
        <w:rPr>
          <w:noProof/>
          <w:lang w:val="en-IN" w:eastAsia="en-IN" w:bidi="ar-SA"/>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74" type="#_x0000_t111" style="position:absolute;left:0;text-align:left;margin-left:266.4pt;margin-top:268.8pt;width:124.15pt;height:56.7pt;z-index:251703296">
            <v:textbox style="mso-next-textbox:#_x0000_s1074">
              <w:txbxContent>
                <w:p w:rsidR="008941D9" w:rsidRPr="00B72B24" w:rsidRDefault="008941D9">
                  <w:pPr>
                    <w:rPr>
                      <w:sz w:val="22"/>
                      <w:lang w:val="en-IN"/>
                    </w:rPr>
                  </w:pPr>
                  <w:r>
                    <w:rPr>
                      <w:sz w:val="22"/>
                      <w:lang w:val="en-IN"/>
                    </w:rPr>
                    <w:t xml:space="preserve">PRINT </w:t>
                  </w:r>
                  <w:r w:rsidRPr="00B72B24">
                    <w:rPr>
                      <w:sz w:val="22"/>
                      <w:lang w:val="en-IN"/>
                    </w:rPr>
                    <w:t>“</w:t>
                  </w:r>
                  <w:r>
                    <w:rPr>
                      <w:sz w:val="22"/>
                      <w:lang w:val="en-IN"/>
                    </w:rPr>
                    <w:t xml:space="preserve">YOU </w:t>
                  </w:r>
                  <w:r w:rsidRPr="00B72B24">
                    <w:rPr>
                      <w:sz w:val="22"/>
                      <w:lang w:val="en-IN"/>
                    </w:rPr>
                    <w:t>LOST”</w:t>
                  </w:r>
                </w:p>
              </w:txbxContent>
            </v:textbox>
          </v:shape>
        </w:pict>
      </w:r>
      <w:r>
        <w:rPr>
          <w:noProof/>
          <w:lang w:val="en-IN" w:eastAsia="en-IN" w:bidi="ar-SA"/>
        </w:rPr>
        <w:pict>
          <v:shape id="_x0000_s1073" type="#_x0000_t32" style="position:absolute;left:0;text-align:left;margin-left:337.2pt;margin-top:184.15pt;width:.65pt;height:84.65pt;z-index:251702272" o:connectortype="straight">
            <v:stroke endarrow="block"/>
          </v:shape>
        </w:pict>
      </w:r>
      <w:r>
        <w:rPr>
          <w:noProof/>
          <w:lang w:val="en-IN" w:eastAsia="en-IN" w:bidi="ar-SA"/>
        </w:rPr>
        <w:pict>
          <v:shape id="_x0000_s1071" type="#_x0000_t111" style="position:absolute;left:0;text-align:left;margin-left:-14.8pt;margin-top:196.8pt;width:98pt;height:60pt;z-index:251701248">
            <v:textbox style="mso-next-textbox:#_x0000_s1071">
              <w:txbxContent>
                <w:p w:rsidR="008941D9" w:rsidRPr="00B72B24" w:rsidRDefault="008941D9">
                  <w:pPr>
                    <w:rPr>
                      <w:sz w:val="20"/>
                      <w:lang w:val="en-IN"/>
                    </w:rPr>
                  </w:pPr>
                  <w:r>
                    <w:rPr>
                      <w:sz w:val="20"/>
                      <w:lang w:val="en-IN"/>
                    </w:rPr>
                    <w:t>PRINT “YOU WON”</w:t>
                  </w:r>
                </w:p>
              </w:txbxContent>
            </v:textbox>
          </v:shape>
        </w:pict>
      </w:r>
      <w:r>
        <w:rPr>
          <w:noProof/>
          <w:lang w:val="en-IN" w:eastAsia="en-IN"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0" type="#_x0000_t34" style="position:absolute;left:0;text-align:left;margin-left:108.8pt;margin-top:87.85pt;width:110.65pt;height:47.2pt;rotation:270;z-index:251700224" o:connectortype="elbow" adj="10795,-287985,-47241">
            <v:stroke endarrow="block"/>
          </v:shape>
        </w:pict>
      </w:r>
      <w:r>
        <w:rPr>
          <w:noProof/>
          <w:lang w:val="en-IN" w:eastAsia="en-IN" w:bidi="ar-SA"/>
        </w:rPr>
        <w:pict>
          <v:rect id="_x0000_s1069" style="position:absolute;left:0;text-align:left;margin-left:101.9pt;margin-top:167.45pt;width:80pt;height:32.7pt;z-index:251699200">
            <v:textbox style="mso-next-textbox:#_x0000_s1069">
              <w:txbxContent>
                <w:p w:rsidR="008941D9" w:rsidRPr="00B72B24" w:rsidRDefault="008941D9">
                  <w:pPr>
                    <w:rPr>
                      <w:lang w:val="en-IN"/>
                    </w:rPr>
                  </w:pPr>
                  <w:r>
                    <w:rPr>
                      <w:lang w:val="en-IN"/>
                    </w:rPr>
                    <w:t>LEVEL+=1</w:t>
                  </w:r>
                </w:p>
              </w:txbxContent>
            </v:textbox>
          </v:rect>
        </w:pict>
      </w:r>
      <w:r>
        <w:rPr>
          <w:noProof/>
          <w:lang w:val="en-IN" w:eastAsia="en-IN" w:bidi="ar-SA"/>
        </w:rPr>
        <w:pict>
          <v:shape id="_x0000_s1068" type="#_x0000_t32" style="position:absolute;left:0;text-align:left;margin-left:181.9pt;margin-top:182.1pt;width:60.65pt;height:0;flip:x;z-index:251698176" o:connectortype="straight">
            <v:stroke endarrow="block"/>
          </v:shape>
        </w:pict>
      </w:r>
      <w:r>
        <w:rPr>
          <w:noProof/>
        </w:rPr>
        <w:pict>
          <v:shapetype id="_x0000_t202" coordsize="21600,21600" o:spt="202" path="m,l,21600r21600,l21600,xe">
            <v:stroke joinstyle="miter"/>
            <v:path gradientshapeok="t" o:connecttype="rect"/>
          </v:shapetype>
          <v:shape id="Text Box 2" o:spid="_x0000_s1063" type="#_x0000_t202" style="position:absolute;left:0;text-align:left;margin-left:194.1pt;margin-top:150.15pt;width:41.6pt;height:26.65pt;z-index:2516951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Text Box 2">
              <w:txbxContent>
                <w:p w:rsidR="008941D9" w:rsidRPr="00B72B24" w:rsidRDefault="008941D9">
                  <w:pPr>
                    <w:rPr>
                      <w:sz w:val="18"/>
                      <w:szCs w:val="18"/>
                      <w:lang w:val="en-IN"/>
                    </w:rPr>
                  </w:pPr>
                  <w:r w:rsidRPr="00B72B24">
                    <w:rPr>
                      <w:sz w:val="18"/>
                      <w:szCs w:val="18"/>
                      <w:lang w:val="en-IN"/>
                    </w:rPr>
                    <w:t>TRUE</w:t>
                  </w:r>
                </w:p>
              </w:txbxContent>
            </v:textbox>
            <w10:wrap type="square"/>
          </v:shape>
        </w:pict>
      </w:r>
      <w:r>
        <w:rPr>
          <w:noProof/>
          <w:lang w:val="en-IN" w:eastAsia="en-IN" w:bidi="ar-SA"/>
        </w:rPr>
        <w:pict>
          <v:shape id="_x0000_s1065" type="#_x0000_t32" style="position:absolute;left:0;text-align:left;margin-left:63.2pt;margin-top:9.85pt;width:0;height:184.3pt;z-index:251697152" o:connectortype="straight">
            <v:stroke endarrow="block"/>
          </v:shape>
        </w:pict>
      </w:r>
      <w:r>
        <w:rPr>
          <w:noProof/>
          <w:lang w:val="en-IN" w:eastAsia="en-IN" w:bidi="ar-SA"/>
        </w:rPr>
        <w:pict>
          <v:shape id="_x0000_s1064" type="#_x0000_t32" style="position:absolute;left:0;text-align:left;margin-left:63.85pt;margin-top:7.5pt;width:53.35pt;height:.65pt;flip:x;z-index:251696128" o:connectortype="straight"/>
        </w:pict>
      </w:r>
      <w:r>
        <w:rPr>
          <w:rFonts w:cs="Times New Roman"/>
          <w:b w:val="0"/>
          <w:noProof/>
          <w:sz w:val="30"/>
          <w:lang w:val="en-IN" w:eastAsia="en-IN" w:bidi="ar-SA"/>
        </w:rPr>
        <w:pict>
          <v:shape id="_x0000_s1061" type="#_x0000_t32" style="position:absolute;left:0;text-align:left;margin-left:289.2pt;margin-top:97.5pt;width:1.35pt;height:38.75pt;flip:x;z-index:251692032" o:connectortype="straight">
            <v:stroke endarrow="block"/>
          </v:shape>
        </w:pict>
      </w:r>
      <w:r>
        <w:rPr>
          <w:rFonts w:cs="Times New Roman"/>
          <w:b w:val="0"/>
          <w:noProof/>
          <w:sz w:val="30"/>
          <w:lang w:val="en-IN" w:eastAsia="en-IN" w:bidi="ar-SA"/>
        </w:rPr>
        <w:pict>
          <v:rect id="_x0000_s1060" style="position:absolute;left:0;text-align:left;margin-left:242.55pt;margin-top:56.8pt;width:100pt;height:42pt;z-index:251691008">
            <v:textbox style="mso-next-textbox:#_x0000_s1060">
              <w:txbxContent>
                <w:p w:rsidR="008941D9" w:rsidRPr="00A4229C" w:rsidRDefault="008941D9">
                  <w:pPr>
                    <w:rPr>
                      <w:lang w:val="en-IN"/>
                    </w:rPr>
                  </w:pPr>
                  <w:r>
                    <w:rPr>
                      <w:lang w:val="en-IN"/>
                    </w:rPr>
                    <w:t xml:space="preserve">       PLAY</w:t>
                  </w:r>
                </w:p>
              </w:txbxContent>
            </v:textbox>
          </v:rect>
        </w:pict>
      </w:r>
      <w:r>
        <w:rPr>
          <w:rFonts w:cs="Times New Roman"/>
          <w:b w:val="0"/>
          <w:noProof/>
          <w:sz w:val="30"/>
          <w:lang w:val="en-IN" w:eastAsia="en-IN" w:bidi="ar-SA"/>
        </w:rPr>
        <w:pict>
          <v:shape id="_x0000_s1059" type="#_x0000_t4" style="position:absolute;left:0;text-align:left;margin-left:243.2pt;margin-top:136.25pt;width:94pt;height:95.3pt;z-index:251689984">
            <v:textbox style="mso-next-textbox:#_x0000_s1059">
              <w:txbxContent>
                <w:p w:rsidR="008941D9" w:rsidRPr="00A4229C" w:rsidRDefault="008941D9">
                  <w:pPr>
                    <w:rPr>
                      <w:sz w:val="22"/>
                      <w:lang w:val="en-IN"/>
                    </w:rPr>
                  </w:pPr>
                  <w:r w:rsidRPr="00A4229C">
                    <w:rPr>
                      <w:sz w:val="22"/>
                      <w:lang w:val="en-IN"/>
                    </w:rPr>
                    <w:t xml:space="preserve">if Run == True </w:t>
                  </w:r>
                </w:p>
                <w:p w:rsidR="008941D9" w:rsidRPr="00A4229C" w:rsidRDefault="008941D9">
                  <w:pPr>
                    <w:rPr>
                      <w:sz w:val="20"/>
                      <w:lang w:val="en-IN"/>
                    </w:rPr>
                  </w:pPr>
                </w:p>
                <w:p w:rsidR="008941D9" w:rsidRPr="00A4229C" w:rsidRDefault="008941D9">
                  <w:pPr>
                    <w:rPr>
                      <w:sz w:val="20"/>
                    </w:rPr>
                  </w:pPr>
                </w:p>
              </w:txbxContent>
            </v:textbox>
          </v:shape>
        </w:pict>
      </w:r>
      <w:r>
        <w:rPr>
          <w:rFonts w:cs="Times New Roman"/>
          <w:b w:val="0"/>
          <w:noProof/>
          <w:sz w:val="30"/>
          <w:lang w:val="en-IN" w:eastAsia="en-IN" w:bidi="ar-SA"/>
        </w:rPr>
        <w:pict>
          <v:shape id="_x0000_s1058" type="#_x0000_t32" style="position:absolute;left:0;text-align:left;margin-left:290.55pt;margin-top:9.85pt;width:1.35pt;height:44.7pt;flip:x;z-index:251688960" o:connectortype="straight">
            <v:stroke endarrow="block"/>
          </v:shape>
        </w:pict>
      </w:r>
      <w:r>
        <w:rPr>
          <w:rFonts w:cs="Times New Roman"/>
          <w:b w:val="0"/>
          <w:noProof/>
          <w:sz w:val="30"/>
          <w:lang w:val="en-IN" w:eastAsia="en-IN" w:bidi="ar-SA"/>
        </w:rPr>
        <w:pict>
          <v:shape id="_x0000_s1057" type="#_x0000_t32" style="position:absolute;left:0;text-align:left;margin-left:255.2pt;margin-top:7.5pt;width:37.35pt;height:1.3pt;z-index:251687936" o:connectortype="straight"/>
        </w:pict>
      </w:r>
      <w:r w:rsidR="00A4229C">
        <w:rPr>
          <w:rFonts w:cs="Times New Roman"/>
          <w:b w:val="0"/>
          <w:sz w:val="30"/>
        </w:rPr>
        <w:br w:type="page"/>
      </w:r>
    </w:p>
    <w:p w:rsidR="007A6F54" w:rsidRDefault="007A6F54" w:rsidP="00F85B0F">
      <w:pPr>
        <w:pStyle w:val="Heading2"/>
        <w:numPr>
          <w:ilvl w:val="0"/>
          <w:numId w:val="0"/>
        </w:numPr>
        <w:rPr>
          <w:rFonts w:cs="Times New Roman"/>
          <w:b w:val="0"/>
          <w:sz w:val="30"/>
        </w:rPr>
      </w:pPr>
    </w:p>
    <w:p w:rsidR="001C33A4" w:rsidRDefault="001C33A4" w:rsidP="00F85B0F">
      <w:pPr>
        <w:tabs>
          <w:tab w:val="left" w:pos="1080"/>
        </w:tabs>
        <w:autoSpaceDE w:val="0"/>
        <w:autoSpaceDN w:val="0"/>
        <w:adjustRightInd w:val="0"/>
        <w:jc w:val="center"/>
        <w:outlineLvl w:val="0"/>
        <w:rPr>
          <w:b/>
        </w:rPr>
      </w:pPr>
      <w:r w:rsidRPr="00B14930">
        <w:rPr>
          <w:b/>
        </w:rPr>
        <w:t>CHAPTER 5</w:t>
      </w:r>
    </w:p>
    <w:p w:rsidR="001C33A4" w:rsidRDefault="001C33A4" w:rsidP="00F85B0F">
      <w:pPr>
        <w:tabs>
          <w:tab w:val="left" w:pos="1080"/>
        </w:tabs>
        <w:autoSpaceDE w:val="0"/>
        <w:autoSpaceDN w:val="0"/>
        <w:adjustRightInd w:val="0"/>
        <w:jc w:val="center"/>
        <w:outlineLvl w:val="0"/>
        <w:rPr>
          <w:b/>
          <w:sz w:val="24"/>
        </w:rPr>
      </w:pPr>
      <w:r>
        <w:rPr>
          <w:b/>
          <w:sz w:val="28"/>
          <w:szCs w:val="28"/>
        </w:rPr>
        <w:t xml:space="preserve">SAMPLE CODING </w:t>
      </w:r>
    </w:p>
    <w:p w:rsidR="00D30577" w:rsidRPr="00700BFD" w:rsidRDefault="00D30577" w:rsidP="00700BFD">
      <w:pPr>
        <w:spacing w:after="0"/>
        <w:rPr>
          <w:sz w:val="28"/>
          <w:szCs w:val="28"/>
        </w:rPr>
      </w:pPr>
      <w:r w:rsidRPr="00700BFD">
        <w:rPr>
          <w:sz w:val="28"/>
          <w:szCs w:val="28"/>
        </w:rPr>
        <w:t>import pygame</w:t>
      </w:r>
    </w:p>
    <w:p w:rsidR="00D30577" w:rsidRPr="00700BFD" w:rsidRDefault="00D30577" w:rsidP="00700BFD">
      <w:pPr>
        <w:spacing w:after="0"/>
        <w:rPr>
          <w:sz w:val="28"/>
          <w:szCs w:val="28"/>
        </w:rPr>
      </w:pPr>
      <w:r w:rsidRPr="00700BFD">
        <w:rPr>
          <w:sz w:val="28"/>
          <w:szCs w:val="28"/>
        </w:rPr>
        <w:t>from pygame.locals import *</w:t>
      </w:r>
    </w:p>
    <w:p w:rsidR="00D30577" w:rsidRPr="00700BFD" w:rsidRDefault="00D30577" w:rsidP="00700BFD">
      <w:pPr>
        <w:spacing w:after="0"/>
        <w:rPr>
          <w:sz w:val="28"/>
          <w:szCs w:val="28"/>
        </w:rPr>
      </w:pPr>
      <w:r w:rsidRPr="00700BFD">
        <w:rPr>
          <w:sz w:val="28"/>
          <w:szCs w:val="28"/>
        </w:rPr>
        <w:t>from stack import   *</w:t>
      </w:r>
    </w:p>
    <w:p w:rsidR="00D30577" w:rsidRPr="00700BFD" w:rsidRDefault="00D30577" w:rsidP="00700BFD">
      <w:pPr>
        <w:spacing w:after="0"/>
        <w:rPr>
          <w:sz w:val="28"/>
          <w:szCs w:val="28"/>
        </w:rPr>
      </w:pPr>
      <w:r w:rsidRPr="00700BFD">
        <w:rPr>
          <w:sz w:val="28"/>
          <w:szCs w:val="28"/>
        </w:rPr>
        <w:t xml:space="preserve">import time </w:t>
      </w:r>
    </w:p>
    <w:p w:rsidR="00D30577" w:rsidRPr="00700BFD" w:rsidRDefault="00D30577" w:rsidP="00700BFD">
      <w:pPr>
        <w:spacing w:after="0"/>
        <w:rPr>
          <w:sz w:val="28"/>
          <w:szCs w:val="28"/>
        </w:rPr>
      </w:pPr>
      <w:r w:rsidRPr="00700BFD">
        <w:rPr>
          <w:sz w:val="28"/>
          <w:szCs w:val="28"/>
        </w:rPr>
        <w:t>import random</w:t>
      </w:r>
    </w:p>
    <w:p w:rsidR="00D30577" w:rsidRPr="00700BFD" w:rsidRDefault="00D30577" w:rsidP="00700BFD">
      <w:pPr>
        <w:spacing w:after="0"/>
        <w:rPr>
          <w:sz w:val="28"/>
          <w:szCs w:val="28"/>
        </w:rPr>
      </w:pPr>
      <w:r w:rsidRPr="00700BFD">
        <w:rPr>
          <w:sz w:val="28"/>
          <w:szCs w:val="28"/>
        </w:rPr>
        <w:t>#COLORS</w:t>
      </w:r>
    </w:p>
    <w:p w:rsidR="00D30577" w:rsidRPr="00700BFD" w:rsidRDefault="00D30577" w:rsidP="00700BFD">
      <w:pPr>
        <w:spacing w:after="0"/>
        <w:rPr>
          <w:sz w:val="28"/>
          <w:szCs w:val="28"/>
        </w:rPr>
      </w:pPr>
      <w:r w:rsidRPr="00700BFD">
        <w:rPr>
          <w:sz w:val="28"/>
          <w:szCs w:val="28"/>
        </w:rPr>
        <w:t>BLACK=[0,0,0]</w:t>
      </w:r>
    </w:p>
    <w:p w:rsidR="00D30577" w:rsidRPr="00700BFD" w:rsidRDefault="00D30577" w:rsidP="00700BFD">
      <w:pPr>
        <w:spacing w:after="0"/>
        <w:rPr>
          <w:sz w:val="28"/>
          <w:szCs w:val="28"/>
        </w:rPr>
      </w:pPr>
      <w:r w:rsidRPr="00700BFD">
        <w:rPr>
          <w:sz w:val="28"/>
          <w:szCs w:val="28"/>
        </w:rPr>
        <w:t>WHITE=[255,255,255]</w:t>
      </w:r>
    </w:p>
    <w:p w:rsidR="00D30577" w:rsidRPr="00700BFD" w:rsidRDefault="00D30577" w:rsidP="00700BFD">
      <w:pPr>
        <w:spacing w:after="0"/>
        <w:rPr>
          <w:sz w:val="28"/>
          <w:szCs w:val="28"/>
        </w:rPr>
      </w:pPr>
      <w:r w:rsidRPr="00700BFD">
        <w:rPr>
          <w:sz w:val="28"/>
          <w:szCs w:val="28"/>
        </w:rPr>
        <w:t>GREY=[128,128,128]</w:t>
      </w:r>
    </w:p>
    <w:p w:rsidR="00D30577" w:rsidRPr="00700BFD" w:rsidRDefault="00D30577" w:rsidP="00700BFD">
      <w:pPr>
        <w:spacing w:after="0"/>
        <w:rPr>
          <w:sz w:val="28"/>
          <w:szCs w:val="28"/>
        </w:rPr>
      </w:pPr>
      <w:r w:rsidRPr="00700BFD">
        <w:rPr>
          <w:sz w:val="28"/>
          <w:szCs w:val="28"/>
        </w:rPr>
        <w:t>RED=[255,0,0]</w:t>
      </w:r>
    </w:p>
    <w:p w:rsidR="00D30577" w:rsidRPr="00700BFD" w:rsidRDefault="00D30577" w:rsidP="00700BFD">
      <w:pPr>
        <w:spacing w:after="0"/>
        <w:rPr>
          <w:sz w:val="28"/>
          <w:szCs w:val="28"/>
        </w:rPr>
      </w:pPr>
      <w:r w:rsidRPr="00700BFD">
        <w:rPr>
          <w:sz w:val="28"/>
          <w:szCs w:val="28"/>
        </w:rPr>
        <w:t>SILVER=[192,192,192]</w:t>
      </w:r>
    </w:p>
    <w:p w:rsidR="00D30577" w:rsidRPr="00700BFD" w:rsidRDefault="00D30577" w:rsidP="00700BFD">
      <w:pPr>
        <w:spacing w:after="0"/>
        <w:rPr>
          <w:sz w:val="28"/>
          <w:szCs w:val="28"/>
        </w:rPr>
      </w:pPr>
      <w:r w:rsidRPr="00700BFD">
        <w:rPr>
          <w:sz w:val="28"/>
          <w:szCs w:val="28"/>
        </w:rPr>
        <w:t>PINK=(255,20,147)</w:t>
      </w:r>
    </w:p>
    <w:p w:rsidR="00D30577" w:rsidRPr="00700BFD" w:rsidRDefault="00D30577" w:rsidP="00700BFD">
      <w:pPr>
        <w:spacing w:after="0"/>
        <w:rPr>
          <w:sz w:val="28"/>
          <w:szCs w:val="28"/>
        </w:rPr>
      </w:pPr>
      <w:r w:rsidRPr="00700BFD">
        <w:rPr>
          <w:sz w:val="28"/>
          <w:szCs w:val="28"/>
        </w:rPr>
        <w:t>YELLOW=(255,255,0)</w:t>
      </w:r>
    </w:p>
    <w:p w:rsidR="00D30577" w:rsidRPr="00700BFD" w:rsidRDefault="00D30577" w:rsidP="00700BFD">
      <w:pPr>
        <w:spacing w:after="0"/>
        <w:rPr>
          <w:sz w:val="28"/>
          <w:szCs w:val="28"/>
        </w:rPr>
      </w:pPr>
      <w:r w:rsidRPr="00700BFD">
        <w:rPr>
          <w:sz w:val="28"/>
          <w:szCs w:val="28"/>
        </w:rPr>
        <w:t>BLUE=(0,255,255)</w:t>
      </w:r>
    </w:p>
    <w:p w:rsidR="00D30577" w:rsidRPr="00700BFD" w:rsidRDefault="00D30577" w:rsidP="00700BFD">
      <w:pPr>
        <w:spacing w:after="0"/>
        <w:rPr>
          <w:sz w:val="28"/>
          <w:szCs w:val="28"/>
        </w:rPr>
      </w:pPr>
      <w:r w:rsidRPr="00700BFD">
        <w:rPr>
          <w:sz w:val="28"/>
          <w:szCs w:val="28"/>
        </w:rPr>
        <w:t>GREEN=(0,255,0)</w:t>
      </w:r>
    </w:p>
    <w:p w:rsidR="00D30577" w:rsidRPr="00700BFD" w:rsidRDefault="00D30577" w:rsidP="00700BFD">
      <w:pPr>
        <w:spacing w:after="0"/>
        <w:rPr>
          <w:sz w:val="28"/>
          <w:szCs w:val="28"/>
        </w:rPr>
      </w:pPr>
      <w:r w:rsidRPr="00700BFD">
        <w:rPr>
          <w:sz w:val="28"/>
          <w:szCs w:val="28"/>
        </w:rPr>
        <w:t>VIOLET=( 108, 52, 131 )</w:t>
      </w:r>
    </w:p>
    <w:p w:rsidR="00D30577" w:rsidRPr="00700BFD" w:rsidRDefault="00D30577" w:rsidP="00700BFD">
      <w:pPr>
        <w:spacing w:after="0"/>
        <w:rPr>
          <w:sz w:val="28"/>
          <w:szCs w:val="28"/>
        </w:rPr>
      </w:pPr>
      <w:r w:rsidRPr="00700BFD">
        <w:rPr>
          <w:sz w:val="28"/>
          <w:szCs w:val="28"/>
        </w:rPr>
        <w:t>ORANGE=(255, 117, 26)</w:t>
      </w:r>
    </w:p>
    <w:p w:rsidR="00D30577" w:rsidRPr="00700BFD" w:rsidRDefault="00D30577" w:rsidP="00700BFD">
      <w:pPr>
        <w:spacing w:after="0"/>
        <w:rPr>
          <w:sz w:val="28"/>
          <w:szCs w:val="28"/>
        </w:rPr>
      </w:pPr>
      <w:r w:rsidRPr="00700BFD">
        <w:rPr>
          <w:sz w:val="28"/>
          <w:szCs w:val="28"/>
        </w:rPr>
        <w:t>GREEN2= [ 0,255,127]</w:t>
      </w:r>
    </w:p>
    <w:p w:rsidR="00D30577" w:rsidRPr="00700BFD" w:rsidRDefault="00D30577" w:rsidP="00700BFD">
      <w:pPr>
        <w:spacing w:after="0"/>
        <w:rPr>
          <w:sz w:val="28"/>
          <w:szCs w:val="28"/>
        </w:rPr>
      </w:pPr>
      <w:r w:rsidRPr="00700BFD">
        <w:rPr>
          <w:sz w:val="28"/>
          <w:szCs w:val="28"/>
        </w:rPr>
        <w:t>PINK2=[144, 12, 63]</w:t>
      </w:r>
    </w:p>
    <w:p w:rsidR="00D30577" w:rsidRPr="00700BFD" w:rsidRDefault="00D30577" w:rsidP="00700BFD">
      <w:pPr>
        <w:spacing w:after="0"/>
        <w:rPr>
          <w:sz w:val="28"/>
          <w:szCs w:val="28"/>
        </w:rPr>
      </w:pPr>
      <w:r w:rsidRPr="00700BFD">
        <w:rPr>
          <w:sz w:val="28"/>
          <w:szCs w:val="28"/>
        </w:rPr>
        <w:t>def reset():</w:t>
      </w:r>
    </w:p>
    <w:p w:rsidR="00D30577" w:rsidRPr="00700BFD" w:rsidRDefault="00D30577" w:rsidP="00700BFD">
      <w:pPr>
        <w:spacing w:after="0"/>
        <w:rPr>
          <w:sz w:val="28"/>
          <w:szCs w:val="28"/>
        </w:rPr>
      </w:pPr>
      <w:r w:rsidRPr="00700BFD">
        <w:rPr>
          <w:sz w:val="28"/>
          <w:szCs w:val="28"/>
        </w:rPr>
        <w:t>#stack</w:t>
      </w:r>
    </w:p>
    <w:p w:rsidR="00D30577" w:rsidRPr="00700BFD" w:rsidRDefault="00D30577" w:rsidP="00700BFD">
      <w:pPr>
        <w:spacing w:after="0"/>
        <w:rPr>
          <w:sz w:val="28"/>
          <w:szCs w:val="28"/>
        </w:rPr>
      </w:pPr>
      <w:r w:rsidRPr="00700BFD">
        <w:rPr>
          <w:sz w:val="28"/>
          <w:szCs w:val="28"/>
        </w:rPr>
        <w:lastRenderedPageBreak/>
        <w:t xml:space="preserve">    global s,emptystr,highscore,show_score,launched,Start,win,speedvar,change_speed,changespeedinterval,bar,lostlife</w:t>
      </w:r>
    </w:p>
    <w:p w:rsidR="00D30577" w:rsidRPr="00700BFD" w:rsidRDefault="00D30577" w:rsidP="00700BFD">
      <w:pPr>
        <w:spacing w:after="0"/>
        <w:rPr>
          <w:sz w:val="28"/>
          <w:szCs w:val="28"/>
        </w:rPr>
      </w:pPr>
      <w:r w:rsidRPr="00700BFD">
        <w:rPr>
          <w:sz w:val="28"/>
          <w:szCs w:val="28"/>
        </w:rPr>
        <w:t xml:space="preserve">    global total_score,Level_Score,block_list,all_sprites_list,player_sprite,sprited_block_rect,iron_block_list,hs,level,run</w:t>
      </w:r>
    </w:p>
    <w:p w:rsidR="00D30577" w:rsidRPr="00700BFD" w:rsidRDefault="00D30577" w:rsidP="00700BFD">
      <w:pPr>
        <w:spacing w:after="0"/>
        <w:rPr>
          <w:sz w:val="28"/>
          <w:szCs w:val="28"/>
        </w:rPr>
      </w:pPr>
      <w:r w:rsidRPr="00700BFD">
        <w:rPr>
          <w:sz w:val="28"/>
          <w:szCs w:val="28"/>
        </w:rPr>
        <w:t xml:space="preserve">    global counterval0,counterval1,counterval2,counter0,counter1,counter2</w:t>
      </w:r>
    </w:p>
    <w:p w:rsidR="00D30577" w:rsidRPr="00700BFD" w:rsidRDefault="00D30577" w:rsidP="00700BFD">
      <w:pPr>
        <w:spacing w:after="0"/>
        <w:rPr>
          <w:sz w:val="28"/>
          <w:szCs w:val="28"/>
        </w:rPr>
      </w:pPr>
      <w:r w:rsidRPr="00700BFD">
        <w:rPr>
          <w:sz w:val="28"/>
          <w:szCs w:val="28"/>
        </w:rPr>
        <w:t xml:space="preserve">    counter0=False</w:t>
      </w:r>
    </w:p>
    <w:p w:rsidR="00D30577" w:rsidRPr="00700BFD" w:rsidRDefault="00D30577" w:rsidP="00700BFD">
      <w:pPr>
        <w:spacing w:after="0"/>
        <w:rPr>
          <w:sz w:val="28"/>
          <w:szCs w:val="28"/>
        </w:rPr>
      </w:pPr>
      <w:r w:rsidRPr="00700BFD">
        <w:rPr>
          <w:sz w:val="28"/>
          <w:szCs w:val="28"/>
        </w:rPr>
        <w:t xml:space="preserve">    counter1=False</w:t>
      </w:r>
    </w:p>
    <w:p w:rsidR="00D30577" w:rsidRPr="00700BFD" w:rsidRDefault="00D30577" w:rsidP="00700BFD">
      <w:pPr>
        <w:spacing w:after="0"/>
        <w:rPr>
          <w:sz w:val="28"/>
          <w:szCs w:val="28"/>
        </w:rPr>
      </w:pPr>
      <w:r w:rsidRPr="00700BFD">
        <w:rPr>
          <w:sz w:val="28"/>
          <w:szCs w:val="28"/>
        </w:rPr>
        <w:t xml:space="preserve">    counter2=False</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counterval0=counterval1=counterval2=0</w:t>
      </w:r>
    </w:p>
    <w:p w:rsidR="00D30577" w:rsidRPr="00700BFD" w:rsidRDefault="00D30577" w:rsidP="00700BFD">
      <w:pPr>
        <w:spacing w:after="0"/>
        <w:rPr>
          <w:sz w:val="28"/>
          <w:szCs w:val="28"/>
        </w:rPr>
      </w:pPr>
      <w:r w:rsidRPr="00700BFD">
        <w:rPr>
          <w:sz w:val="28"/>
          <w:szCs w:val="28"/>
        </w:rPr>
        <w:t xml:space="preserve">    s=Stack()</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emptystr=str()</w:t>
      </w:r>
    </w:p>
    <w:p w:rsidR="00D30577" w:rsidRPr="00700BFD" w:rsidRDefault="00D30577" w:rsidP="00700BFD">
      <w:pPr>
        <w:spacing w:after="0"/>
        <w:rPr>
          <w:sz w:val="28"/>
          <w:szCs w:val="28"/>
        </w:rPr>
      </w:pPr>
      <w:r w:rsidRPr="00700BFD">
        <w:rPr>
          <w:sz w:val="28"/>
          <w:szCs w:val="28"/>
        </w:rPr>
        <w:t xml:space="preserve">    highscore=int()</w:t>
      </w:r>
    </w:p>
    <w:p w:rsidR="00D30577" w:rsidRPr="00700BFD" w:rsidRDefault="00D30577" w:rsidP="00700BFD">
      <w:pPr>
        <w:spacing w:after="0"/>
        <w:rPr>
          <w:sz w:val="28"/>
          <w:szCs w:val="28"/>
        </w:rPr>
      </w:pPr>
      <w:r w:rsidRPr="00700BFD">
        <w:rPr>
          <w:sz w:val="28"/>
          <w:szCs w:val="28"/>
        </w:rPr>
        <w:t xml:space="preserve">    show_score=bool()</w:t>
      </w:r>
    </w:p>
    <w:p w:rsidR="00D30577" w:rsidRPr="00700BFD" w:rsidRDefault="00D30577" w:rsidP="00700BFD">
      <w:pPr>
        <w:spacing w:after="0"/>
        <w:rPr>
          <w:sz w:val="28"/>
          <w:szCs w:val="28"/>
        </w:rPr>
      </w:pPr>
      <w:r w:rsidRPr="00700BFD">
        <w:rPr>
          <w:sz w:val="28"/>
          <w:szCs w:val="28"/>
        </w:rPr>
        <w:t xml:space="preserve">    launched=bool()</w:t>
      </w:r>
    </w:p>
    <w:p w:rsidR="00D30577" w:rsidRPr="00700BFD" w:rsidRDefault="00D30577" w:rsidP="00700BFD">
      <w:pPr>
        <w:spacing w:after="0"/>
        <w:rPr>
          <w:sz w:val="28"/>
          <w:szCs w:val="28"/>
        </w:rPr>
      </w:pPr>
      <w:r w:rsidRPr="00700BFD">
        <w:rPr>
          <w:sz w:val="28"/>
          <w:szCs w:val="28"/>
        </w:rPr>
        <w:t xml:space="preserve">    Start=bool()</w:t>
      </w:r>
    </w:p>
    <w:p w:rsidR="00D30577" w:rsidRPr="00700BFD" w:rsidRDefault="00D30577" w:rsidP="00700BFD">
      <w:pPr>
        <w:spacing w:after="0"/>
        <w:rPr>
          <w:sz w:val="28"/>
          <w:szCs w:val="28"/>
        </w:rPr>
      </w:pPr>
      <w:r w:rsidRPr="00700BFD">
        <w:rPr>
          <w:sz w:val="28"/>
          <w:szCs w:val="28"/>
        </w:rPr>
        <w:t xml:space="preserve">    win=bool()             </w:t>
      </w:r>
    </w:p>
    <w:p w:rsidR="00D30577" w:rsidRPr="00700BFD" w:rsidRDefault="00D30577" w:rsidP="00700BFD">
      <w:pPr>
        <w:spacing w:after="0"/>
        <w:rPr>
          <w:sz w:val="28"/>
          <w:szCs w:val="28"/>
        </w:rPr>
      </w:pPr>
      <w:r w:rsidRPr="00700BFD">
        <w:rPr>
          <w:sz w:val="28"/>
          <w:szCs w:val="28"/>
        </w:rPr>
        <w:t xml:space="preserve">    speedvar=int()            #speedchange for each changespeedinterval</w:t>
      </w:r>
    </w:p>
    <w:p w:rsidR="00D30577" w:rsidRPr="00700BFD" w:rsidRDefault="00D30577" w:rsidP="00700BFD">
      <w:pPr>
        <w:spacing w:after="0"/>
        <w:rPr>
          <w:sz w:val="28"/>
          <w:szCs w:val="28"/>
        </w:rPr>
      </w:pPr>
      <w:r w:rsidRPr="00700BFD">
        <w:rPr>
          <w:sz w:val="28"/>
          <w:szCs w:val="28"/>
        </w:rPr>
        <w:t xml:space="preserve">    change_speed=bool()           # whether the speed change at the instant</w:t>
      </w:r>
    </w:p>
    <w:p w:rsidR="00D30577" w:rsidRPr="00700BFD" w:rsidRDefault="00D30577" w:rsidP="00700BFD">
      <w:pPr>
        <w:spacing w:after="0"/>
        <w:rPr>
          <w:sz w:val="28"/>
          <w:szCs w:val="28"/>
        </w:rPr>
      </w:pPr>
      <w:r w:rsidRPr="00700BFD">
        <w:rPr>
          <w:sz w:val="28"/>
          <w:szCs w:val="28"/>
        </w:rPr>
        <w:t xml:space="preserve">    changespeedinterval=int()   # for no.of.Level_Score increase, the speed will increase</w:t>
      </w:r>
    </w:p>
    <w:p w:rsidR="00D30577" w:rsidRPr="00700BFD" w:rsidRDefault="00D30577" w:rsidP="00700BFD">
      <w:pPr>
        <w:spacing w:after="0"/>
        <w:rPr>
          <w:sz w:val="28"/>
          <w:szCs w:val="28"/>
        </w:rPr>
      </w:pPr>
      <w:r w:rsidRPr="00700BFD">
        <w:rPr>
          <w:sz w:val="28"/>
          <w:szCs w:val="28"/>
        </w:rPr>
        <w:t xml:space="preserve">    bar=0</w:t>
      </w:r>
    </w:p>
    <w:p w:rsidR="00D30577" w:rsidRPr="00700BFD" w:rsidRDefault="00464E5C" w:rsidP="00700BFD">
      <w:pPr>
        <w:spacing w:after="0"/>
        <w:rPr>
          <w:sz w:val="28"/>
          <w:szCs w:val="28"/>
        </w:rPr>
      </w:pPr>
      <w:r w:rsidRPr="00700BFD">
        <w:rPr>
          <w:sz w:val="28"/>
          <w:szCs w:val="28"/>
        </w:rPr>
        <w:t xml:space="preserve">    lostlife=0</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total_score=0      # total Level_Score </w:t>
      </w:r>
    </w:p>
    <w:p w:rsidR="00D30577" w:rsidRPr="00700BFD" w:rsidRDefault="00D30577" w:rsidP="00700BFD">
      <w:pPr>
        <w:spacing w:after="0"/>
        <w:rPr>
          <w:sz w:val="28"/>
          <w:szCs w:val="28"/>
        </w:rPr>
      </w:pPr>
      <w:r w:rsidRPr="00700BFD">
        <w:rPr>
          <w:sz w:val="28"/>
          <w:szCs w:val="28"/>
        </w:rPr>
        <w:lastRenderedPageBreak/>
        <w:t xml:space="preserve">    Level_Score=0            </w:t>
      </w:r>
      <w:r w:rsidR="00464E5C" w:rsidRPr="00700BFD">
        <w:rPr>
          <w:sz w:val="28"/>
          <w:szCs w:val="28"/>
        </w:rPr>
        <w:t xml:space="preserve">   # Level_Score of each level </w:t>
      </w:r>
    </w:p>
    <w:p w:rsidR="00D30577" w:rsidRPr="00700BFD" w:rsidRDefault="00D30577" w:rsidP="00700BFD">
      <w:pPr>
        <w:spacing w:after="0"/>
        <w:rPr>
          <w:sz w:val="28"/>
          <w:szCs w:val="28"/>
        </w:rPr>
      </w:pPr>
      <w:r w:rsidRPr="00700BFD">
        <w:rPr>
          <w:sz w:val="28"/>
          <w:szCs w:val="28"/>
        </w:rPr>
        <w:t xml:space="preserve">      #Group</w:t>
      </w:r>
    </w:p>
    <w:p w:rsidR="00D30577" w:rsidRPr="00700BFD" w:rsidRDefault="00D30577" w:rsidP="00700BFD">
      <w:pPr>
        <w:spacing w:after="0"/>
        <w:rPr>
          <w:sz w:val="28"/>
          <w:szCs w:val="28"/>
        </w:rPr>
      </w:pPr>
      <w:r w:rsidRPr="00700BFD">
        <w:rPr>
          <w:sz w:val="28"/>
          <w:szCs w:val="28"/>
        </w:rPr>
        <w:t xml:space="preserve">    block_list=pygame.sprite.Group()</w:t>
      </w:r>
    </w:p>
    <w:p w:rsidR="00D30577" w:rsidRPr="00700BFD" w:rsidRDefault="00D30577" w:rsidP="00700BFD">
      <w:pPr>
        <w:spacing w:after="0"/>
        <w:rPr>
          <w:sz w:val="28"/>
          <w:szCs w:val="28"/>
        </w:rPr>
      </w:pPr>
      <w:r w:rsidRPr="00700BFD">
        <w:rPr>
          <w:sz w:val="28"/>
          <w:szCs w:val="28"/>
        </w:rPr>
        <w:t xml:space="preserve">    all_sprites_list=pygame.sprite.Group()</w:t>
      </w:r>
    </w:p>
    <w:p w:rsidR="00D30577" w:rsidRPr="00700BFD" w:rsidRDefault="00D30577" w:rsidP="00700BFD">
      <w:pPr>
        <w:spacing w:after="0"/>
        <w:rPr>
          <w:sz w:val="28"/>
          <w:szCs w:val="28"/>
        </w:rPr>
      </w:pPr>
      <w:r w:rsidRPr="00700BFD">
        <w:rPr>
          <w:b/>
          <w:sz w:val="28"/>
          <w:szCs w:val="28"/>
        </w:rPr>
        <w:t xml:space="preserve">    </w:t>
      </w:r>
      <w:r w:rsidRPr="00700BFD">
        <w:rPr>
          <w:sz w:val="28"/>
          <w:szCs w:val="28"/>
        </w:rPr>
        <w:t>player_sprite=pygame.sprite.Group()</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#List</w:t>
      </w:r>
    </w:p>
    <w:p w:rsidR="00D30577" w:rsidRPr="00700BFD" w:rsidRDefault="00D30577" w:rsidP="00700BFD">
      <w:pPr>
        <w:spacing w:after="0"/>
        <w:rPr>
          <w:sz w:val="28"/>
          <w:szCs w:val="28"/>
        </w:rPr>
      </w:pPr>
      <w:r w:rsidRPr="00700BFD">
        <w:rPr>
          <w:sz w:val="28"/>
          <w:szCs w:val="28"/>
        </w:rPr>
        <w:t xml:space="preserve">    sprited_block_rect=list()</w:t>
      </w:r>
    </w:p>
    <w:p w:rsidR="00D30577" w:rsidRPr="00700BFD" w:rsidRDefault="00D30577" w:rsidP="00700BFD">
      <w:pPr>
        <w:spacing w:after="0"/>
        <w:rPr>
          <w:sz w:val="28"/>
          <w:szCs w:val="28"/>
        </w:rPr>
      </w:pPr>
      <w:r w:rsidRPr="00700BFD">
        <w:rPr>
          <w:sz w:val="28"/>
          <w:szCs w:val="28"/>
        </w:rPr>
        <w:t xml:space="preserve">    iron_block_list=list()</w:t>
      </w:r>
    </w:p>
    <w:p w:rsidR="00D30577" w:rsidRPr="00700BFD" w:rsidRDefault="00D30577" w:rsidP="00700BFD">
      <w:pPr>
        <w:spacing w:after="0"/>
        <w:rPr>
          <w:sz w:val="28"/>
          <w:szCs w:val="28"/>
        </w:rPr>
      </w:pPr>
      <w:r w:rsidRPr="00700BFD">
        <w:rPr>
          <w:sz w:val="28"/>
          <w:szCs w:val="28"/>
        </w:rPr>
        <w:t xml:space="preserve">    power_block_list=list()</w:t>
      </w:r>
    </w:p>
    <w:p w:rsidR="00D30577" w:rsidRPr="00700BFD" w:rsidRDefault="00D30577" w:rsidP="00700BFD">
      <w:pPr>
        <w:spacing w:after="0"/>
        <w:rPr>
          <w:sz w:val="28"/>
          <w:szCs w:val="28"/>
        </w:rPr>
      </w:pPr>
      <w:r w:rsidRPr="00700BFD">
        <w:rPr>
          <w:sz w:val="28"/>
          <w:szCs w:val="28"/>
        </w:rPr>
        <w:t xml:space="preserve">    hs=0            </w:t>
      </w:r>
    </w:p>
    <w:p w:rsidR="00D30577" w:rsidRPr="00700BFD" w:rsidRDefault="00D30577" w:rsidP="00700BFD">
      <w:pPr>
        <w:spacing w:after="0"/>
        <w:rPr>
          <w:sz w:val="28"/>
          <w:szCs w:val="28"/>
        </w:rPr>
      </w:pPr>
      <w:r w:rsidRPr="00700BFD">
        <w:rPr>
          <w:sz w:val="28"/>
          <w:szCs w:val="28"/>
        </w:rPr>
        <w:t xml:space="preserve">    with open("HighScore.txt",'r') as f:</w:t>
      </w:r>
    </w:p>
    <w:p w:rsidR="00D30577" w:rsidRPr="00700BFD" w:rsidRDefault="00D30577" w:rsidP="00700BFD">
      <w:pPr>
        <w:spacing w:after="0"/>
        <w:rPr>
          <w:sz w:val="28"/>
          <w:szCs w:val="28"/>
        </w:rPr>
      </w:pPr>
      <w:r w:rsidRPr="00700BFD">
        <w:rPr>
          <w:sz w:val="28"/>
          <w:szCs w:val="28"/>
        </w:rPr>
        <w:t xml:space="preserve">        </w:t>
      </w:r>
      <w:r w:rsidR="00464E5C" w:rsidRPr="00700BFD">
        <w:rPr>
          <w:sz w:val="28"/>
          <w:szCs w:val="28"/>
        </w:rPr>
        <w:t xml:space="preserve">                    hs=f.read()</w:t>
      </w:r>
    </w:p>
    <w:p w:rsidR="00D30577" w:rsidRPr="00700BFD" w:rsidRDefault="00D30577" w:rsidP="00700BFD">
      <w:pPr>
        <w:spacing w:after="0"/>
        <w:rPr>
          <w:sz w:val="28"/>
          <w:szCs w:val="28"/>
        </w:rPr>
      </w:pPr>
      <w:r w:rsidRPr="00700BFD">
        <w:rPr>
          <w:sz w:val="28"/>
          <w:szCs w:val="28"/>
        </w:rPr>
        <w:t xml:space="preserve">    clock=pygame.time.Clock()</w:t>
      </w:r>
    </w:p>
    <w:p w:rsidR="00D30577" w:rsidRPr="00700BFD" w:rsidRDefault="00D30577" w:rsidP="00700BFD">
      <w:pPr>
        <w:spacing w:after="0"/>
        <w:rPr>
          <w:sz w:val="28"/>
          <w:szCs w:val="28"/>
        </w:rPr>
      </w:pPr>
      <w:r w:rsidRPr="00700BFD">
        <w:rPr>
          <w:sz w:val="28"/>
          <w:szCs w:val="28"/>
        </w:rPr>
        <w:t xml:space="preserve">    level=1</w:t>
      </w:r>
    </w:p>
    <w:p w:rsidR="00D30577" w:rsidRPr="00700BFD" w:rsidRDefault="00464E5C" w:rsidP="00700BFD">
      <w:pPr>
        <w:spacing w:after="0"/>
        <w:rPr>
          <w:sz w:val="28"/>
          <w:szCs w:val="28"/>
        </w:rPr>
      </w:pPr>
      <w:r w:rsidRPr="00700BFD">
        <w:rPr>
          <w:sz w:val="28"/>
          <w:szCs w:val="28"/>
        </w:rPr>
        <w:t xml:space="preserve">    run=True</w:t>
      </w:r>
      <w:r w:rsidR="00D30577" w:rsidRPr="00700BFD">
        <w:rPr>
          <w:sz w:val="28"/>
          <w:szCs w:val="28"/>
        </w:rPr>
        <w:t xml:space="preserve">     </w:t>
      </w:r>
    </w:p>
    <w:p w:rsidR="00D30577" w:rsidRPr="00700BFD" w:rsidRDefault="00464E5C" w:rsidP="00700BFD">
      <w:pPr>
        <w:spacing w:after="0"/>
        <w:rPr>
          <w:sz w:val="28"/>
          <w:szCs w:val="28"/>
        </w:rPr>
      </w:pPr>
      <w:r w:rsidRPr="00700BFD">
        <w:rPr>
          <w:sz w:val="28"/>
          <w:szCs w:val="28"/>
        </w:rPr>
        <w:t># self.life=3</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class Block(pygame.sprite.Sprite):</w:t>
      </w:r>
    </w:p>
    <w:p w:rsidR="00D30577" w:rsidRPr="00700BFD" w:rsidRDefault="00D30577" w:rsidP="00700BFD">
      <w:pPr>
        <w:spacing w:after="0"/>
        <w:rPr>
          <w:sz w:val="28"/>
          <w:szCs w:val="28"/>
        </w:rPr>
      </w:pPr>
      <w:r w:rsidRPr="00700BFD">
        <w:rPr>
          <w:sz w:val="28"/>
          <w:szCs w:val="28"/>
        </w:rPr>
        <w:t xml:space="preserve">    def  __init__(self,color,w,h):</w:t>
      </w:r>
    </w:p>
    <w:p w:rsidR="00D30577" w:rsidRPr="00700BFD" w:rsidRDefault="00D30577" w:rsidP="00700BFD">
      <w:pPr>
        <w:spacing w:after="0"/>
        <w:rPr>
          <w:sz w:val="28"/>
          <w:szCs w:val="28"/>
        </w:rPr>
      </w:pPr>
      <w:r w:rsidRPr="00700BFD">
        <w:rPr>
          <w:sz w:val="28"/>
          <w:szCs w:val="28"/>
        </w:rPr>
        <w:t xml:space="preserve">          super().__init__()</w:t>
      </w:r>
    </w:p>
    <w:p w:rsidR="00D30577" w:rsidRPr="00700BFD" w:rsidRDefault="00D30577" w:rsidP="00700BFD">
      <w:pPr>
        <w:spacing w:after="0"/>
        <w:rPr>
          <w:sz w:val="28"/>
          <w:szCs w:val="28"/>
        </w:rPr>
      </w:pPr>
      <w:r w:rsidRPr="00700BFD">
        <w:rPr>
          <w:sz w:val="28"/>
          <w:szCs w:val="28"/>
        </w:rPr>
        <w:t xml:space="preserve">          self.color=color</w:t>
      </w:r>
    </w:p>
    <w:p w:rsidR="00D30577" w:rsidRPr="00700BFD" w:rsidRDefault="00D30577" w:rsidP="00700BFD">
      <w:pPr>
        <w:spacing w:after="0"/>
        <w:rPr>
          <w:sz w:val="28"/>
          <w:szCs w:val="28"/>
        </w:rPr>
      </w:pPr>
      <w:r w:rsidRPr="00700BFD">
        <w:rPr>
          <w:sz w:val="28"/>
          <w:szCs w:val="28"/>
        </w:rPr>
        <w:t xml:space="preserve">          self.image=pygame.Surface([w,h])</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 xml:space="preserve">    self.image.fill(self.color)</w:t>
      </w:r>
    </w:p>
    <w:p w:rsidR="00D30577" w:rsidRPr="00700BFD" w:rsidRDefault="00D30577" w:rsidP="00700BFD">
      <w:pPr>
        <w:spacing w:after="0"/>
        <w:rPr>
          <w:sz w:val="28"/>
          <w:szCs w:val="28"/>
        </w:rPr>
      </w:pPr>
      <w:r w:rsidRPr="00700BFD">
        <w:rPr>
          <w:sz w:val="28"/>
          <w:szCs w:val="28"/>
        </w:rPr>
        <w:t xml:space="preserve">          self.rect=self.image.get_rect()</w:t>
      </w:r>
    </w:p>
    <w:p w:rsidR="00D30577" w:rsidRPr="00700BFD" w:rsidRDefault="00D30577" w:rsidP="00700BFD">
      <w:pPr>
        <w:spacing w:after="0"/>
        <w:rPr>
          <w:sz w:val="28"/>
          <w:szCs w:val="28"/>
        </w:rPr>
      </w:pPr>
      <w:r w:rsidRPr="00700BFD">
        <w:rPr>
          <w:sz w:val="28"/>
          <w:szCs w:val="28"/>
        </w:rPr>
        <w:t xml:space="preserve">          self.health= 200 if color == [128,128,128] else 100</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def update(self):</w:t>
      </w:r>
    </w:p>
    <w:p w:rsidR="00D30577" w:rsidRPr="00700BFD" w:rsidRDefault="000B7454" w:rsidP="00700BFD">
      <w:pPr>
        <w:spacing w:after="0"/>
        <w:rPr>
          <w:sz w:val="28"/>
          <w:szCs w:val="28"/>
        </w:rPr>
      </w:pPr>
      <w:r w:rsidRPr="00700BFD">
        <w:rPr>
          <w:sz w:val="28"/>
          <w:szCs w:val="28"/>
        </w:rPr>
        <w:t xml:space="preserve">          self.rect.y+=10</w:t>
      </w:r>
    </w:p>
    <w:p w:rsidR="00D30577" w:rsidRPr="00700BFD" w:rsidRDefault="00D30577" w:rsidP="00700BFD">
      <w:pPr>
        <w:spacing w:after="0"/>
        <w:rPr>
          <w:sz w:val="28"/>
          <w:szCs w:val="28"/>
        </w:rPr>
      </w:pPr>
      <w:r w:rsidRPr="00700BFD">
        <w:rPr>
          <w:sz w:val="28"/>
          <w:szCs w:val="28"/>
        </w:rPr>
        <w:lastRenderedPageBreak/>
        <w:t>class Bar(pygame.sprite.Sprite):</w:t>
      </w:r>
    </w:p>
    <w:p w:rsidR="00D30577" w:rsidRPr="00700BFD" w:rsidRDefault="00D30577" w:rsidP="00700BFD">
      <w:pPr>
        <w:spacing w:after="0"/>
        <w:rPr>
          <w:sz w:val="28"/>
          <w:szCs w:val="28"/>
        </w:rPr>
      </w:pPr>
      <w:r w:rsidRPr="00700BFD">
        <w:rPr>
          <w:sz w:val="28"/>
          <w:szCs w:val="28"/>
        </w:rPr>
        <w:t xml:space="preserve">    def __init__(self,color,w,h):</w:t>
      </w:r>
    </w:p>
    <w:p w:rsidR="00D30577" w:rsidRPr="00700BFD" w:rsidRDefault="00D30577" w:rsidP="00700BFD">
      <w:pPr>
        <w:spacing w:after="0"/>
        <w:rPr>
          <w:sz w:val="28"/>
          <w:szCs w:val="28"/>
        </w:rPr>
      </w:pPr>
      <w:r w:rsidRPr="00700BFD">
        <w:rPr>
          <w:sz w:val="28"/>
          <w:szCs w:val="28"/>
        </w:rPr>
        <w:t xml:space="preserve">          super().__init__()</w:t>
      </w:r>
    </w:p>
    <w:p w:rsidR="00D30577" w:rsidRPr="00700BFD" w:rsidRDefault="00D30577" w:rsidP="00700BFD">
      <w:pPr>
        <w:spacing w:after="0"/>
        <w:rPr>
          <w:sz w:val="28"/>
          <w:szCs w:val="28"/>
        </w:rPr>
      </w:pPr>
      <w:r w:rsidRPr="00700BFD">
        <w:rPr>
          <w:sz w:val="28"/>
          <w:szCs w:val="28"/>
        </w:rPr>
        <w:t xml:space="preserve">          self.length=w</w:t>
      </w:r>
    </w:p>
    <w:p w:rsidR="00D30577" w:rsidRPr="00700BFD" w:rsidRDefault="00D30577" w:rsidP="00700BFD">
      <w:pPr>
        <w:spacing w:after="0"/>
        <w:rPr>
          <w:sz w:val="28"/>
          <w:szCs w:val="28"/>
        </w:rPr>
      </w:pPr>
      <w:r w:rsidRPr="00700BFD">
        <w:rPr>
          <w:sz w:val="28"/>
          <w:szCs w:val="28"/>
        </w:rPr>
        <w:t xml:space="preserve">          self.height=h</w:t>
      </w:r>
    </w:p>
    <w:p w:rsidR="00D30577" w:rsidRPr="00700BFD" w:rsidRDefault="00D30577" w:rsidP="00700BFD">
      <w:pPr>
        <w:spacing w:after="0"/>
        <w:rPr>
          <w:sz w:val="28"/>
          <w:szCs w:val="28"/>
        </w:rPr>
      </w:pPr>
      <w:r w:rsidRPr="00700BFD">
        <w:rPr>
          <w:sz w:val="28"/>
          <w:szCs w:val="28"/>
        </w:rPr>
        <w:t xml:space="preserve">          self.color=color</w:t>
      </w:r>
    </w:p>
    <w:p w:rsidR="00D30577" w:rsidRPr="00700BFD" w:rsidRDefault="00D30577" w:rsidP="00700BFD">
      <w:pPr>
        <w:spacing w:after="0"/>
        <w:rPr>
          <w:sz w:val="28"/>
          <w:szCs w:val="28"/>
        </w:rPr>
      </w:pPr>
      <w:r w:rsidRPr="00700BFD">
        <w:rPr>
          <w:sz w:val="28"/>
          <w:szCs w:val="28"/>
        </w:rPr>
        <w:t xml:space="preserve">          self.image=pygame.Surface([self.length,self.height])</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 xml:space="preserve">    self.image.fill(self.color)</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self.rect=self.image.get_rect()</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self.rect.x= screen_width//2</w:t>
      </w:r>
    </w:p>
    <w:p w:rsidR="00D30577" w:rsidRPr="00700BFD" w:rsidRDefault="00D30577" w:rsidP="00700BFD">
      <w:pPr>
        <w:spacing w:after="0"/>
        <w:rPr>
          <w:sz w:val="28"/>
          <w:szCs w:val="28"/>
        </w:rPr>
      </w:pPr>
      <w:r w:rsidRPr="00700BFD">
        <w:rPr>
          <w:sz w:val="28"/>
          <w:szCs w:val="28"/>
        </w:rPr>
        <w:t xml:space="preserve">          self.rect.y= screen_height - (self.height</w:t>
      </w:r>
      <w:r w:rsidR="000B7454" w:rsidRPr="00700BFD">
        <w:rPr>
          <w:sz w:val="28"/>
          <w:szCs w:val="28"/>
        </w:rPr>
        <w:t>-1)   # (h is the bar's length)</w:t>
      </w:r>
    </w:p>
    <w:p w:rsidR="00D30577" w:rsidRPr="00700BFD" w:rsidRDefault="00D30577" w:rsidP="00700BFD">
      <w:pPr>
        <w:spacing w:after="0"/>
        <w:rPr>
          <w:sz w:val="28"/>
          <w:szCs w:val="28"/>
        </w:rPr>
      </w:pPr>
      <w:r w:rsidRPr="00700BFD">
        <w:rPr>
          <w:sz w:val="28"/>
          <w:szCs w:val="28"/>
        </w:rPr>
        <w:t>class Ball(pygame.sprite.Sprite):</w:t>
      </w:r>
    </w:p>
    <w:p w:rsidR="00D30577" w:rsidRPr="00700BFD" w:rsidRDefault="00D30577" w:rsidP="00700BFD">
      <w:pPr>
        <w:spacing w:after="0"/>
        <w:rPr>
          <w:sz w:val="28"/>
          <w:szCs w:val="28"/>
        </w:rPr>
      </w:pPr>
      <w:r w:rsidRPr="00700BFD">
        <w:rPr>
          <w:sz w:val="28"/>
          <w:szCs w:val="28"/>
        </w:rPr>
        <w:t xml:space="preserve">    def __init__(self,color,radius,speed,speedvar):</w:t>
      </w:r>
    </w:p>
    <w:p w:rsidR="00D30577" w:rsidRPr="00700BFD" w:rsidRDefault="00D30577" w:rsidP="00700BFD">
      <w:pPr>
        <w:spacing w:after="0"/>
        <w:rPr>
          <w:sz w:val="28"/>
          <w:szCs w:val="28"/>
        </w:rPr>
      </w:pPr>
      <w:r w:rsidRPr="00700BFD">
        <w:rPr>
          <w:sz w:val="28"/>
          <w:szCs w:val="28"/>
        </w:rPr>
        <w:t xml:space="preserve">        global lostlife</w:t>
      </w:r>
    </w:p>
    <w:p w:rsidR="00D30577" w:rsidRPr="00700BFD" w:rsidRDefault="00D30577" w:rsidP="00700BFD">
      <w:pPr>
        <w:spacing w:after="0"/>
        <w:rPr>
          <w:sz w:val="28"/>
          <w:szCs w:val="28"/>
        </w:rPr>
      </w:pPr>
      <w:r w:rsidRPr="00700BFD">
        <w:rPr>
          <w:sz w:val="28"/>
          <w:szCs w:val="28"/>
        </w:rPr>
        <w:t xml:space="preserve">        super().__init__()</w:t>
      </w:r>
    </w:p>
    <w:p w:rsidR="00D30577" w:rsidRPr="00700BFD" w:rsidRDefault="00D30577" w:rsidP="00700BFD">
      <w:pPr>
        <w:spacing w:after="0"/>
        <w:rPr>
          <w:sz w:val="28"/>
          <w:szCs w:val="28"/>
        </w:rPr>
      </w:pPr>
      <w:r w:rsidRPr="00700BFD">
        <w:rPr>
          <w:sz w:val="28"/>
          <w:szCs w:val="28"/>
        </w:rPr>
        <w:t xml:space="preserve">        self.color=color</w:t>
      </w:r>
    </w:p>
    <w:p w:rsidR="00D30577" w:rsidRPr="00700BFD" w:rsidRDefault="00D30577" w:rsidP="00700BFD">
      <w:pPr>
        <w:spacing w:after="0"/>
        <w:rPr>
          <w:sz w:val="28"/>
          <w:szCs w:val="28"/>
        </w:rPr>
      </w:pPr>
      <w:r w:rsidRPr="00700BFD">
        <w:rPr>
          <w:sz w:val="28"/>
          <w:szCs w:val="28"/>
        </w:rPr>
        <w:t xml:space="preserve">        self.radius=radius</w:t>
      </w:r>
    </w:p>
    <w:p w:rsidR="00D30577" w:rsidRPr="00700BFD" w:rsidRDefault="00D30577" w:rsidP="00700BFD">
      <w:pPr>
        <w:spacing w:after="0"/>
        <w:rPr>
          <w:sz w:val="28"/>
          <w:szCs w:val="28"/>
        </w:rPr>
      </w:pPr>
      <w:r w:rsidRPr="00700BFD">
        <w:rPr>
          <w:sz w:val="28"/>
          <w:szCs w:val="28"/>
        </w:rPr>
        <w:t xml:space="preserve">        self.x_speed=self.y_speed=speed</w:t>
      </w:r>
    </w:p>
    <w:p w:rsidR="00D30577" w:rsidRPr="00700BFD" w:rsidRDefault="00D30577" w:rsidP="00700BFD">
      <w:pPr>
        <w:spacing w:after="0"/>
        <w:rPr>
          <w:sz w:val="28"/>
          <w:szCs w:val="28"/>
        </w:rPr>
      </w:pPr>
      <w:r w:rsidRPr="00700BFD">
        <w:rPr>
          <w:sz w:val="28"/>
          <w:szCs w:val="28"/>
        </w:rPr>
        <w:t xml:space="preserve">        self.speedvar=speedvar</w:t>
      </w:r>
    </w:p>
    <w:p w:rsidR="00D30577" w:rsidRPr="00700BFD" w:rsidRDefault="000B7454" w:rsidP="00700BFD">
      <w:pPr>
        <w:spacing w:after="0"/>
        <w:rPr>
          <w:sz w:val="28"/>
          <w:szCs w:val="28"/>
        </w:rPr>
      </w:pPr>
      <w:r w:rsidRPr="00700BFD">
        <w:rPr>
          <w:sz w:val="28"/>
          <w:szCs w:val="28"/>
        </w:rPr>
        <w:t xml:space="preserve">        self.life=3-lostlife</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self.image=pygame.Surface([self.radius,self.radius],pygame.SRCALPHA)  #SCRALPHA for TRANSOARENCY</w:t>
      </w:r>
    </w:p>
    <w:p w:rsidR="00D30577" w:rsidRPr="00700BFD" w:rsidRDefault="00D30577" w:rsidP="00700BFD">
      <w:pPr>
        <w:spacing w:after="0"/>
        <w:rPr>
          <w:sz w:val="28"/>
          <w:szCs w:val="28"/>
        </w:rPr>
      </w:pPr>
      <w:r w:rsidRPr="00700BFD">
        <w:rPr>
          <w:sz w:val="28"/>
          <w:szCs w:val="28"/>
        </w:rPr>
        <w:t xml:space="preserve">        self.image.fill(BLUE)</w:t>
      </w:r>
    </w:p>
    <w:p w:rsidR="00D30577" w:rsidRPr="00700BFD" w:rsidRDefault="00D30577" w:rsidP="00700BFD">
      <w:pPr>
        <w:spacing w:after="0"/>
        <w:rPr>
          <w:sz w:val="28"/>
          <w:szCs w:val="28"/>
        </w:rPr>
      </w:pPr>
      <w:r w:rsidRPr="00700BFD">
        <w:rPr>
          <w:sz w:val="28"/>
          <w:szCs w:val="28"/>
        </w:rPr>
        <w:t xml:space="preserve">        self.image.set_colorkey(WHITE)</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self.rect=self.image.get_rect()</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pygame.draw.ellipse(self.image,self.color,self.rect)    </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def update(self):</w:t>
      </w:r>
    </w:p>
    <w:p w:rsidR="00D30577" w:rsidRPr="00700BFD" w:rsidRDefault="00D30577" w:rsidP="00700BFD">
      <w:pPr>
        <w:spacing w:after="0"/>
        <w:rPr>
          <w:sz w:val="28"/>
          <w:szCs w:val="28"/>
        </w:rPr>
      </w:pPr>
      <w:r w:rsidRPr="00700BFD">
        <w:rPr>
          <w:sz w:val="28"/>
          <w:szCs w:val="28"/>
        </w:rPr>
        <w:t xml:space="preserve">       global Start</w:t>
      </w:r>
    </w:p>
    <w:p w:rsidR="00D30577" w:rsidRPr="00700BFD" w:rsidRDefault="00D30577" w:rsidP="00700BFD">
      <w:pPr>
        <w:spacing w:after="0"/>
        <w:rPr>
          <w:sz w:val="28"/>
          <w:szCs w:val="28"/>
        </w:rPr>
      </w:pPr>
      <w:r w:rsidRPr="00700BFD">
        <w:rPr>
          <w:sz w:val="28"/>
          <w:szCs w:val="28"/>
        </w:rPr>
        <w:t xml:space="preserve">       global changespeedinterval</w:t>
      </w:r>
    </w:p>
    <w:p w:rsidR="00D30577" w:rsidRPr="00700BFD" w:rsidRDefault="00D30577" w:rsidP="00700BFD">
      <w:pPr>
        <w:spacing w:after="0"/>
        <w:rPr>
          <w:sz w:val="28"/>
          <w:szCs w:val="28"/>
        </w:rPr>
      </w:pPr>
      <w:r w:rsidRPr="00700BFD">
        <w:rPr>
          <w:sz w:val="28"/>
          <w:szCs w:val="28"/>
        </w:rPr>
        <w:t xml:space="preserve">       global changespeed</w:t>
      </w:r>
    </w:p>
    <w:p w:rsidR="00D30577" w:rsidRPr="00700BFD" w:rsidRDefault="00D30577" w:rsidP="00700BFD">
      <w:pPr>
        <w:spacing w:after="0"/>
        <w:rPr>
          <w:sz w:val="28"/>
          <w:szCs w:val="28"/>
        </w:rPr>
      </w:pPr>
      <w:r w:rsidRPr="00700BFD">
        <w:rPr>
          <w:sz w:val="28"/>
          <w:szCs w:val="28"/>
        </w:rPr>
        <w:t xml:space="preserve">       global win</w:t>
      </w:r>
    </w:p>
    <w:p w:rsidR="00D30577" w:rsidRPr="00700BFD" w:rsidRDefault="00D30577" w:rsidP="00700BFD">
      <w:pPr>
        <w:spacing w:after="0"/>
        <w:rPr>
          <w:sz w:val="28"/>
          <w:szCs w:val="28"/>
        </w:rPr>
      </w:pPr>
      <w:r w:rsidRPr="00700BFD">
        <w:rPr>
          <w:sz w:val="28"/>
          <w:szCs w:val="28"/>
        </w:rPr>
        <w:t xml:space="preserve">       global launched</w:t>
      </w:r>
    </w:p>
    <w:p w:rsidR="00D30577" w:rsidRPr="00700BFD" w:rsidRDefault="00D30577" w:rsidP="00700BFD">
      <w:pPr>
        <w:spacing w:after="0"/>
        <w:rPr>
          <w:sz w:val="28"/>
          <w:szCs w:val="28"/>
        </w:rPr>
      </w:pPr>
      <w:r w:rsidRPr="00700BFD">
        <w:rPr>
          <w:sz w:val="28"/>
          <w:szCs w:val="28"/>
        </w:rPr>
        <w:t xml:space="preserve">       global bar</w:t>
      </w:r>
    </w:p>
    <w:p w:rsidR="00D30577" w:rsidRPr="00700BFD" w:rsidRDefault="00D30577" w:rsidP="00700BFD">
      <w:pPr>
        <w:spacing w:after="0"/>
        <w:rPr>
          <w:sz w:val="28"/>
          <w:szCs w:val="28"/>
        </w:rPr>
      </w:pPr>
      <w:r w:rsidRPr="00700BFD">
        <w:rPr>
          <w:sz w:val="28"/>
          <w:szCs w:val="28"/>
        </w:rPr>
        <w:t xml:space="preserve">       global lostlife</w:t>
      </w:r>
    </w:p>
    <w:p w:rsidR="00D30577" w:rsidRPr="00700BFD" w:rsidRDefault="00D30577" w:rsidP="00700BFD">
      <w:pPr>
        <w:spacing w:after="0"/>
        <w:rPr>
          <w:sz w:val="28"/>
          <w:szCs w:val="28"/>
        </w:rPr>
      </w:pPr>
      <w:r w:rsidRPr="00700BFD">
        <w:rPr>
          <w:sz w:val="28"/>
          <w:szCs w:val="28"/>
        </w:rPr>
        <w:t xml:space="preserve">       global fall_list</w:t>
      </w:r>
    </w:p>
    <w:p w:rsidR="00D30577" w:rsidRPr="00700BFD" w:rsidRDefault="00D30577" w:rsidP="00700BFD">
      <w:pPr>
        <w:spacing w:after="0"/>
        <w:rPr>
          <w:sz w:val="28"/>
          <w:szCs w:val="28"/>
        </w:rPr>
      </w:pPr>
      <w:r w:rsidRPr="00700BFD">
        <w:rPr>
          <w:sz w:val="28"/>
          <w:szCs w:val="28"/>
        </w:rPr>
        <w:t xml:space="preserve">       global counterval0,counterval1,counterval2</w:t>
      </w:r>
    </w:p>
    <w:p w:rsidR="00D30577" w:rsidRPr="00700BFD" w:rsidRDefault="00D30577" w:rsidP="00700BFD">
      <w:pPr>
        <w:spacing w:after="0"/>
        <w:rPr>
          <w:sz w:val="28"/>
          <w:szCs w:val="28"/>
        </w:rPr>
      </w:pPr>
      <w:r w:rsidRPr="00700BFD">
        <w:rPr>
          <w:sz w:val="28"/>
          <w:szCs w:val="28"/>
        </w:rPr>
        <w:t xml:space="preserve">       global counter0,counter1,counter2</w:t>
      </w:r>
    </w:p>
    <w:p w:rsidR="00D30577" w:rsidRPr="00700BFD" w:rsidRDefault="00D30577" w:rsidP="00700BFD">
      <w:pPr>
        <w:spacing w:after="0"/>
        <w:rPr>
          <w:sz w:val="28"/>
          <w:szCs w:val="28"/>
        </w:rPr>
      </w:pPr>
      <w:r w:rsidRPr="00700BFD">
        <w:rPr>
          <w:sz w:val="28"/>
          <w:szCs w:val="28"/>
        </w:rPr>
        <w:t xml:space="preserve">       global ball</w:t>
      </w:r>
    </w:p>
    <w:p w:rsidR="00D30577" w:rsidRPr="00700BFD" w:rsidRDefault="00D30577" w:rsidP="00700BFD">
      <w:pPr>
        <w:spacing w:after="0"/>
        <w:rPr>
          <w:sz w:val="28"/>
          <w:szCs w:val="28"/>
        </w:rPr>
      </w:pPr>
      <w:r w:rsidRPr="00700BFD">
        <w:rPr>
          <w:sz w:val="28"/>
          <w:szCs w:val="28"/>
        </w:rPr>
        <w:t xml:space="preserve">       global specialcondition</w:t>
      </w:r>
    </w:p>
    <w:p w:rsidR="00D30577" w:rsidRPr="00700BFD" w:rsidRDefault="00D30577" w:rsidP="00700BFD">
      <w:pPr>
        <w:spacing w:after="0"/>
        <w:rPr>
          <w:sz w:val="28"/>
          <w:szCs w:val="28"/>
        </w:rPr>
      </w:pPr>
      <w:r w:rsidRPr="00700BFD">
        <w:rPr>
          <w:sz w:val="28"/>
          <w:szCs w:val="28"/>
        </w:rPr>
        <w:t xml:space="preserve">       index=0</w:t>
      </w:r>
    </w:p>
    <w:p w:rsidR="00D30577" w:rsidRPr="00700BFD" w:rsidRDefault="00D30577" w:rsidP="00700BFD">
      <w:pPr>
        <w:spacing w:after="0"/>
        <w:rPr>
          <w:sz w:val="28"/>
          <w:szCs w:val="28"/>
        </w:rPr>
      </w:pPr>
      <w:r w:rsidRPr="00700BFD">
        <w:rPr>
          <w:sz w:val="28"/>
          <w:szCs w:val="28"/>
        </w:rPr>
        <w:t xml:space="preserve">       if self.rect.x+self.radius &gt; screen_width or self.rect.x &lt; 0 :</w:t>
      </w:r>
    </w:p>
    <w:p w:rsidR="00D30577" w:rsidRPr="00700BFD" w:rsidRDefault="000B7454" w:rsidP="00700BFD">
      <w:pPr>
        <w:spacing w:after="0"/>
        <w:rPr>
          <w:sz w:val="28"/>
          <w:szCs w:val="28"/>
        </w:rPr>
      </w:pPr>
      <w:r w:rsidRPr="00700BFD">
        <w:rPr>
          <w:sz w:val="28"/>
          <w:szCs w:val="28"/>
        </w:rPr>
        <w:t xml:space="preserve">           self.x_speed*=-1</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#index=self.rect.collidelistall(all_block_rect)</w:t>
      </w:r>
    </w:p>
    <w:p w:rsidR="00D30577" w:rsidRPr="00700BFD" w:rsidRDefault="00D30577" w:rsidP="00700BFD">
      <w:pPr>
        <w:spacing w:after="0"/>
        <w:rPr>
          <w:sz w:val="28"/>
          <w:szCs w:val="28"/>
        </w:rPr>
      </w:pPr>
      <w:r w:rsidRPr="00700BFD">
        <w:rPr>
          <w:sz w:val="28"/>
          <w:szCs w:val="28"/>
        </w:rPr>
        <w:t xml:space="preserve">       hit=True if len(sprited_block_rect) &gt;0 else False</w:t>
      </w:r>
    </w:p>
    <w:p w:rsidR="00D30577" w:rsidRPr="00700BFD" w:rsidRDefault="00D30577" w:rsidP="00700BFD">
      <w:pPr>
        <w:spacing w:after="0"/>
        <w:rPr>
          <w:sz w:val="28"/>
          <w:szCs w:val="28"/>
        </w:rPr>
      </w:pPr>
      <w:r w:rsidRPr="00700BFD">
        <w:rPr>
          <w:sz w:val="28"/>
          <w:szCs w:val="28"/>
        </w:rPr>
        <w:t xml:space="preserve">       # hit become True if the ball collides with any blocks</w:t>
      </w:r>
    </w:p>
    <w:p w:rsidR="00D30577" w:rsidRPr="00700BFD" w:rsidRDefault="00D30577" w:rsidP="00700BFD">
      <w:pPr>
        <w:spacing w:after="0"/>
        <w:rPr>
          <w:sz w:val="28"/>
          <w:szCs w:val="28"/>
        </w:rPr>
      </w:pPr>
      <w:r w:rsidRPr="00700BFD">
        <w:rPr>
          <w:sz w:val="28"/>
          <w:szCs w:val="28"/>
        </w:rPr>
        <w:t xml:space="preserve">       if hit :</w:t>
      </w:r>
    </w:p>
    <w:p w:rsidR="00D30577" w:rsidRPr="00700BFD" w:rsidRDefault="00D30577" w:rsidP="00700BFD">
      <w:pPr>
        <w:spacing w:after="0"/>
        <w:rPr>
          <w:sz w:val="28"/>
          <w:szCs w:val="28"/>
        </w:rPr>
      </w:pPr>
      <w:r w:rsidRPr="00700BFD">
        <w:rPr>
          <w:sz w:val="28"/>
          <w:szCs w:val="28"/>
        </w:rPr>
        <w:t xml:space="preserve">             self.rect.y+=10</w:t>
      </w:r>
    </w:p>
    <w:p w:rsidR="00D30577" w:rsidRPr="00700BFD" w:rsidRDefault="000B7454" w:rsidP="00700BFD">
      <w:pPr>
        <w:spacing w:after="0"/>
        <w:rPr>
          <w:sz w:val="28"/>
          <w:szCs w:val="28"/>
        </w:rPr>
      </w:pPr>
      <w:r w:rsidRPr="00700BFD">
        <w:rPr>
          <w:sz w:val="28"/>
          <w:szCs w:val="28"/>
        </w:rPr>
        <w:t xml:space="preserve">             self.y_speed*=-1</w:t>
      </w:r>
    </w:p>
    <w:p w:rsidR="00D30577" w:rsidRPr="00700BFD" w:rsidRDefault="00D30577" w:rsidP="00700BFD">
      <w:pPr>
        <w:spacing w:after="0"/>
        <w:rPr>
          <w:sz w:val="28"/>
          <w:szCs w:val="28"/>
        </w:rPr>
      </w:pPr>
      <w:r w:rsidRPr="00700BFD">
        <w:rPr>
          <w:sz w:val="28"/>
          <w:szCs w:val="28"/>
        </w:rPr>
        <w:t xml:space="preserve">       if self.rect.y&lt; 0 or self.rect.colliderect(bar.rect) :</w:t>
      </w:r>
    </w:p>
    <w:p w:rsidR="00D30577" w:rsidRPr="00700BFD" w:rsidRDefault="00D30577" w:rsidP="00700BFD">
      <w:pPr>
        <w:spacing w:after="0"/>
        <w:rPr>
          <w:sz w:val="28"/>
          <w:szCs w:val="28"/>
        </w:rPr>
      </w:pPr>
      <w:r w:rsidRPr="00700BFD">
        <w:rPr>
          <w:sz w:val="28"/>
          <w:szCs w:val="28"/>
        </w:rPr>
        <w:t xml:space="preserve">             self.y_speed*=-1</w:t>
      </w:r>
    </w:p>
    <w:p w:rsidR="00D30577" w:rsidRPr="00700BFD" w:rsidRDefault="00D30577" w:rsidP="00700BFD">
      <w:pPr>
        <w:spacing w:after="0"/>
        <w:rPr>
          <w:sz w:val="28"/>
          <w:szCs w:val="28"/>
        </w:rPr>
      </w:pPr>
      <w:r w:rsidRPr="00700BFD">
        <w:rPr>
          <w:sz w:val="28"/>
          <w:szCs w:val="28"/>
        </w:rPr>
        <w:t xml:space="preserve">             if bar.rect.x&lt;= self.rect.x &lt;= bar.rect.x + bar.length//3 :</w:t>
      </w:r>
    </w:p>
    <w:p w:rsidR="00D30577" w:rsidRPr="00700BFD" w:rsidRDefault="00D30577" w:rsidP="00700BFD">
      <w:pPr>
        <w:spacing w:after="0"/>
        <w:rPr>
          <w:sz w:val="28"/>
          <w:szCs w:val="28"/>
        </w:rPr>
      </w:pPr>
      <w:r w:rsidRPr="00700BFD">
        <w:rPr>
          <w:sz w:val="28"/>
          <w:szCs w:val="28"/>
        </w:rPr>
        <w:t xml:space="preserve">                if self.x_speed &gt; 0 :</w:t>
      </w:r>
    </w:p>
    <w:p w:rsidR="00D30577" w:rsidRPr="00700BFD" w:rsidRDefault="00D30577" w:rsidP="00700BFD">
      <w:pPr>
        <w:spacing w:after="0"/>
        <w:rPr>
          <w:sz w:val="28"/>
          <w:szCs w:val="28"/>
        </w:rPr>
      </w:pPr>
      <w:r w:rsidRPr="00700BFD">
        <w:rPr>
          <w:sz w:val="28"/>
          <w:szCs w:val="28"/>
        </w:rPr>
        <w:t xml:space="preserve">                 self.x_speed*=-1</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elif bar.rect.x+bar.length//2 &lt;= self.rect.x &lt;= bar.rect.x + bar.length :</w:t>
      </w:r>
    </w:p>
    <w:p w:rsidR="00D30577" w:rsidRPr="00700BFD" w:rsidRDefault="00D30577" w:rsidP="00700BFD">
      <w:pPr>
        <w:spacing w:after="0"/>
        <w:rPr>
          <w:sz w:val="28"/>
          <w:szCs w:val="28"/>
        </w:rPr>
      </w:pPr>
      <w:r w:rsidRPr="00700BFD">
        <w:rPr>
          <w:sz w:val="28"/>
          <w:szCs w:val="28"/>
        </w:rPr>
        <w:t xml:space="preserve">                 if self.x_speed &lt; 0 :</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 xml:space="preserve">               self.x_speed*=-1</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self.rect.y&gt; screen_height and self.life &gt;0.5 and launched :</w:t>
      </w:r>
    </w:p>
    <w:p w:rsidR="00D30577" w:rsidRPr="00700BFD" w:rsidRDefault="00D30577" w:rsidP="00700BFD">
      <w:pPr>
        <w:spacing w:after="0"/>
        <w:rPr>
          <w:sz w:val="28"/>
          <w:szCs w:val="28"/>
        </w:rPr>
      </w:pPr>
      <w:r w:rsidRPr="00700BFD">
        <w:rPr>
          <w:sz w:val="28"/>
          <w:szCs w:val="28"/>
        </w:rPr>
        <w:t xml:space="preserve">            self.life-=1</w:t>
      </w:r>
    </w:p>
    <w:p w:rsidR="00D30577" w:rsidRPr="00700BFD" w:rsidRDefault="00D30577" w:rsidP="00700BFD">
      <w:pPr>
        <w:spacing w:after="0"/>
        <w:rPr>
          <w:sz w:val="28"/>
          <w:szCs w:val="28"/>
        </w:rPr>
      </w:pPr>
      <w:r w:rsidRPr="00700BFD">
        <w:rPr>
          <w:sz w:val="28"/>
          <w:szCs w:val="28"/>
        </w:rPr>
        <w:t xml:space="preserve">            lostlife+=1</w:t>
      </w:r>
    </w:p>
    <w:p w:rsidR="00D30577" w:rsidRPr="00700BFD" w:rsidRDefault="00D30577" w:rsidP="00700BFD">
      <w:pPr>
        <w:spacing w:after="0"/>
        <w:rPr>
          <w:sz w:val="28"/>
          <w:szCs w:val="28"/>
        </w:rPr>
      </w:pPr>
      <w:r w:rsidRPr="00700BFD">
        <w:rPr>
          <w:sz w:val="28"/>
          <w:szCs w:val="28"/>
        </w:rPr>
        <w:t xml:space="preserve">            time.sleep(0.5)</w:t>
      </w:r>
    </w:p>
    <w:p w:rsidR="00D30577" w:rsidRPr="00700BFD" w:rsidRDefault="00D30577" w:rsidP="00700BFD">
      <w:pPr>
        <w:spacing w:after="0"/>
        <w:rPr>
          <w:sz w:val="28"/>
          <w:szCs w:val="28"/>
        </w:rPr>
      </w:pPr>
      <w:r w:rsidRPr="00700BFD">
        <w:rPr>
          <w:sz w:val="28"/>
          <w:szCs w:val="28"/>
        </w:rPr>
        <w:t xml:space="preserve">            self.rect.x=bar.rect.x+30</w:t>
      </w:r>
    </w:p>
    <w:p w:rsidR="00D30577" w:rsidRPr="00700BFD" w:rsidRDefault="00D30577" w:rsidP="00700BFD">
      <w:pPr>
        <w:spacing w:after="0"/>
        <w:rPr>
          <w:sz w:val="28"/>
          <w:szCs w:val="28"/>
        </w:rPr>
      </w:pPr>
      <w:r w:rsidRPr="00700BFD">
        <w:rPr>
          <w:sz w:val="28"/>
          <w:szCs w:val="28"/>
        </w:rPr>
        <w:t xml:space="preserve">            self.rect.y=bar.rect.y-30</w:t>
      </w:r>
    </w:p>
    <w:p w:rsidR="00D30577" w:rsidRPr="00700BFD" w:rsidRDefault="00D30577" w:rsidP="00700BFD">
      <w:pPr>
        <w:spacing w:after="0"/>
        <w:rPr>
          <w:sz w:val="28"/>
          <w:szCs w:val="28"/>
        </w:rPr>
      </w:pPr>
      <w:r w:rsidRPr="00700BFD">
        <w:rPr>
          <w:sz w:val="28"/>
          <w:szCs w:val="28"/>
        </w:rPr>
        <w:t xml:space="preserve">            launched=False</w:t>
      </w:r>
    </w:p>
    <w:p w:rsidR="00D30577" w:rsidRPr="00700BFD" w:rsidRDefault="00D30577" w:rsidP="00700BFD">
      <w:pPr>
        <w:spacing w:after="0"/>
        <w:rPr>
          <w:sz w:val="28"/>
          <w:szCs w:val="28"/>
        </w:rPr>
      </w:pPr>
      <w:r w:rsidRPr="00700BFD">
        <w:rPr>
          <w:sz w:val="28"/>
          <w:szCs w:val="28"/>
        </w:rPr>
        <w:t xml:space="preserve">       if self.rect.y+self.radius &gt; screen_height and self.life &lt;=1:</w:t>
      </w:r>
    </w:p>
    <w:p w:rsidR="00D30577" w:rsidRPr="00700BFD" w:rsidRDefault="00D30577" w:rsidP="00700BFD">
      <w:pPr>
        <w:spacing w:after="0"/>
        <w:rPr>
          <w:sz w:val="28"/>
          <w:szCs w:val="28"/>
        </w:rPr>
      </w:pPr>
      <w:r w:rsidRPr="00700BFD">
        <w:rPr>
          <w:sz w:val="28"/>
          <w:szCs w:val="28"/>
        </w:rPr>
        <w:t xml:space="preserve">           Start=False</w:t>
      </w:r>
    </w:p>
    <w:p w:rsidR="00D30577" w:rsidRPr="00700BFD" w:rsidRDefault="00D30577" w:rsidP="00700BFD">
      <w:pPr>
        <w:spacing w:after="0"/>
        <w:rPr>
          <w:sz w:val="28"/>
          <w:szCs w:val="28"/>
        </w:rPr>
      </w:pPr>
      <w:r w:rsidRPr="00700BFD">
        <w:rPr>
          <w:sz w:val="28"/>
          <w:szCs w:val="28"/>
        </w:rPr>
        <w:t xml:space="preserve">           win=False</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for block in fall_list:</w:t>
      </w:r>
    </w:p>
    <w:p w:rsidR="00D30577" w:rsidRPr="00700BFD" w:rsidRDefault="00D30577" w:rsidP="00700BFD">
      <w:pPr>
        <w:spacing w:after="0"/>
        <w:rPr>
          <w:sz w:val="28"/>
          <w:szCs w:val="28"/>
        </w:rPr>
      </w:pPr>
      <w:r w:rsidRPr="00700BFD">
        <w:rPr>
          <w:sz w:val="28"/>
          <w:szCs w:val="28"/>
        </w:rPr>
        <w:t xml:space="preserve">                if block.rect.y&lt;screen_height:</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 xml:space="preserve">                 block.update()</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block.rect.y&gt;screen_height:</w:t>
      </w:r>
    </w:p>
    <w:p w:rsidR="00D30577" w:rsidRPr="00700BFD" w:rsidRDefault="00D30577" w:rsidP="00700BFD">
      <w:pPr>
        <w:spacing w:after="0"/>
        <w:rPr>
          <w:sz w:val="28"/>
          <w:szCs w:val="28"/>
        </w:rPr>
      </w:pPr>
      <w:r w:rsidRPr="00700BFD">
        <w:rPr>
          <w:sz w:val="28"/>
          <w:szCs w:val="28"/>
        </w:rPr>
        <w:t xml:space="preserve">             </w:t>
      </w:r>
      <w:r w:rsidR="000B7454" w:rsidRPr="00700BFD">
        <w:rPr>
          <w:sz w:val="28"/>
          <w:szCs w:val="28"/>
        </w:rPr>
        <w:t xml:space="preserve">        fall_list.remove(block)</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block.rect.colliderect(bar.rect):</w:t>
      </w:r>
    </w:p>
    <w:p w:rsidR="00D30577" w:rsidRPr="00700BFD" w:rsidRDefault="00D30577" w:rsidP="00700BFD">
      <w:pPr>
        <w:spacing w:after="0"/>
        <w:rPr>
          <w:sz w:val="28"/>
          <w:szCs w:val="28"/>
        </w:rPr>
      </w:pPr>
      <w:r w:rsidRPr="00700BFD">
        <w:rPr>
          <w:sz w:val="28"/>
          <w:szCs w:val="28"/>
        </w:rPr>
        <w:t xml:space="preserve">                   for block in fall_list:</w:t>
      </w:r>
    </w:p>
    <w:p w:rsidR="00D30577" w:rsidRPr="00700BFD" w:rsidRDefault="00D30577" w:rsidP="00700BFD">
      <w:pPr>
        <w:spacing w:after="0"/>
        <w:rPr>
          <w:sz w:val="28"/>
          <w:szCs w:val="28"/>
        </w:rPr>
      </w:pPr>
      <w:r w:rsidRPr="00700BFD">
        <w:rPr>
          <w:sz w:val="28"/>
          <w:szCs w:val="28"/>
        </w:rPr>
        <w:t xml:space="preserve">                       block.rect.y+=screen_height</w:t>
      </w:r>
    </w:p>
    <w:p w:rsidR="00D30577" w:rsidRPr="00700BFD" w:rsidRDefault="00D30577" w:rsidP="00700BFD">
      <w:pPr>
        <w:spacing w:after="0"/>
        <w:rPr>
          <w:sz w:val="28"/>
          <w:szCs w:val="28"/>
        </w:rPr>
      </w:pPr>
      <w:r w:rsidRPr="00700BFD">
        <w:rPr>
          <w:sz w:val="28"/>
          <w:szCs w:val="28"/>
        </w:rPr>
        <w:t xml:space="preserve">                       fall_list.clear()</w:t>
      </w:r>
    </w:p>
    <w:p w:rsidR="00D30577" w:rsidRPr="00700BFD" w:rsidRDefault="00D30577" w:rsidP="00700BFD">
      <w:pPr>
        <w:spacing w:after="0"/>
        <w:rPr>
          <w:sz w:val="28"/>
          <w:szCs w:val="28"/>
        </w:rPr>
      </w:pPr>
      <w:r w:rsidRPr="00700BFD">
        <w:rPr>
          <w:sz w:val="28"/>
          <w:szCs w:val="28"/>
        </w:rPr>
        <w:t xml:space="preserve">                   if block.color==PINK2:</w:t>
      </w:r>
    </w:p>
    <w:p w:rsidR="00D30577" w:rsidRPr="00700BFD" w:rsidRDefault="00D30577" w:rsidP="00700BFD">
      <w:pPr>
        <w:spacing w:after="0"/>
        <w:rPr>
          <w:sz w:val="28"/>
          <w:szCs w:val="28"/>
        </w:rPr>
      </w:pPr>
      <w:r w:rsidRPr="00700BFD">
        <w:rPr>
          <w:sz w:val="28"/>
          <w:szCs w:val="28"/>
        </w:rPr>
        <w:t xml:space="preserve">                       counter1=True</w:t>
      </w:r>
    </w:p>
    <w:p w:rsidR="00D30577" w:rsidRPr="00700BFD" w:rsidRDefault="00D30577" w:rsidP="00700BFD">
      <w:pPr>
        <w:spacing w:after="0"/>
        <w:rPr>
          <w:sz w:val="28"/>
          <w:szCs w:val="28"/>
        </w:rPr>
      </w:pPr>
      <w:r w:rsidRPr="00700BFD">
        <w:rPr>
          <w:sz w:val="28"/>
          <w:szCs w:val="28"/>
        </w:rPr>
        <w:t xml:space="preserve">                       colorb=bar.color</w:t>
      </w:r>
    </w:p>
    <w:p w:rsidR="00D30577" w:rsidRPr="00700BFD" w:rsidRDefault="00D30577" w:rsidP="00700BFD">
      <w:pPr>
        <w:spacing w:after="0"/>
        <w:rPr>
          <w:sz w:val="28"/>
          <w:szCs w:val="28"/>
        </w:rPr>
      </w:pPr>
      <w:r w:rsidRPr="00700BFD">
        <w:rPr>
          <w:sz w:val="28"/>
          <w:szCs w:val="28"/>
        </w:rPr>
        <w:lastRenderedPageBreak/>
        <w:t xml:space="preserve">                       heightb=bar.height</w:t>
      </w:r>
    </w:p>
    <w:p w:rsidR="00D30577" w:rsidRPr="00700BFD" w:rsidRDefault="00D30577" w:rsidP="00700BFD">
      <w:pPr>
        <w:spacing w:after="0"/>
        <w:rPr>
          <w:sz w:val="28"/>
          <w:szCs w:val="28"/>
        </w:rPr>
      </w:pPr>
      <w:r w:rsidRPr="00700BFD">
        <w:rPr>
          <w:sz w:val="28"/>
          <w:szCs w:val="28"/>
        </w:rPr>
        <w:t xml:space="preserve">                       lenghtb=bar.length</w:t>
      </w:r>
    </w:p>
    <w:p w:rsidR="00D30577" w:rsidRPr="00700BFD" w:rsidRDefault="00D30577" w:rsidP="00700BFD">
      <w:pPr>
        <w:spacing w:after="0"/>
        <w:rPr>
          <w:sz w:val="28"/>
          <w:szCs w:val="28"/>
        </w:rPr>
      </w:pPr>
      <w:r w:rsidRPr="00700BFD">
        <w:rPr>
          <w:sz w:val="28"/>
          <w:szCs w:val="28"/>
        </w:rPr>
        <w:t xml:space="preserve">                       xpot=bar.rect.x</w:t>
      </w:r>
    </w:p>
    <w:p w:rsidR="00D30577" w:rsidRPr="00700BFD" w:rsidRDefault="00D30577" w:rsidP="00700BFD">
      <w:pPr>
        <w:spacing w:after="0"/>
        <w:rPr>
          <w:sz w:val="28"/>
          <w:szCs w:val="28"/>
        </w:rPr>
      </w:pPr>
      <w:r w:rsidRPr="00700BFD">
        <w:rPr>
          <w:sz w:val="28"/>
          <w:szCs w:val="28"/>
        </w:rPr>
        <w:t xml:space="preserve">                       ypot=bar.rect.y</w:t>
      </w:r>
    </w:p>
    <w:p w:rsidR="00D30577" w:rsidRPr="00700BFD" w:rsidRDefault="00D30577" w:rsidP="00700BFD">
      <w:pPr>
        <w:spacing w:after="0"/>
        <w:rPr>
          <w:sz w:val="28"/>
          <w:szCs w:val="28"/>
        </w:rPr>
      </w:pPr>
      <w:r w:rsidRPr="00700BFD">
        <w:rPr>
          <w:sz w:val="28"/>
          <w:szCs w:val="28"/>
        </w:rPr>
        <w:t xml:space="preserve">                       all_sprites_list.remove(bar)</w:t>
      </w:r>
    </w:p>
    <w:p w:rsidR="00D30577" w:rsidRPr="00700BFD" w:rsidRDefault="00D30577" w:rsidP="00700BFD">
      <w:pPr>
        <w:spacing w:after="0"/>
        <w:rPr>
          <w:sz w:val="28"/>
          <w:szCs w:val="28"/>
        </w:rPr>
      </w:pPr>
      <w:r w:rsidRPr="00700BFD">
        <w:rPr>
          <w:sz w:val="28"/>
          <w:szCs w:val="28"/>
        </w:rPr>
        <w:t xml:space="preserve">                       bar=Bar(PINK2,lenghtb+18,20)</w:t>
      </w:r>
    </w:p>
    <w:p w:rsidR="00D30577" w:rsidRPr="00700BFD" w:rsidRDefault="00D30577" w:rsidP="00700BFD">
      <w:pPr>
        <w:spacing w:after="0"/>
        <w:rPr>
          <w:sz w:val="28"/>
          <w:szCs w:val="28"/>
        </w:rPr>
      </w:pPr>
      <w:r w:rsidRPr="00700BFD">
        <w:rPr>
          <w:sz w:val="28"/>
          <w:szCs w:val="28"/>
        </w:rPr>
        <w:t xml:space="preserve">                       all_sprites_list.add(bar)</w:t>
      </w:r>
    </w:p>
    <w:p w:rsidR="00D30577" w:rsidRPr="00700BFD" w:rsidRDefault="00D30577" w:rsidP="00700BFD">
      <w:pPr>
        <w:spacing w:after="0"/>
        <w:rPr>
          <w:sz w:val="28"/>
          <w:szCs w:val="28"/>
        </w:rPr>
      </w:pPr>
      <w:r w:rsidRPr="00700BFD">
        <w:rPr>
          <w:sz w:val="28"/>
          <w:szCs w:val="28"/>
        </w:rPr>
        <w:t xml:space="preserve">                       bar.rect.x=xpot</w:t>
      </w:r>
    </w:p>
    <w:p w:rsidR="00D30577" w:rsidRPr="00700BFD" w:rsidRDefault="00D30577" w:rsidP="00700BFD">
      <w:pPr>
        <w:spacing w:after="0"/>
        <w:rPr>
          <w:sz w:val="28"/>
          <w:szCs w:val="28"/>
        </w:rPr>
      </w:pPr>
      <w:r w:rsidRPr="00700BFD">
        <w:rPr>
          <w:sz w:val="28"/>
          <w:szCs w:val="28"/>
        </w:rPr>
        <w:t xml:space="preserve">                       bar.rect.y=ypot</w:t>
      </w:r>
    </w:p>
    <w:p w:rsidR="00D30577" w:rsidRPr="00700BFD" w:rsidRDefault="00D30577" w:rsidP="00700BFD">
      <w:pPr>
        <w:spacing w:after="0"/>
        <w:rPr>
          <w:sz w:val="28"/>
          <w:szCs w:val="28"/>
        </w:rPr>
      </w:pPr>
      <w:r w:rsidRPr="00700BFD">
        <w:rPr>
          <w:sz w:val="28"/>
          <w:szCs w:val="28"/>
        </w:rPr>
        <w:t xml:space="preserve">                       specialcondition=True</w:t>
      </w:r>
    </w:p>
    <w:p w:rsidR="00D30577" w:rsidRPr="00700BFD" w:rsidRDefault="00D30577" w:rsidP="00700BFD">
      <w:pPr>
        <w:spacing w:after="0"/>
        <w:rPr>
          <w:sz w:val="28"/>
          <w:szCs w:val="28"/>
        </w:rPr>
      </w:pPr>
      <w:r w:rsidRPr="00700BFD">
        <w:rPr>
          <w:sz w:val="28"/>
          <w:szCs w:val="28"/>
        </w:rPr>
        <w:t xml:space="preserve">                       break</w:t>
      </w:r>
    </w:p>
    <w:p w:rsidR="00D30577" w:rsidRPr="00700BFD" w:rsidRDefault="00D30577" w:rsidP="00700BFD">
      <w:pPr>
        <w:spacing w:after="0"/>
        <w:rPr>
          <w:sz w:val="28"/>
          <w:szCs w:val="28"/>
        </w:rPr>
      </w:pPr>
      <w:r w:rsidRPr="00700BFD">
        <w:rPr>
          <w:sz w:val="28"/>
          <w:szCs w:val="28"/>
        </w:rPr>
        <w:t xml:space="preserve">                   elif block.color==BLACK: #slow ball</w:t>
      </w:r>
    </w:p>
    <w:p w:rsidR="00D30577" w:rsidRPr="00700BFD" w:rsidRDefault="00D30577" w:rsidP="00700BFD">
      <w:pPr>
        <w:spacing w:after="0"/>
        <w:rPr>
          <w:sz w:val="28"/>
          <w:szCs w:val="28"/>
        </w:rPr>
      </w:pPr>
      <w:r w:rsidRPr="00700BFD">
        <w:rPr>
          <w:sz w:val="28"/>
          <w:szCs w:val="28"/>
        </w:rPr>
        <w:t xml:space="preserve">                       counter2=</w:t>
      </w:r>
      <w:r w:rsidR="000B7454" w:rsidRPr="00700BFD">
        <w:rPr>
          <w:sz w:val="28"/>
          <w:szCs w:val="28"/>
        </w:rPr>
        <w:t>True</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self.x_speed*=0.5</w:t>
      </w:r>
    </w:p>
    <w:p w:rsidR="00D30577" w:rsidRPr="00700BFD" w:rsidRDefault="00D30577" w:rsidP="00700BFD">
      <w:pPr>
        <w:spacing w:after="0"/>
        <w:rPr>
          <w:sz w:val="28"/>
          <w:szCs w:val="28"/>
        </w:rPr>
      </w:pPr>
      <w:r w:rsidRPr="00700BFD">
        <w:rPr>
          <w:sz w:val="28"/>
          <w:szCs w:val="28"/>
        </w:rPr>
        <w:t xml:space="preserve">                       self.y_speed*=0.5</w:t>
      </w:r>
    </w:p>
    <w:p w:rsidR="00D30577" w:rsidRPr="00700BFD" w:rsidRDefault="00D30577" w:rsidP="00700BFD">
      <w:pPr>
        <w:spacing w:after="0"/>
        <w:rPr>
          <w:sz w:val="28"/>
          <w:szCs w:val="28"/>
        </w:rPr>
      </w:pPr>
      <w:r w:rsidRPr="00700BFD">
        <w:rPr>
          <w:sz w:val="28"/>
          <w:szCs w:val="28"/>
        </w:rPr>
        <w:t xml:space="preserve">                       break</w:t>
      </w:r>
    </w:p>
    <w:p w:rsidR="00D30577" w:rsidRPr="00700BFD" w:rsidRDefault="00D30577" w:rsidP="00700BFD">
      <w:pPr>
        <w:spacing w:after="0"/>
        <w:rPr>
          <w:sz w:val="28"/>
          <w:szCs w:val="28"/>
        </w:rPr>
      </w:pPr>
      <w:r w:rsidRPr="00700BFD">
        <w:rPr>
          <w:sz w:val="28"/>
          <w:szCs w:val="28"/>
        </w:rPr>
        <w:t xml:space="preserve">                   elif block.color==WHITE:</w:t>
      </w:r>
    </w:p>
    <w:p w:rsidR="00D30577" w:rsidRPr="00700BFD" w:rsidRDefault="00D30577" w:rsidP="00700BFD">
      <w:pPr>
        <w:spacing w:after="0"/>
        <w:rPr>
          <w:sz w:val="28"/>
          <w:szCs w:val="28"/>
        </w:rPr>
      </w:pPr>
      <w:r w:rsidRPr="00700BFD">
        <w:rPr>
          <w:sz w:val="28"/>
          <w:szCs w:val="28"/>
        </w:rPr>
        <w:t xml:space="preserve">                       counter0=True</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rad=self.radius</w:t>
      </w:r>
    </w:p>
    <w:p w:rsidR="00D30577" w:rsidRPr="00700BFD" w:rsidRDefault="00D30577" w:rsidP="00700BFD">
      <w:pPr>
        <w:spacing w:after="0"/>
        <w:rPr>
          <w:sz w:val="28"/>
          <w:szCs w:val="28"/>
        </w:rPr>
      </w:pPr>
      <w:r w:rsidRPr="00700BFD">
        <w:rPr>
          <w:sz w:val="28"/>
          <w:szCs w:val="28"/>
        </w:rPr>
        <w:t xml:space="preserve">                       speed=self.x_speed</w:t>
      </w:r>
    </w:p>
    <w:p w:rsidR="00D30577" w:rsidRPr="00700BFD" w:rsidRDefault="00D30577" w:rsidP="00700BFD">
      <w:pPr>
        <w:spacing w:after="0"/>
        <w:rPr>
          <w:sz w:val="28"/>
          <w:szCs w:val="28"/>
        </w:rPr>
      </w:pPr>
      <w:r w:rsidRPr="00700BFD">
        <w:rPr>
          <w:sz w:val="28"/>
          <w:szCs w:val="28"/>
        </w:rPr>
        <w:t xml:space="preserve">                       speedv=self.speedvar</w:t>
      </w:r>
    </w:p>
    <w:p w:rsidR="00D30577" w:rsidRPr="00700BFD" w:rsidRDefault="00D30577" w:rsidP="00700BFD">
      <w:pPr>
        <w:spacing w:after="0"/>
        <w:rPr>
          <w:sz w:val="28"/>
          <w:szCs w:val="28"/>
        </w:rPr>
      </w:pPr>
      <w:r w:rsidRPr="00700BFD">
        <w:rPr>
          <w:sz w:val="28"/>
          <w:szCs w:val="28"/>
        </w:rPr>
        <w:t xml:space="preserve">                       xpo=self.rect.x</w:t>
      </w:r>
    </w:p>
    <w:p w:rsidR="00D30577" w:rsidRPr="00700BFD" w:rsidRDefault="00D30577" w:rsidP="00700BFD">
      <w:pPr>
        <w:spacing w:after="0"/>
        <w:rPr>
          <w:sz w:val="28"/>
          <w:szCs w:val="28"/>
        </w:rPr>
      </w:pPr>
      <w:r w:rsidRPr="00700BFD">
        <w:rPr>
          <w:sz w:val="28"/>
          <w:szCs w:val="28"/>
        </w:rPr>
        <w:t xml:space="preserve">                       ypo=self.rect.y</w:t>
      </w:r>
    </w:p>
    <w:p w:rsidR="00D30577" w:rsidRPr="00700BFD" w:rsidRDefault="00D30577" w:rsidP="00700BFD">
      <w:pPr>
        <w:spacing w:after="0"/>
        <w:rPr>
          <w:sz w:val="28"/>
          <w:szCs w:val="28"/>
        </w:rPr>
      </w:pPr>
      <w:r w:rsidRPr="00700BFD">
        <w:rPr>
          <w:sz w:val="28"/>
          <w:szCs w:val="28"/>
        </w:rPr>
        <w:t xml:space="preserve">                       all_sprites_list.remove(ball)</w:t>
      </w:r>
    </w:p>
    <w:p w:rsidR="00D30577" w:rsidRPr="00700BFD" w:rsidRDefault="00D30577" w:rsidP="00700BFD">
      <w:pPr>
        <w:spacing w:after="0"/>
        <w:rPr>
          <w:sz w:val="28"/>
          <w:szCs w:val="28"/>
        </w:rPr>
      </w:pPr>
      <w:r w:rsidRPr="00700BFD">
        <w:rPr>
          <w:sz w:val="28"/>
          <w:szCs w:val="28"/>
        </w:rPr>
        <w:t xml:space="preserve">                       player_sprite.remove(ball)</w:t>
      </w:r>
    </w:p>
    <w:p w:rsidR="00D30577" w:rsidRPr="00700BFD" w:rsidRDefault="00D30577" w:rsidP="00700BFD">
      <w:pPr>
        <w:spacing w:after="0"/>
        <w:rPr>
          <w:sz w:val="28"/>
          <w:szCs w:val="28"/>
        </w:rPr>
      </w:pPr>
      <w:r w:rsidRPr="00700BFD">
        <w:rPr>
          <w:sz w:val="28"/>
          <w:szCs w:val="28"/>
        </w:rPr>
        <w:t xml:space="preserve">                       ball=Ball(GREEN,rad+30,speed,speedv)</w:t>
      </w:r>
    </w:p>
    <w:p w:rsidR="00D30577" w:rsidRPr="00700BFD" w:rsidRDefault="00D30577" w:rsidP="00700BFD">
      <w:pPr>
        <w:spacing w:after="0"/>
        <w:rPr>
          <w:sz w:val="28"/>
          <w:szCs w:val="28"/>
        </w:rPr>
      </w:pPr>
      <w:r w:rsidRPr="00700BFD">
        <w:rPr>
          <w:sz w:val="28"/>
          <w:szCs w:val="28"/>
        </w:rPr>
        <w:t xml:space="preserve">                       ball.rect.x=xpo</w:t>
      </w:r>
    </w:p>
    <w:p w:rsidR="00D30577" w:rsidRPr="00700BFD" w:rsidRDefault="00D30577" w:rsidP="00700BFD">
      <w:pPr>
        <w:spacing w:after="0"/>
        <w:rPr>
          <w:sz w:val="28"/>
          <w:szCs w:val="28"/>
        </w:rPr>
      </w:pPr>
      <w:r w:rsidRPr="00700BFD">
        <w:rPr>
          <w:sz w:val="28"/>
          <w:szCs w:val="28"/>
        </w:rPr>
        <w:lastRenderedPageBreak/>
        <w:t xml:space="preserve">                       ball.rect.y=ypo</w:t>
      </w:r>
    </w:p>
    <w:p w:rsidR="00D30577" w:rsidRPr="00700BFD" w:rsidRDefault="00D30577" w:rsidP="00700BFD">
      <w:pPr>
        <w:spacing w:after="0"/>
        <w:rPr>
          <w:sz w:val="28"/>
          <w:szCs w:val="28"/>
        </w:rPr>
      </w:pPr>
      <w:r w:rsidRPr="00700BFD">
        <w:rPr>
          <w:sz w:val="28"/>
          <w:szCs w:val="28"/>
        </w:rPr>
        <w:t xml:space="preserve">                       all_sprites_list.add(ball)</w:t>
      </w:r>
    </w:p>
    <w:p w:rsidR="00D30577" w:rsidRPr="00700BFD" w:rsidRDefault="00D30577" w:rsidP="00700BFD">
      <w:pPr>
        <w:spacing w:after="0"/>
        <w:rPr>
          <w:sz w:val="28"/>
          <w:szCs w:val="28"/>
        </w:rPr>
      </w:pPr>
      <w:r w:rsidRPr="00700BFD">
        <w:rPr>
          <w:sz w:val="28"/>
          <w:szCs w:val="28"/>
        </w:rPr>
        <w:t xml:space="preserve">                       player_sprite.add(ball)</w:t>
      </w:r>
    </w:p>
    <w:p w:rsidR="00D30577" w:rsidRPr="00700BFD" w:rsidRDefault="00D30577" w:rsidP="00700BFD">
      <w:pPr>
        <w:spacing w:after="0"/>
        <w:rPr>
          <w:sz w:val="28"/>
          <w:szCs w:val="28"/>
        </w:rPr>
      </w:pPr>
      <w:r w:rsidRPr="00700BFD">
        <w:rPr>
          <w:sz w:val="28"/>
          <w:szCs w:val="28"/>
        </w:rPr>
        <w:t xml:space="preserve">                       self.update()</w:t>
      </w:r>
    </w:p>
    <w:p w:rsidR="00D30577" w:rsidRPr="00700BFD" w:rsidRDefault="00D30577" w:rsidP="00700BFD">
      <w:pPr>
        <w:spacing w:after="0"/>
        <w:rPr>
          <w:sz w:val="28"/>
          <w:szCs w:val="28"/>
        </w:rPr>
      </w:pPr>
      <w:r w:rsidRPr="00700BFD">
        <w:rPr>
          <w:sz w:val="28"/>
          <w:szCs w:val="28"/>
        </w:rPr>
        <w:t xml:space="preserve">                       self.radius+=30</w:t>
      </w:r>
    </w:p>
    <w:p w:rsidR="00D30577" w:rsidRPr="00700BFD" w:rsidRDefault="00D30577" w:rsidP="00700BFD">
      <w:pPr>
        <w:spacing w:after="0"/>
        <w:rPr>
          <w:sz w:val="28"/>
          <w:szCs w:val="28"/>
        </w:rPr>
      </w:pPr>
      <w:r w:rsidRPr="00700BFD">
        <w:rPr>
          <w:sz w:val="28"/>
          <w:szCs w:val="28"/>
        </w:rPr>
        <w:t xml:space="preserve">                       break</w:t>
      </w:r>
    </w:p>
    <w:p w:rsidR="00D30577" w:rsidRPr="00700BFD" w:rsidRDefault="00D30577" w:rsidP="00700BFD">
      <w:pPr>
        <w:spacing w:after="0"/>
        <w:rPr>
          <w:sz w:val="28"/>
          <w:szCs w:val="28"/>
        </w:rPr>
      </w:pPr>
      <w:r w:rsidRPr="00700BFD">
        <w:rPr>
          <w:sz w:val="28"/>
          <w:szCs w:val="28"/>
        </w:rPr>
        <w:t xml:space="preserve">                   if self.life &gt; 0.5:</w:t>
      </w:r>
    </w:p>
    <w:p w:rsidR="00D30577" w:rsidRPr="00700BFD" w:rsidRDefault="00D30577" w:rsidP="00700BFD">
      <w:pPr>
        <w:spacing w:after="0"/>
        <w:rPr>
          <w:sz w:val="28"/>
          <w:szCs w:val="28"/>
        </w:rPr>
      </w:pPr>
      <w:r w:rsidRPr="00700BFD">
        <w:rPr>
          <w:sz w:val="28"/>
          <w:szCs w:val="28"/>
        </w:rPr>
        <w:t xml:space="preserve">                    self.life-=0.25</w:t>
      </w:r>
    </w:p>
    <w:p w:rsidR="00D30577" w:rsidRPr="00700BFD" w:rsidRDefault="00D30577" w:rsidP="00700BFD">
      <w:pPr>
        <w:spacing w:after="0"/>
        <w:rPr>
          <w:sz w:val="28"/>
          <w:szCs w:val="28"/>
        </w:rPr>
      </w:pPr>
      <w:r w:rsidRPr="00700BFD">
        <w:rPr>
          <w:sz w:val="28"/>
          <w:szCs w:val="28"/>
        </w:rPr>
        <w:t xml:space="preserve">                    lostlife+=0.25</w:t>
      </w:r>
    </w:p>
    <w:p w:rsidR="00D30577" w:rsidRPr="00700BFD" w:rsidRDefault="00D30577" w:rsidP="00700BFD">
      <w:pPr>
        <w:spacing w:after="0"/>
        <w:rPr>
          <w:sz w:val="28"/>
          <w:szCs w:val="28"/>
        </w:rPr>
      </w:pPr>
      <w:r w:rsidRPr="00700BFD">
        <w:rPr>
          <w:sz w:val="28"/>
          <w:szCs w:val="28"/>
        </w:rPr>
        <w:t xml:space="preserve">                    self.rect.x=bar.rect.x+30</w:t>
      </w:r>
    </w:p>
    <w:p w:rsidR="00D30577" w:rsidRPr="00700BFD" w:rsidRDefault="00D30577" w:rsidP="00700BFD">
      <w:pPr>
        <w:spacing w:after="0"/>
        <w:rPr>
          <w:sz w:val="28"/>
          <w:szCs w:val="28"/>
        </w:rPr>
      </w:pPr>
      <w:r w:rsidRPr="00700BFD">
        <w:rPr>
          <w:sz w:val="28"/>
          <w:szCs w:val="28"/>
        </w:rPr>
        <w:t xml:space="preserve">                    self.rect.y=bar.rect.y-30</w:t>
      </w:r>
    </w:p>
    <w:p w:rsidR="00D30577" w:rsidRPr="00700BFD" w:rsidRDefault="00D30577" w:rsidP="00700BFD">
      <w:pPr>
        <w:spacing w:after="0"/>
        <w:rPr>
          <w:sz w:val="28"/>
          <w:szCs w:val="28"/>
        </w:rPr>
      </w:pPr>
      <w:r w:rsidRPr="00700BFD">
        <w:rPr>
          <w:sz w:val="28"/>
          <w:szCs w:val="28"/>
        </w:rPr>
        <w:t xml:space="preserve">                    launched=False</w:t>
      </w:r>
    </w:p>
    <w:p w:rsidR="00D30577" w:rsidRPr="00700BFD" w:rsidRDefault="00D30577" w:rsidP="00700BFD">
      <w:pPr>
        <w:spacing w:after="0"/>
        <w:rPr>
          <w:sz w:val="28"/>
          <w:szCs w:val="28"/>
        </w:rPr>
      </w:pPr>
      <w:r w:rsidRPr="00700BFD">
        <w:rPr>
          <w:sz w:val="28"/>
          <w:szCs w:val="28"/>
        </w:rPr>
        <w:t xml:space="preserve">                   else:</w:t>
      </w:r>
    </w:p>
    <w:p w:rsidR="00D30577" w:rsidRPr="00700BFD" w:rsidRDefault="00D30577" w:rsidP="00700BFD">
      <w:pPr>
        <w:spacing w:after="0"/>
        <w:rPr>
          <w:sz w:val="28"/>
          <w:szCs w:val="28"/>
        </w:rPr>
      </w:pPr>
      <w:r w:rsidRPr="00700BFD">
        <w:rPr>
          <w:sz w:val="28"/>
          <w:szCs w:val="28"/>
        </w:rPr>
        <w:t xml:space="preserve">                     Start=False</w:t>
      </w:r>
    </w:p>
    <w:p w:rsidR="00D30577" w:rsidRPr="00700BFD" w:rsidRDefault="00D30577" w:rsidP="00700BFD">
      <w:pPr>
        <w:spacing w:after="0"/>
        <w:rPr>
          <w:sz w:val="28"/>
          <w:szCs w:val="28"/>
        </w:rPr>
      </w:pPr>
      <w:r w:rsidRPr="00700BFD">
        <w:rPr>
          <w:sz w:val="28"/>
          <w:szCs w:val="28"/>
        </w:rPr>
        <w:t xml:space="preserve">                     win=False</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break</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co</w:t>
      </w:r>
      <w:r w:rsidR="00AE1F6F" w:rsidRPr="00700BFD">
        <w:rPr>
          <w:sz w:val="28"/>
          <w:szCs w:val="28"/>
        </w:rPr>
        <w:t>unter0 or counter1 or counter2:</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counterval0&gt;=1000:#reverse condition</w:t>
      </w:r>
    </w:p>
    <w:p w:rsidR="00D30577" w:rsidRPr="00700BFD" w:rsidRDefault="00D30577" w:rsidP="00700BFD">
      <w:pPr>
        <w:spacing w:after="0"/>
        <w:rPr>
          <w:sz w:val="28"/>
          <w:szCs w:val="28"/>
        </w:rPr>
      </w:pPr>
      <w:r w:rsidRPr="00700BFD">
        <w:rPr>
          <w:sz w:val="28"/>
          <w:szCs w:val="28"/>
        </w:rPr>
        <w:t xml:space="preserve">            counterval0=0</w:t>
      </w:r>
    </w:p>
    <w:p w:rsidR="00D30577" w:rsidRPr="00700BFD" w:rsidRDefault="00D30577" w:rsidP="00700BFD">
      <w:pPr>
        <w:spacing w:after="0"/>
        <w:rPr>
          <w:sz w:val="28"/>
          <w:szCs w:val="28"/>
        </w:rPr>
      </w:pPr>
      <w:r w:rsidRPr="00700BFD">
        <w:rPr>
          <w:sz w:val="28"/>
          <w:szCs w:val="28"/>
        </w:rPr>
        <w:t xml:space="preserve">            counter0=False</w:t>
      </w:r>
    </w:p>
    <w:p w:rsidR="00D30577" w:rsidRPr="00700BFD" w:rsidRDefault="00D30577" w:rsidP="00700BFD">
      <w:pPr>
        <w:spacing w:after="0"/>
        <w:rPr>
          <w:sz w:val="28"/>
          <w:szCs w:val="28"/>
        </w:rPr>
      </w:pPr>
      <w:r w:rsidRPr="00700BFD">
        <w:rPr>
          <w:sz w:val="28"/>
          <w:szCs w:val="28"/>
        </w:rPr>
        <w:t xml:space="preserve">            rad=self.radius</w:t>
      </w:r>
    </w:p>
    <w:p w:rsidR="00D30577" w:rsidRPr="00700BFD" w:rsidRDefault="00D30577" w:rsidP="00700BFD">
      <w:pPr>
        <w:spacing w:after="0"/>
        <w:rPr>
          <w:sz w:val="28"/>
          <w:szCs w:val="28"/>
        </w:rPr>
      </w:pPr>
      <w:r w:rsidRPr="00700BFD">
        <w:rPr>
          <w:sz w:val="28"/>
          <w:szCs w:val="28"/>
        </w:rPr>
        <w:t xml:space="preserve">            speed=self.x_speed</w:t>
      </w:r>
    </w:p>
    <w:p w:rsidR="00D30577" w:rsidRPr="00700BFD" w:rsidRDefault="00D30577" w:rsidP="00700BFD">
      <w:pPr>
        <w:spacing w:after="0"/>
        <w:rPr>
          <w:sz w:val="28"/>
          <w:szCs w:val="28"/>
        </w:rPr>
      </w:pPr>
      <w:r w:rsidRPr="00700BFD">
        <w:rPr>
          <w:sz w:val="28"/>
          <w:szCs w:val="28"/>
        </w:rPr>
        <w:t xml:space="preserve">            speedv=self.speedvar</w:t>
      </w:r>
    </w:p>
    <w:p w:rsidR="00D30577" w:rsidRPr="00700BFD" w:rsidRDefault="00D30577" w:rsidP="00700BFD">
      <w:pPr>
        <w:spacing w:after="0"/>
        <w:rPr>
          <w:sz w:val="28"/>
          <w:szCs w:val="28"/>
        </w:rPr>
      </w:pPr>
      <w:r w:rsidRPr="00700BFD">
        <w:rPr>
          <w:sz w:val="28"/>
          <w:szCs w:val="28"/>
        </w:rPr>
        <w:t xml:space="preserve">            xpo=self.rect.x</w:t>
      </w:r>
    </w:p>
    <w:p w:rsidR="00D30577" w:rsidRPr="00700BFD" w:rsidRDefault="00D30577" w:rsidP="00700BFD">
      <w:pPr>
        <w:spacing w:after="0"/>
        <w:rPr>
          <w:sz w:val="28"/>
          <w:szCs w:val="28"/>
        </w:rPr>
      </w:pPr>
      <w:r w:rsidRPr="00700BFD">
        <w:rPr>
          <w:sz w:val="28"/>
          <w:szCs w:val="28"/>
        </w:rPr>
        <w:t xml:space="preserve">            ypo=self.rect.y</w:t>
      </w:r>
    </w:p>
    <w:p w:rsidR="00D30577" w:rsidRPr="00700BFD" w:rsidRDefault="00D30577" w:rsidP="00700BFD">
      <w:pPr>
        <w:spacing w:after="0"/>
        <w:rPr>
          <w:sz w:val="28"/>
          <w:szCs w:val="28"/>
        </w:rPr>
      </w:pPr>
      <w:r w:rsidRPr="00700BFD">
        <w:rPr>
          <w:sz w:val="28"/>
          <w:szCs w:val="28"/>
        </w:rPr>
        <w:t xml:space="preserve">            all_sprites_list.remove(ball)</w:t>
      </w:r>
    </w:p>
    <w:p w:rsidR="00D30577" w:rsidRPr="00700BFD" w:rsidRDefault="00D30577" w:rsidP="00700BFD">
      <w:pPr>
        <w:spacing w:after="0"/>
        <w:rPr>
          <w:sz w:val="28"/>
          <w:szCs w:val="28"/>
        </w:rPr>
      </w:pPr>
      <w:r w:rsidRPr="00700BFD">
        <w:rPr>
          <w:sz w:val="28"/>
          <w:szCs w:val="28"/>
        </w:rPr>
        <w:t xml:space="preserve">            player_sprite.remove(ball)</w:t>
      </w:r>
    </w:p>
    <w:p w:rsidR="00D30577" w:rsidRPr="00700BFD" w:rsidRDefault="00D30577" w:rsidP="00700BFD">
      <w:pPr>
        <w:spacing w:after="0"/>
        <w:rPr>
          <w:sz w:val="28"/>
          <w:szCs w:val="28"/>
        </w:rPr>
      </w:pPr>
      <w:r w:rsidRPr="00700BFD">
        <w:rPr>
          <w:sz w:val="28"/>
          <w:szCs w:val="28"/>
        </w:rPr>
        <w:t xml:space="preserve">            ball=Ball(GREEN,rad-30,speed,speedv)</w:t>
      </w:r>
    </w:p>
    <w:p w:rsidR="00D30577" w:rsidRPr="00700BFD" w:rsidRDefault="00D30577" w:rsidP="00700BFD">
      <w:pPr>
        <w:spacing w:after="0"/>
        <w:rPr>
          <w:sz w:val="28"/>
          <w:szCs w:val="28"/>
        </w:rPr>
      </w:pPr>
      <w:r w:rsidRPr="00700BFD">
        <w:rPr>
          <w:sz w:val="28"/>
          <w:szCs w:val="28"/>
        </w:rPr>
        <w:lastRenderedPageBreak/>
        <w:t xml:space="preserve">            ball.rect.x=xpo</w:t>
      </w:r>
    </w:p>
    <w:p w:rsidR="00D30577" w:rsidRPr="00700BFD" w:rsidRDefault="00D30577" w:rsidP="00700BFD">
      <w:pPr>
        <w:spacing w:after="0"/>
        <w:rPr>
          <w:sz w:val="28"/>
          <w:szCs w:val="28"/>
        </w:rPr>
      </w:pPr>
      <w:r w:rsidRPr="00700BFD">
        <w:rPr>
          <w:sz w:val="28"/>
          <w:szCs w:val="28"/>
        </w:rPr>
        <w:t xml:space="preserve">            ball.rect.y=ypo</w:t>
      </w:r>
    </w:p>
    <w:p w:rsidR="00D30577" w:rsidRPr="00700BFD" w:rsidRDefault="00D30577" w:rsidP="00700BFD">
      <w:pPr>
        <w:spacing w:after="0"/>
        <w:rPr>
          <w:sz w:val="28"/>
          <w:szCs w:val="28"/>
        </w:rPr>
      </w:pPr>
      <w:r w:rsidRPr="00700BFD">
        <w:rPr>
          <w:sz w:val="28"/>
          <w:szCs w:val="28"/>
        </w:rPr>
        <w:t xml:space="preserve">            all_sprites_list.add(ball)</w:t>
      </w:r>
    </w:p>
    <w:p w:rsidR="00D30577" w:rsidRPr="00700BFD" w:rsidRDefault="00D30577" w:rsidP="00700BFD">
      <w:pPr>
        <w:spacing w:after="0"/>
        <w:rPr>
          <w:sz w:val="28"/>
          <w:szCs w:val="28"/>
        </w:rPr>
      </w:pPr>
      <w:r w:rsidRPr="00700BFD">
        <w:rPr>
          <w:sz w:val="28"/>
          <w:szCs w:val="28"/>
        </w:rPr>
        <w:t xml:space="preserve">            player_sprite.add(ball)</w:t>
      </w:r>
    </w:p>
    <w:p w:rsidR="00D30577" w:rsidRPr="00700BFD" w:rsidRDefault="00D30577" w:rsidP="00700BFD">
      <w:pPr>
        <w:spacing w:after="0"/>
        <w:rPr>
          <w:sz w:val="28"/>
          <w:szCs w:val="28"/>
        </w:rPr>
      </w:pPr>
      <w:r w:rsidRPr="00700BFD">
        <w:rPr>
          <w:sz w:val="28"/>
          <w:szCs w:val="28"/>
        </w:rPr>
        <w:t xml:space="preserve">            self.radius-=30</w:t>
      </w:r>
    </w:p>
    <w:p w:rsidR="00D30577" w:rsidRPr="00700BFD" w:rsidRDefault="00D30577" w:rsidP="00700BFD">
      <w:pPr>
        <w:spacing w:after="0"/>
        <w:rPr>
          <w:sz w:val="28"/>
          <w:szCs w:val="28"/>
        </w:rPr>
      </w:pPr>
      <w:r w:rsidRPr="00700BFD">
        <w:rPr>
          <w:sz w:val="28"/>
          <w:szCs w:val="28"/>
        </w:rPr>
        <w:t xml:space="preserve">            self.update()</w:t>
      </w:r>
    </w:p>
    <w:p w:rsidR="00D30577" w:rsidRPr="00700BFD" w:rsidRDefault="00D30577" w:rsidP="00700BFD">
      <w:pPr>
        <w:spacing w:after="0"/>
        <w:rPr>
          <w:sz w:val="28"/>
          <w:szCs w:val="28"/>
        </w:rPr>
      </w:pPr>
      <w:r w:rsidRPr="00700BFD">
        <w:rPr>
          <w:sz w:val="28"/>
          <w:szCs w:val="28"/>
        </w:rPr>
        <w:t xml:space="preserve">        elif counterval1&gt;=1000:</w:t>
      </w:r>
    </w:p>
    <w:p w:rsidR="00D30577" w:rsidRPr="00700BFD" w:rsidRDefault="00D30577" w:rsidP="00700BFD">
      <w:pPr>
        <w:spacing w:after="0"/>
        <w:rPr>
          <w:sz w:val="28"/>
          <w:szCs w:val="28"/>
        </w:rPr>
      </w:pPr>
      <w:r w:rsidRPr="00700BFD">
        <w:rPr>
          <w:sz w:val="28"/>
          <w:szCs w:val="28"/>
        </w:rPr>
        <w:t xml:space="preserve">            counter1=False</w:t>
      </w:r>
    </w:p>
    <w:p w:rsidR="00D30577" w:rsidRPr="00700BFD" w:rsidRDefault="00AE1F6F" w:rsidP="00700BFD">
      <w:pPr>
        <w:spacing w:after="0"/>
        <w:rPr>
          <w:sz w:val="28"/>
          <w:szCs w:val="28"/>
        </w:rPr>
      </w:pPr>
      <w:r w:rsidRPr="00700BFD">
        <w:rPr>
          <w:sz w:val="28"/>
          <w:szCs w:val="28"/>
        </w:rPr>
        <w:t xml:space="preserve">            counterval1=0</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xpot=bar.rect.x</w:t>
      </w:r>
    </w:p>
    <w:p w:rsidR="00D30577" w:rsidRPr="00700BFD" w:rsidRDefault="00D30577" w:rsidP="00700BFD">
      <w:pPr>
        <w:spacing w:after="0"/>
        <w:rPr>
          <w:sz w:val="28"/>
          <w:szCs w:val="28"/>
        </w:rPr>
      </w:pPr>
      <w:r w:rsidRPr="00700BFD">
        <w:rPr>
          <w:sz w:val="28"/>
          <w:szCs w:val="28"/>
        </w:rPr>
        <w:t xml:space="preserve">            ypot=bar.rect.y</w:t>
      </w:r>
    </w:p>
    <w:p w:rsidR="00D30577" w:rsidRPr="00700BFD" w:rsidRDefault="00D30577" w:rsidP="00700BFD">
      <w:pPr>
        <w:spacing w:after="0"/>
        <w:rPr>
          <w:sz w:val="28"/>
          <w:szCs w:val="28"/>
        </w:rPr>
      </w:pPr>
      <w:r w:rsidRPr="00700BFD">
        <w:rPr>
          <w:sz w:val="28"/>
          <w:szCs w:val="28"/>
        </w:rPr>
        <w:t xml:space="preserve">            all_sprites_list.remove(bar)</w:t>
      </w:r>
    </w:p>
    <w:p w:rsidR="00D30577" w:rsidRPr="00700BFD" w:rsidRDefault="00D30577" w:rsidP="00700BFD">
      <w:pPr>
        <w:spacing w:after="0"/>
        <w:rPr>
          <w:sz w:val="28"/>
          <w:szCs w:val="28"/>
        </w:rPr>
      </w:pPr>
      <w:r w:rsidRPr="00700BFD">
        <w:rPr>
          <w:sz w:val="28"/>
          <w:szCs w:val="28"/>
        </w:rPr>
        <w:t xml:space="preserve">            bar=Bar(SILVER,bar_length,20)</w:t>
      </w:r>
    </w:p>
    <w:p w:rsidR="00D30577" w:rsidRPr="00700BFD" w:rsidRDefault="00D30577" w:rsidP="00700BFD">
      <w:pPr>
        <w:spacing w:after="0"/>
        <w:rPr>
          <w:sz w:val="28"/>
          <w:szCs w:val="28"/>
        </w:rPr>
      </w:pPr>
      <w:r w:rsidRPr="00700BFD">
        <w:rPr>
          <w:sz w:val="28"/>
          <w:szCs w:val="28"/>
        </w:rPr>
        <w:t xml:space="preserve">            all_sprites_list.add(bar)</w:t>
      </w:r>
    </w:p>
    <w:p w:rsidR="00D30577" w:rsidRPr="00700BFD" w:rsidRDefault="00D30577" w:rsidP="00700BFD">
      <w:pPr>
        <w:spacing w:after="0"/>
        <w:rPr>
          <w:sz w:val="28"/>
          <w:szCs w:val="28"/>
        </w:rPr>
      </w:pPr>
      <w:r w:rsidRPr="00700BFD">
        <w:rPr>
          <w:sz w:val="28"/>
          <w:szCs w:val="28"/>
        </w:rPr>
        <w:t xml:space="preserve">            bar.rect.x=xpot</w:t>
      </w:r>
    </w:p>
    <w:p w:rsidR="00D30577" w:rsidRPr="00700BFD" w:rsidRDefault="00D30577" w:rsidP="00700BFD">
      <w:pPr>
        <w:spacing w:after="0"/>
        <w:rPr>
          <w:sz w:val="28"/>
          <w:szCs w:val="28"/>
        </w:rPr>
      </w:pPr>
      <w:r w:rsidRPr="00700BFD">
        <w:rPr>
          <w:sz w:val="28"/>
          <w:szCs w:val="28"/>
        </w:rPr>
        <w:t xml:space="preserve">            bar.rect.y=ypot</w:t>
      </w:r>
    </w:p>
    <w:p w:rsidR="00D30577" w:rsidRPr="00700BFD" w:rsidRDefault="00D30577" w:rsidP="00700BFD">
      <w:pPr>
        <w:spacing w:after="0"/>
        <w:rPr>
          <w:sz w:val="28"/>
          <w:szCs w:val="28"/>
        </w:rPr>
      </w:pPr>
      <w:r w:rsidRPr="00700BFD">
        <w:rPr>
          <w:sz w:val="28"/>
          <w:szCs w:val="28"/>
        </w:rPr>
        <w:t xml:space="preserve">            specialcondition=False</w:t>
      </w:r>
    </w:p>
    <w:p w:rsidR="00D30577" w:rsidRPr="00700BFD" w:rsidRDefault="00D30577" w:rsidP="00700BFD">
      <w:pPr>
        <w:spacing w:after="0"/>
        <w:rPr>
          <w:sz w:val="28"/>
          <w:szCs w:val="28"/>
        </w:rPr>
      </w:pPr>
      <w:r w:rsidRPr="00700BFD">
        <w:rPr>
          <w:sz w:val="28"/>
          <w:szCs w:val="28"/>
        </w:rPr>
        <w:t xml:space="preserve">        elif counterval2&gt;=1000:</w:t>
      </w:r>
    </w:p>
    <w:p w:rsidR="00D30577" w:rsidRPr="00700BFD" w:rsidRDefault="00D30577" w:rsidP="00700BFD">
      <w:pPr>
        <w:spacing w:after="0"/>
        <w:rPr>
          <w:sz w:val="28"/>
          <w:szCs w:val="28"/>
        </w:rPr>
      </w:pPr>
      <w:r w:rsidRPr="00700BFD">
        <w:rPr>
          <w:sz w:val="28"/>
          <w:szCs w:val="28"/>
        </w:rPr>
        <w:t xml:space="preserve">            counterval2=0</w:t>
      </w:r>
    </w:p>
    <w:p w:rsidR="00D30577" w:rsidRPr="00700BFD" w:rsidRDefault="00D30577" w:rsidP="00700BFD">
      <w:pPr>
        <w:spacing w:after="0"/>
        <w:rPr>
          <w:sz w:val="28"/>
          <w:szCs w:val="28"/>
        </w:rPr>
      </w:pPr>
      <w:r w:rsidRPr="00700BFD">
        <w:rPr>
          <w:sz w:val="28"/>
          <w:szCs w:val="28"/>
        </w:rPr>
        <w:t xml:space="preserve">            counter2=False</w:t>
      </w:r>
    </w:p>
    <w:p w:rsidR="00D30577" w:rsidRPr="00700BFD" w:rsidRDefault="00D30577" w:rsidP="00700BFD">
      <w:pPr>
        <w:spacing w:after="0"/>
        <w:rPr>
          <w:sz w:val="28"/>
          <w:szCs w:val="28"/>
        </w:rPr>
      </w:pPr>
      <w:r w:rsidRPr="00700BFD">
        <w:rPr>
          <w:sz w:val="28"/>
          <w:szCs w:val="28"/>
        </w:rPr>
        <w:t xml:space="preserve">            self.x_speed*=2</w:t>
      </w:r>
    </w:p>
    <w:p w:rsidR="00D30577" w:rsidRPr="00700BFD" w:rsidRDefault="00AE1F6F" w:rsidP="00700BFD">
      <w:pPr>
        <w:spacing w:after="0"/>
        <w:rPr>
          <w:sz w:val="28"/>
          <w:szCs w:val="28"/>
        </w:rPr>
      </w:pPr>
      <w:r w:rsidRPr="00700BFD">
        <w:rPr>
          <w:sz w:val="28"/>
          <w:szCs w:val="28"/>
        </w:rPr>
        <w:t xml:space="preserve">            self.y_speed*=2</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len(block_list) &lt;= 0 :   #when all the blocks are demolished, finish the level </w:t>
      </w:r>
    </w:p>
    <w:p w:rsidR="00D30577" w:rsidRPr="00700BFD" w:rsidRDefault="00D30577" w:rsidP="00700BFD">
      <w:pPr>
        <w:spacing w:after="0"/>
        <w:rPr>
          <w:sz w:val="28"/>
          <w:szCs w:val="28"/>
        </w:rPr>
      </w:pPr>
      <w:r w:rsidRPr="00700BFD">
        <w:rPr>
          <w:sz w:val="28"/>
          <w:szCs w:val="28"/>
        </w:rPr>
        <w:t xml:space="preserve">               Start=False</w:t>
      </w:r>
    </w:p>
    <w:p w:rsidR="00D30577" w:rsidRPr="00700BFD" w:rsidRDefault="00D30577" w:rsidP="00700BFD">
      <w:pPr>
        <w:spacing w:after="0"/>
        <w:rPr>
          <w:sz w:val="28"/>
          <w:szCs w:val="28"/>
        </w:rPr>
      </w:pPr>
      <w:r w:rsidRPr="00700BFD">
        <w:rPr>
          <w:sz w:val="28"/>
          <w:szCs w:val="28"/>
        </w:rPr>
        <w:t xml:space="preserve">               win=True</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lastRenderedPageBreak/>
        <w:t xml:space="preserve">       if Level_Score == changespeedinterval :   #for every changespeedinterval value  increment the speed of the ball</w:t>
      </w:r>
    </w:p>
    <w:p w:rsidR="00D30577" w:rsidRPr="00700BFD" w:rsidRDefault="00D30577" w:rsidP="00700BFD">
      <w:pPr>
        <w:spacing w:after="0"/>
        <w:rPr>
          <w:sz w:val="28"/>
          <w:szCs w:val="28"/>
        </w:rPr>
      </w:pPr>
      <w:r w:rsidRPr="00700BFD">
        <w:rPr>
          <w:sz w:val="28"/>
          <w:szCs w:val="28"/>
        </w:rPr>
        <w:t xml:space="preserve">             changespeed=True</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Level_Score%10== 0 and Level_Score&gt;=10 and changespeed:  #Level_Score&gt;=10 is not to increment the speed for values less than zero since mod 10 of every value below 11 is 0</w:t>
      </w:r>
    </w:p>
    <w:p w:rsidR="00D30577" w:rsidRPr="00700BFD" w:rsidRDefault="00D30577" w:rsidP="00700BFD">
      <w:pPr>
        <w:spacing w:after="0"/>
        <w:rPr>
          <w:sz w:val="28"/>
          <w:szCs w:val="28"/>
        </w:rPr>
      </w:pPr>
      <w:r w:rsidRPr="00700BFD">
        <w:rPr>
          <w:sz w:val="28"/>
          <w:szCs w:val="28"/>
        </w:rPr>
        <w:t xml:space="preserve">           self.x_speed*=self.speedvar</w:t>
      </w:r>
    </w:p>
    <w:p w:rsidR="00D30577" w:rsidRPr="00700BFD" w:rsidRDefault="00D30577" w:rsidP="00700BFD">
      <w:pPr>
        <w:spacing w:after="0"/>
        <w:rPr>
          <w:sz w:val="28"/>
          <w:szCs w:val="28"/>
        </w:rPr>
      </w:pPr>
      <w:r w:rsidRPr="00700BFD">
        <w:rPr>
          <w:sz w:val="28"/>
          <w:szCs w:val="28"/>
        </w:rPr>
        <w:t xml:space="preserve">           self.y_speed*=self.speedvar</w:t>
      </w:r>
    </w:p>
    <w:p w:rsidR="00D30577" w:rsidRPr="00700BFD" w:rsidRDefault="00D30577" w:rsidP="00700BFD">
      <w:pPr>
        <w:spacing w:after="0"/>
        <w:rPr>
          <w:sz w:val="28"/>
          <w:szCs w:val="28"/>
        </w:rPr>
      </w:pPr>
      <w:r w:rsidRPr="00700BFD">
        <w:rPr>
          <w:sz w:val="28"/>
          <w:szCs w:val="28"/>
        </w:rPr>
        <w:t xml:space="preserve">           changespeed=False</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changespeedinterval+=10</w:t>
      </w:r>
    </w:p>
    <w:p w:rsidR="00D30577" w:rsidRPr="00700BFD" w:rsidRDefault="00D30577" w:rsidP="00700BFD">
      <w:pPr>
        <w:spacing w:after="0"/>
        <w:rPr>
          <w:sz w:val="28"/>
          <w:szCs w:val="28"/>
        </w:rPr>
      </w:pPr>
      <w:r w:rsidRPr="00700BFD">
        <w:rPr>
          <w:sz w:val="28"/>
          <w:szCs w:val="28"/>
        </w:rPr>
        <w:t xml:space="preserve">       # finally increment x and y speed   </w:t>
      </w:r>
    </w:p>
    <w:p w:rsidR="00D30577" w:rsidRPr="00700BFD" w:rsidRDefault="00D30577" w:rsidP="00700BFD">
      <w:pPr>
        <w:spacing w:after="0"/>
        <w:rPr>
          <w:sz w:val="28"/>
          <w:szCs w:val="28"/>
        </w:rPr>
      </w:pPr>
      <w:r w:rsidRPr="00700BFD">
        <w:rPr>
          <w:sz w:val="28"/>
          <w:szCs w:val="28"/>
        </w:rPr>
        <w:t xml:space="preserve">       self.rect.x+=self.x_speed</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self.rect.y-=self.y_speed</w:t>
      </w:r>
    </w:p>
    <w:p w:rsidR="00D30577" w:rsidRPr="00700BFD" w:rsidRDefault="00D30577" w:rsidP="00700BFD">
      <w:pPr>
        <w:spacing w:after="0"/>
        <w:rPr>
          <w:sz w:val="28"/>
          <w:szCs w:val="28"/>
        </w:rPr>
      </w:pPr>
      <w:r w:rsidRPr="00700BFD">
        <w:rPr>
          <w:sz w:val="28"/>
          <w:szCs w:val="28"/>
        </w:rPr>
        <w:t xml:space="preserve">hs=0            </w:t>
      </w:r>
    </w:p>
    <w:p w:rsidR="00D30577" w:rsidRPr="00700BFD" w:rsidRDefault="00D30577" w:rsidP="00700BFD">
      <w:pPr>
        <w:spacing w:after="0"/>
        <w:rPr>
          <w:sz w:val="28"/>
          <w:szCs w:val="28"/>
        </w:rPr>
      </w:pPr>
      <w:r w:rsidRPr="00700BFD">
        <w:rPr>
          <w:sz w:val="28"/>
          <w:szCs w:val="28"/>
        </w:rPr>
        <w:t>with open("HighScore.txt",'r') as f:</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hs=f.read()</w:t>
      </w:r>
      <w:r w:rsidRPr="00700BFD">
        <w:rPr>
          <w:sz w:val="28"/>
          <w:szCs w:val="28"/>
        </w:rPr>
        <w:t xml:space="preserve">                            </w:t>
      </w:r>
    </w:p>
    <w:p w:rsidR="00D30577" w:rsidRPr="00700BFD" w:rsidRDefault="00D30577" w:rsidP="00700BFD">
      <w:pPr>
        <w:spacing w:after="0"/>
        <w:rPr>
          <w:sz w:val="28"/>
          <w:szCs w:val="28"/>
        </w:rPr>
      </w:pPr>
      <w:r w:rsidRPr="00700BFD">
        <w:rPr>
          <w:sz w:val="28"/>
          <w:szCs w:val="28"/>
        </w:rPr>
        <w:t>def introscreen():</w:t>
      </w:r>
    </w:p>
    <w:p w:rsidR="00D30577" w:rsidRPr="00700BFD" w:rsidRDefault="00D30577" w:rsidP="00700BFD">
      <w:pPr>
        <w:spacing w:after="0"/>
        <w:rPr>
          <w:sz w:val="28"/>
          <w:szCs w:val="28"/>
        </w:rPr>
      </w:pPr>
      <w:r w:rsidRPr="00700BFD">
        <w:rPr>
          <w:sz w:val="28"/>
          <w:szCs w:val="28"/>
        </w:rPr>
        <w:t xml:space="preserve">    global hs</w:t>
      </w:r>
    </w:p>
    <w:p w:rsidR="00D30577" w:rsidRPr="00700BFD" w:rsidRDefault="00D30577" w:rsidP="00700BFD">
      <w:pPr>
        <w:spacing w:after="0"/>
        <w:rPr>
          <w:sz w:val="28"/>
          <w:szCs w:val="28"/>
        </w:rPr>
      </w:pPr>
      <w:r w:rsidRPr="00700BFD">
        <w:rPr>
          <w:sz w:val="28"/>
          <w:szCs w:val="28"/>
        </w:rPr>
        <w:t xml:space="preserve">    global Start</w:t>
      </w:r>
    </w:p>
    <w:p w:rsidR="00D30577" w:rsidRPr="00700BFD" w:rsidRDefault="00D30577" w:rsidP="00700BFD">
      <w:pPr>
        <w:spacing w:after="0"/>
        <w:rPr>
          <w:sz w:val="28"/>
          <w:szCs w:val="28"/>
        </w:rPr>
      </w:pPr>
      <w:r w:rsidRPr="00700BFD">
        <w:rPr>
          <w:sz w:val="28"/>
          <w:szCs w:val="28"/>
        </w:rPr>
        <w:t xml:space="preserve">    global emptystr</w:t>
      </w:r>
    </w:p>
    <w:p w:rsidR="00D30577" w:rsidRPr="00700BFD" w:rsidRDefault="00D30577" w:rsidP="00700BFD">
      <w:pPr>
        <w:spacing w:after="0"/>
        <w:rPr>
          <w:sz w:val="28"/>
          <w:szCs w:val="28"/>
        </w:rPr>
      </w:pPr>
      <w:r w:rsidRPr="00700BFD">
        <w:rPr>
          <w:sz w:val="28"/>
          <w:szCs w:val="28"/>
        </w:rPr>
        <w:t xml:space="preserve">    global show_score</w:t>
      </w:r>
    </w:p>
    <w:p w:rsidR="00D30577" w:rsidRPr="00700BFD" w:rsidRDefault="00D30577" w:rsidP="00700BFD">
      <w:pPr>
        <w:spacing w:after="0"/>
        <w:rPr>
          <w:sz w:val="28"/>
          <w:szCs w:val="28"/>
        </w:rPr>
      </w:pPr>
      <w:r w:rsidRPr="00700BFD">
        <w:rPr>
          <w:sz w:val="28"/>
          <w:szCs w:val="28"/>
        </w:rPr>
        <w:t xml:space="preserve">    global level</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titlefont=pygame.font.SysFont("Comic sans MS",48)</w:t>
      </w:r>
    </w:p>
    <w:p w:rsidR="00D30577" w:rsidRPr="00700BFD" w:rsidRDefault="00D30577" w:rsidP="00700BFD">
      <w:pPr>
        <w:spacing w:after="0"/>
        <w:rPr>
          <w:sz w:val="28"/>
          <w:szCs w:val="28"/>
        </w:rPr>
      </w:pPr>
      <w:r w:rsidRPr="00700BFD">
        <w:rPr>
          <w:sz w:val="28"/>
          <w:szCs w:val="28"/>
        </w:rPr>
        <w:t xml:space="preserve">    font=pygame.font.SysFont(None,48)</w:t>
      </w:r>
    </w:p>
    <w:p w:rsidR="00D30577" w:rsidRPr="00700BFD" w:rsidRDefault="00D30577" w:rsidP="00700BFD">
      <w:pPr>
        <w:spacing w:after="0"/>
        <w:rPr>
          <w:sz w:val="28"/>
          <w:szCs w:val="28"/>
        </w:rPr>
      </w:pPr>
      <w:r w:rsidRPr="00700BFD">
        <w:rPr>
          <w:sz w:val="28"/>
          <w:szCs w:val="28"/>
        </w:rPr>
        <w:t xml:space="preserve">    title=titlefont.render("Araknoid",True,BLACK,GREEN)</w:t>
      </w:r>
    </w:p>
    <w:p w:rsidR="00D30577" w:rsidRPr="00700BFD" w:rsidRDefault="00D30577" w:rsidP="00700BFD">
      <w:pPr>
        <w:spacing w:after="0"/>
        <w:rPr>
          <w:sz w:val="28"/>
          <w:szCs w:val="28"/>
        </w:rPr>
      </w:pPr>
      <w:r w:rsidRPr="00700BFD">
        <w:rPr>
          <w:sz w:val="28"/>
          <w:szCs w:val="28"/>
        </w:rPr>
        <w:t xml:space="preserve">    title_rect=title.get_rect()</w:t>
      </w:r>
    </w:p>
    <w:p w:rsidR="00D30577" w:rsidRPr="00700BFD" w:rsidRDefault="00D30577" w:rsidP="00700BFD">
      <w:pPr>
        <w:spacing w:after="0"/>
        <w:rPr>
          <w:sz w:val="28"/>
          <w:szCs w:val="28"/>
        </w:rPr>
      </w:pPr>
      <w:r w:rsidRPr="00700BFD">
        <w:rPr>
          <w:sz w:val="28"/>
          <w:szCs w:val="28"/>
        </w:rPr>
        <w:lastRenderedPageBreak/>
        <w:t xml:space="preserve">    play_text=font.render("Play",True,BLACK,GREEN)</w:t>
      </w:r>
    </w:p>
    <w:p w:rsidR="00D30577" w:rsidRPr="00700BFD" w:rsidRDefault="00D30577" w:rsidP="00700BFD">
      <w:pPr>
        <w:spacing w:after="0"/>
        <w:rPr>
          <w:sz w:val="28"/>
          <w:szCs w:val="28"/>
        </w:rPr>
      </w:pPr>
      <w:r w:rsidRPr="00700BFD">
        <w:rPr>
          <w:sz w:val="28"/>
          <w:szCs w:val="28"/>
        </w:rPr>
        <w:t xml:space="preserve">    play_rect=play_text.get_rect()</w:t>
      </w:r>
    </w:p>
    <w:p w:rsidR="00D30577" w:rsidRPr="00700BFD" w:rsidRDefault="00D30577" w:rsidP="00700BFD">
      <w:pPr>
        <w:spacing w:after="0"/>
        <w:rPr>
          <w:sz w:val="28"/>
          <w:szCs w:val="28"/>
        </w:rPr>
      </w:pPr>
      <w:r w:rsidRPr="00700BFD">
        <w:rPr>
          <w:sz w:val="28"/>
          <w:szCs w:val="28"/>
        </w:rPr>
        <w:t xml:space="preserve">    quit_text=font.render("Quit",True,BLACK,GREEN)</w:t>
      </w:r>
    </w:p>
    <w:p w:rsidR="00D30577" w:rsidRPr="00700BFD" w:rsidRDefault="00D30577" w:rsidP="00700BFD">
      <w:pPr>
        <w:spacing w:after="0"/>
        <w:rPr>
          <w:sz w:val="28"/>
          <w:szCs w:val="28"/>
        </w:rPr>
      </w:pPr>
      <w:r w:rsidRPr="00700BFD">
        <w:rPr>
          <w:sz w:val="28"/>
          <w:szCs w:val="28"/>
        </w:rPr>
        <w:t xml:space="preserve">    quit_rect=quit_text.get_rect()</w:t>
      </w:r>
    </w:p>
    <w:p w:rsidR="00D30577" w:rsidRPr="00700BFD" w:rsidRDefault="00D30577" w:rsidP="00700BFD">
      <w:pPr>
        <w:spacing w:after="0"/>
        <w:rPr>
          <w:sz w:val="28"/>
          <w:szCs w:val="28"/>
        </w:rPr>
      </w:pPr>
      <w:r w:rsidRPr="00700BFD">
        <w:rPr>
          <w:sz w:val="28"/>
          <w:szCs w:val="28"/>
        </w:rPr>
        <w:t xml:space="preserve">    high_score=font.render("High Score",True,BLACK,GREEN)</w:t>
      </w:r>
    </w:p>
    <w:p w:rsidR="00D30577" w:rsidRPr="00700BFD" w:rsidRDefault="00D30577" w:rsidP="00700BFD">
      <w:pPr>
        <w:spacing w:after="0"/>
        <w:rPr>
          <w:sz w:val="28"/>
          <w:szCs w:val="28"/>
        </w:rPr>
      </w:pPr>
      <w:r w:rsidRPr="00700BFD">
        <w:rPr>
          <w:sz w:val="28"/>
          <w:szCs w:val="28"/>
        </w:rPr>
        <w:t xml:space="preserve">    high_score_rect=high_score.get_rect()</w:t>
      </w:r>
    </w:p>
    <w:p w:rsidR="00D30577" w:rsidRPr="00700BFD" w:rsidRDefault="00D30577" w:rsidP="00700BFD">
      <w:pPr>
        <w:spacing w:after="0"/>
        <w:rPr>
          <w:sz w:val="28"/>
          <w:szCs w:val="28"/>
        </w:rPr>
      </w:pPr>
      <w:r w:rsidRPr="00700BFD">
        <w:rPr>
          <w:sz w:val="28"/>
          <w:szCs w:val="28"/>
        </w:rPr>
        <w:t xml:space="preserve">    show_hscore=font.render(emptystr,True,BLACK)</w:t>
      </w:r>
    </w:p>
    <w:p w:rsidR="00D30577" w:rsidRPr="00700BFD" w:rsidRDefault="00D30577" w:rsidP="00700BFD">
      <w:pPr>
        <w:spacing w:after="0"/>
        <w:rPr>
          <w:sz w:val="28"/>
          <w:szCs w:val="28"/>
        </w:rPr>
      </w:pPr>
      <w:r w:rsidRPr="00700BFD">
        <w:rPr>
          <w:sz w:val="28"/>
          <w:szCs w:val="28"/>
        </w:rPr>
        <w:t xml:space="preserve">    show_hsc</w:t>
      </w:r>
      <w:r w:rsidR="00AE1F6F" w:rsidRPr="00700BFD">
        <w:rPr>
          <w:sz w:val="28"/>
          <w:szCs w:val="28"/>
        </w:rPr>
        <w:t>ore_rect=show_hscore.get_rect()</w:t>
      </w:r>
    </w:p>
    <w:p w:rsidR="00D30577" w:rsidRPr="00700BFD" w:rsidRDefault="00D30577" w:rsidP="00700BFD">
      <w:pPr>
        <w:spacing w:after="0"/>
        <w:rPr>
          <w:sz w:val="28"/>
          <w:szCs w:val="28"/>
        </w:rPr>
      </w:pPr>
      <w:r w:rsidRPr="00700BFD">
        <w:rPr>
          <w:sz w:val="28"/>
          <w:szCs w:val="28"/>
        </w:rPr>
        <w:t xml:space="preserve">    title_rect.center=screen.get_rect().center</w:t>
      </w:r>
    </w:p>
    <w:p w:rsidR="00D30577" w:rsidRPr="00700BFD" w:rsidRDefault="00D30577" w:rsidP="00700BFD">
      <w:pPr>
        <w:spacing w:after="0"/>
        <w:rPr>
          <w:sz w:val="28"/>
          <w:szCs w:val="28"/>
        </w:rPr>
      </w:pPr>
      <w:r w:rsidRPr="00700BFD">
        <w:rPr>
          <w:sz w:val="28"/>
          <w:szCs w:val="28"/>
        </w:rPr>
        <w:t xml:space="preserve">    title_rect.centery=screen.get_rect().centery - 130</w:t>
      </w:r>
    </w:p>
    <w:p w:rsidR="00D30577" w:rsidRPr="00700BFD" w:rsidRDefault="00D30577" w:rsidP="00700BFD">
      <w:pPr>
        <w:spacing w:after="0"/>
        <w:rPr>
          <w:sz w:val="28"/>
          <w:szCs w:val="28"/>
        </w:rPr>
      </w:pPr>
      <w:r w:rsidRPr="00700BFD">
        <w:rPr>
          <w:sz w:val="28"/>
          <w:szCs w:val="28"/>
        </w:rPr>
        <w:t xml:space="preserve">    play_rect.center=screen.get_rect().center</w:t>
      </w:r>
    </w:p>
    <w:p w:rsidR="00D30577" w:rsidRPr="00700BFD" w:rsidRDefault="00D30577" w:rsidP="00700BFD">
      <w:pPr>
        <w:spacing w:after="0"/>
        <w:rPr>
          <w:sz w:val="28"/>
          <w:szCs w:val="28"/>
        </w:rPr>
      </w:pPr>
      <w:r w:rsidRPr="00700BFD">
        <w:rPr>
          <w:sz w:val="28"/>
          <w:szCs w:val="28"/>
        </w:rPr>
        <w:t xml:space="preserve">    quit_rect.centerx=screen.get_rect().centerx</w:t>
      </w:r>
    </w:p>
    <w:p w:rsidR="00D30577" w:rsidRPr="00700BFD" w:rsidRDefault="00D30577" w:rsidP="00700BFD">
      <w:pPr>
        <w:spacing w:after="0"/>
        <w:rPr>
          <w:sz w:val="28"/>
          <w:szCs w:val="28"/>
        </w:rPr>
      </w:pPr>
      <w:r w:rsidRPr="00700BFD">
        <w:rPr>
          <w:sz w:val="28"/>
          <w:szCs w:val="28"/>
        </w:rPr>
        <w:t xml:space="preserve">    quit_rect.centery=screen.get_rect().centery +60</w:t>
      </w:r>
    </w:p>
    <w:p w:rsidR="00D30577" w:rsidRPr="00700BFD" w:rsidRDefault="00D30577" w:rsidP="00700BFD">
      <w:pPr>
        <w:spacing w:after="0"/>
        <w:rPr>
          <w:sz w:val="28"/>
          <w:szCs w:val="28"/>
        </w:rPr>
      </w:pPr>
      <w:r w:rsidRPr="00700BFD">
        <w:rPr>
          <w:sz w:val="28"/>
          <w:szCs w:val="28"/>
        </w:rPr>
        <w:t xml:space="preserve">    high_score_rect.centerx=screen.get_rect().centerx</w:t>
      </w:r>
    </w:p>
    <w:p w:rsidR="00D30577" w:rsidRPr="00700BFD" w:rsidRDefault="00D30577" w:rsidP="00700BFD">
      <w:pPr>
        <w:spacing w:after="0"/>
        <w:rPr>
          <w:sz w:val="28"/>
          <w:szCs w:val="28"/>
        </w:rPr>
      </w:pPr>
      <w:r w:rsidRPr="00700BFD">
        <w:rPr>
          <w:sz w:val="28"/>
          <w:szCs w:val="28"/>
        </w:rPr>
        <w:t xml:space="preserve">    high_score_rect.centery=screen.get_rect().centery +120</w:t>
      </w:r>
    </w:p>
    <w:p w:rsidR="00D30577" w:rsidRPr="00700BFD" w:rsidRDefault="00D30577" w:rsidP="00700BFD">
      <w:pPr>
        <w:spacing w:after="0"/>
        <w:rPr>
          <w:sz w:val="28"/>
          <w:szCs w:val="28"/>
        </w:rPr>
      </w:pPr>
      <w:r w:rsidRPr="00700BFD">
        <w:rPr>
          <w:sz w:val="28"/>
          <w:szCs w:val="28"/>
        </w:rPr>
        <w:t xml:space="preserve">    show_hscore_rect.centerx=screen.get_rect().centerx</w:t>
      </w:r>
    </w:p>
    <w:p w:rsidR="00D30577" w:rsidRPr="00700BFD" w:rsidRDefault="00D30577" w:rsidP="00700BFD">
      <w:pPr>
        <w:spacing w:after="0"/>
        <w:rPr>
          <w:sz w:val="28"/>
          <w:szCs w:val="28"/>
        </w:rPr>
      </w:pPr>
      <w:r w:rsidRPr="00700BFD">
        <w:rPr>
          <w:sz w:val="28"/>
          <w:szCs w:val="28"/>
        </w:rPr>
        <w:t xml:space="preserve">    show_hscore_rect.centery</w:t>
      </w:r>
      <w:r w:rsidR="00AE1F6F" w:rsidRPr="00700BFD">
        <w:rPr>
          <w:sz w:val="28"/>
          <w:szCs w:val="28"/>
        </w:rPr>
        <w:t>=screen.get_rect().centery +200</w:t>
      </w:r>
    </w:p>
    <w:p w:rsidR="00D30577" w:rsidRPr="00700BFD" w:rsidRDefault="00D30577" w:rsidP="00700BFD">
      <w:pPr>
        <w:spacing w:after="0"/>
        <w:rPr>
          <w:sz w:val="28"/>
          <w:szCs w:val="28"/>
        </w:rPr>
      </w:pPr>
      <w:r w:rsidRPr="00700BFD">
        <w:rPr>
          <w:sz w:val="28"/>
          <w:szCs w:val="28"/>
        </w:rPr>
        <w:t xml:space="preserve">    screen.blit(title,title_rect)</w:t>
      </w:r>
    </w:p>
    <w:p w:rsidR="00D30577" w:rsidRPr="00700BFD" w:rsidRDefault="00D30577" w:rsidP="00700BFD">
      <w:pPr>
        <w:spacing w:after="0"/>
        <w:rPr>
          <w:sz w:val="28"/>
          <w:szCs w:val="28"/>
        </w:rPr>
      </w:pPr>
      <w:r w:rsidRPr="00700BFD">
        <w:rPr>
          <w:sz w:val="28"/>
          <w:szCs w:val="28"/>
        </w:rPr>
        <w:t xml:space="preserve">    screen.blit(play_text,play_rect)</w:t>
      </w:r>
    </w:p>
    <w:p w:rsidR="00D30577" w:rsidRPr="00700BFD" w:rsidRDefault="00D30577" w:rsidP="00700BFD">
      <w:pPr>
        <w:spacing w:after="0"/>
        <w:rPr>
          <w:sz w:val="28"/>
          <w:szCs w:val="28"/>
        </w:rPr>
      </w:pPr>
      <w:r w:rsidRPr="00700BFD">
        <w:rPr>
          <w:sz w:val="28"/>
          <w:szCs w:val="28"/>
        </w:rPr>
        <w:t xml:space="preserve">    screen.blit(quit_text,quit_rect)</w:t>
      </w:r>
    </w:p>
    <w:p w:rsidR="00D30577" w:rsidRPr="00700BFD" w:rsidRDefault="00D30577" w:rsidP="00700BFD">
      <w:pPr>
        <w:spacing w:after="0"/>
        <w:rPr>
          <w:sz w:val="28"/>
          <w:szCs w:val="28"/>
        </w:rPr>
      </w:pPr>
      <w:r w:rsidRPr="00700BFD">
        <w:rPr>
          <w:sz w:val="28"/>
          <w:szCs w:val="28"/>
        </w:rPr>
        <w:t xml:space="preserve">    screen.blit(high_score,high_score_rect)</w:t>
      </w:r>
    </w:p>
    <w:p w:rsidR="00D30577" w:rsidRPr="00700BFD" w:rsidRDefault="00D30577" w:rsidP="00700BFD">
      <w:pPr>
        <w:spacing w:after="0"/>
        <w:rPr>
          <w:sz w:val="28"/>
          <w:szCs w:val="28"/>
        </w:rPr>
      </w:pPr>
      <w:r w:rsidRPr="00700BFD">
        <w:rPr>
          <w:sz w:val="28"/>
          <w:szCs w:val="28"/>
        </w:rPr>
        <w:t xml:space="preserve">    screen.bli</w:t>
      </w:r>
      <w:r w:rsidR="00AE1F6F" w:rsidRPr="00700BFD">
        <w:rPr>
          <w:sz w:val="28"/>
          <w:szCs w:val="28"/>
        </w:rPr>
        <w:t>t(show_hscore,show_hscore_rect</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for event in pygame.event.get():</w:t>
      </w:r>
    </w:p>
    <w:p w:rsidR="00D30577" w:rsidRPr="00700BFD" w:rsidRDefault="00D30577" w:rsidP="00700BFD">
      <w:pPr>
        <w:spacing w:after="0"/>
        <w:rPr>
          <w:sz w:val="28"/>
          <w:szCs w:val="28"/>
        </w:rPr>
      </w:pPr>
      <w:r w:rsidRPr="00700BFD">
        <w:rPr>
          <w:sz w:val="28"/>
          <w:szCs w:val="28"/>
        </w:rPr>
        <w:t xml:space="preserve">        mpos=pygame.mouse.get_pos()</w:t>
      </w:r>
    </w:p>
    <w:p w:rsidR="00D30577" w:rsidRPr="00700BFD" w:rsidRDefault="00D30577" w:rsidP="00700BFD">
      <w:pPr>
        <w:spacing w:after="0"/>
        <w:rPr>
          <w:sz w:val="28"/>
          <w:szCs w:val="28"/>
        </w:rPr>
      </w:pPr>
      <w:r w:rsidRPr="00700BFD">
        <w:rPr>
          <w:sz w:val="28"/>
          <w:szCs w:val="28"/>
        </w:rPr>
        <w:t xml:space="preserve">        if event.type == pygame.QUIT:</w:t>
      </w:r>
    </w:p>
    <w:p w:rsidR="00D30577" w:rsidRPr="00700BFD" w:rsidRDefault="00D30577" w:rsidP="00700BFD">
      <w:pPr>
        <w:spacing w:after="0"/>
        <w:rPr>
          <w:sz w:val="28"/>
          <w:szCs w:val="28"/>
        </w:rPr>
      </w:pPr>
      <w:r w:rsidRPr="00700BFD">
        <w:rPr>
          <w:sz w:val="28"/>
          <w:szCs w:val="28"/>
        </w:rPr>
        <w:t xml:space="preserve">             pygame.quit()</w:t>
      </w:r>
    </w:p>
    <w:p w:rsidR="00D30577" w:rsidRPr="00700BFD" w:rsidRDefault="00D30577" w:rsidP="00700BFD">
      <w:pPr>
        <w:spacing w:after="0"/>
        <w:rPr>
          <w:sz w:val="28"/>
          <w:szCs w:val="28"/>
        </w:rPr>
      </w:pPr>
      <w:r w:rsidRPr="00700BFD">
        <w:rPr>
          <w:sz w:val="28"/>
          <w:szCs w:val="28"/>
        </w:rPr>
        <w:t xml:space="preserve">             quit()</w:t>
      </w:r>
    </w:p>
    <w:p w:rsidR="00D30577" w:rsidRPr="00700BFD" w:rsidRDefault="00D30577" w:rsidP="00700BFD">
      <w:pPr>
        <w:spacing w:after="0"/>
        <w:rPr>
          <w:sz w:val="28"/>
          <w:szCs w:val="28"/>
        </w:rPr>
      </w:pPr>
      <w:r w:rsidRPr="00700BFD">
        <w:rPr>
          <w:sz w:val="28"/>
          <w:szCs w:val="28"/>
        </w:rPr>
        <w:lastRenderedPageBreak/>
        <w:t xml:space="preserve">        elif event.type==pygame.MOUSEBUTTONDOWN and event.button == 1:</w:t>
      </w:r>
    </w:p>
    <w:p w:rsidR="00D30577" w:rsidRPr="00700BFD" w:rsidRDefault="00D30577" w:rsidP="00700BFD">
      <w:pPr>
        <w:spacing w:after="0"/>
        <w:rPr>
          <w:sz w:val="28"/>
          <w:szCs w:val="28"/>
        </w:rPr>
      </w:pPr>
      <w:r w:rsidRPr="00700BFD">
        <w:rPr>
          <w:sz w:val="28"/>
          <w:szCs w:val="28"/>
        </w:rPr>
        <w:t xml:space="preserve">            if play_rect.collidepoint(mpos) :</w:t>
      </w:r>
    </w:p>
    <w:p w:rsidR="00D30577" w:rsidRPr="00700BFD" w:rsidRDefault="00D30577" w:rsidP="00700BFD">
      <w:pPr>
        <w:spacing w:after="0"/>
        <w:rPr>
          <w:sz w:val="28"/>
          <w:szCs w:val="28"/>
        </w:rPr>
      </w:pPr>
      <w:r w:rsidRPr="00700BFD">
        <w:rPr>
          <w:sz w:val="28"/>
          <w:szCs w:val="28"/>
        </w:rPr>
        <w:t xml:space="preserve">                    Start=True</w:t>
      </w:r>
    </w:p>
    <w:p w:rsidR="00D30577" w:rsidRPr="00700BFD" w:rsidRDefault="00AE1F6F" w:rsidP="00700BFD">
      <w:pPr>
        <w:spacing w:after="0"/>
        <w:rPr>
          <w:sz w:val="28"/>
          <w:szCs w:val="28"/>
        </w:rPr>
      </w:pPr>
      <w:r w:rsidRPr="00700BFD">
        <w:rPr>
          <w:sz w:val="28"/>
          <w:szCs w:val="28"/>
        </w:rPr>
        <w:t xml:space="preserve">                    breeak</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elif quit_rect.collidepoint(mpos):</w:t>
      </w:r>
    </w:p>
    <w:p w:rsidR="00D30577" w:rsidRPr="00700BFD" w:rsidRDefault="00D30577" w:rsidP="00700BFD">
      <w:pPr>
        <w:spacing w:after="0"/>
        <w:rPr>
          <w:sz w:val="28"/>
          <w:szCs w:val="28"/>
        </w:rPr>
      </w:pPr>
      <w:r w:rsidRPr="00700BFD">
        <w:rPr>
          <w:sz w:val="28"/>
          <w:szCs w:val="28"/>
        </w:rPr>
        <w:t xml:space="preserve">                    pygame.quit()</w:t>
      </w:r>
    </w:p>
    <w:p w:rsidR="00D30577" w:rsidRPr="00700BFD" w:rsidRDefault="00AE1F6F" w:rsidP="00700BFD">
      <w:pPr>
        <w:spacing w:after="0"/>
        <w:rPr>
          <w:sz w:val="28"/>
          <w:szCs w:val="28"/>
        </w:rPr>
      </w:pPr>
      <w:r w:rsidRPr="00700BFD">
        <w:rPr>
          <w:sz w:val="28"/>
          <w:szCs w:val="28"/>
        </w:rPr>
        <w:t xml:space="preserve">                    quit()</w:t>
      </w:r>
    </w:p>
    <w:p w:rsidR="00D30577" w:rsidRPr="00700BFD" w:rsidRDefault="00D30577" w:rsidP="00700BFD">
      <w:pPr>
        <w:spacing w:after="0"/>
        <w:rPr>
          <w:sz w:val="28"/>
          <w:szCs w:val="28"/>
        </w:rPr>
      </w:pPr>
      <w:r w:rsidRPr="00700BFD">
        <w:rPr>
          <w:sz w:val="28"/>
          <w:szCs w:val="28"/>
        </w:rPr>
        <w:t xml:space="preserve">            # setting highscore button as ON AND OFF switch</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elif high_score_rect.collidepo</w:t>
      </w:r>
      <w:r w:rsidR="00AE1F6F" w:rsidRPr="00700BFD">
        <w:rPr>
          <w:sz w:val="28"/>
          <w:szCs w:val="28"/>
        </w:rPr>
        <w:t>int(mpos) and not show_score  :</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emptystr=str(hs)</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show_score=True  </w:t>
      </w:r>
    </w:p>
    <w:p w:rsidR="00D30577" w:rsidRPr="00700BFD" w:rsidRDefault="00D30577" w:rsidP="00700BFD">
      <w:pPr>
        <w:spacing w:after="0"/>
        <w:rPr>
          <w:sz w:val="28"/>
          <w:szCs w:val="28"/>
        </w:rPr>
      </w:pPr>
      <w:r w:rsidRPr="00700BFD">
        <w:rPr>
          <w:sz w:val="28"/>
          <w:szCs w:val="28"/>
        </w:rPr>
        <w:t xml:space="preserve">            elif  high_score_rect.collidepoint(mpos) and show_score  :</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emptystr=str()</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show_score=False</w:t>
      </w:r>
      <w:r w:rsidRPr="00700BFD">
        <w:rPr>
          <w:sz w:val="28"/>
          <w:szCs w:val="28"/>
        </w:rPr>
        <w:t xml:space="preserve">               </w:t>
      </w:r>
    </w:p>
    <w:p w:rsidR="00D30577" w:rsidRPr="00700BFD" w:rsidRDefault="00D30577" w:rsidP="00700BFD">
      <w:pPr>
        <w:spacing w:after="0"/>
        <w:rPr>
          <w:sz w:val="28"/>
          <w:szCs w:val="28"/>
        </w:rPr>
      </w:pPr>
      <w:r w:rsidRPr="00700BFD">
        <w:rPr>
          <w:sz w:val="28"/>
          <w:szCs w:val="28"/>
        </w:rPr>
        <w:t>def Start_Game(iron):</w:t>
      </w:r>
    </w:p>
    <w:p w:rsidR="00D30577" w:rsidRPr="00700BFD" w:rsidRDefault="00D30577" w:rsidP="00700BFD">
      <w:pPr>
        <w:spacing w:after="0"/>
        <w:rPr>
          <w:sz w:val="28"/>
          <w:szCs w:val="28"/>
        </w:rPr>
      </w:pPr>
      <w:r w:rsidRPr="00700BFD">
        <w:rPr>
          <w:sz w:val="28"/>
          <w:szCs w:val="28"/>
        </w:rPr>
        <w:t xml:space="preserve">    # iron arguments says number of iron block rows </w:t>
      </w:r>
    </w:p>
    <w:p w:rsidR="00D30577" w:rsidRPr="00700BFD" w:rsidRDefault="00D30577" w:rsidP="00700BFD">
      <w:pPr>
        <w:spacing w:after="0"/>
        <w:rPr>
          <w:sz w:val="28"/>
          <w:szCs w:val="28"/>
        </w:rPr>
      </w:pPr>
      <w:r w:rsidRPr="00700BFD">
        <w:rPr>
          <w:sz w:val="28"/>
          <w:szCs w:val="28"/>
        </w:rPr>
        <w:t xml:space="preserve">    pygame.mouse.set_visible(False)</w:t>
      </w:r>
    </w:p>
    <w:p w:rsidR="00D30577" w:rsidRPr="00700BFD" w:rsidRDefault="00D30577" w:rsidP="00700BFD">
      <w:pPr>
        <w:spacing w:after="0"/>
        <w:rPr>
          <w:sz w:val="28"/>
          <w:szCs w:val="28"/>
        </w:rPr>
      </w:pPr>
      <w:r w:rsidRPr="00700BFD">
        <w:rPr>
          <w:sz w:val="28"/>
          <w:szCs w:val="28"/>
        </w:rPr>
        <w:t xml:space="preserve">    posy=0</w:t>
      </w:r>
    </w:p>
    <w:p w:rsidR="00D30577" w:rsidRPr="00700BFD" w:rsidRDefault="00D30577" w:rsidP="00700BFD">
      <w:pPr>
        <w:spacing w:after="0"/>
        <w:rPr>
          <w:sz w:val="28"/>
          <w:szCs w:val="28"/>
        </w:rPr>
      </w:pPr>
      <w:r w:rsidRPr="00700BFD">
        <w:rPr>
          <w:sz w:val="28"/>
          <w:szCs w:val="28"/>
        </w:rPr>
        <w:t xml:space="preserve">    colourlist=[RED,SILVER,PINK,YELLOW,VIOLET,GREEN2]</w:t>
      </w:r>
    </w:p>
    <w:p w:rsidR="00D30577" w:rsidRPr="00700BFD" w:rsidRDefault="00D30577" w:rsidP="00700BFD">
      <w:pPr>
        <w:spacing w:after="0"/>
        <w:rPr>
          <w:sz w:val="28"/>
          <w:szCs w:val="28"/>
        </w:rPr>
      </w:pPr>
      <w:r w:rsidRPr="00700BFD">
        <w:rPr>
          <w:sz w:val="28"/>
          <w:szCs w:val="28"/>
        </w:rPr>
        <w:t xml:space="preserve">    power_block_list=[]</w:t>
      </w:r>
    </w:p>
    <w:p w:rsidR="00D30577" w:rsidRPr="00700BFD" w:rsidRDefault="00D30577" w:rsidP="00700BFD">
      <w:pPr>
        <w:spacing w:after="0"/>
        <w:rPr>
          <w:sz w:val="28"/>
          <w:szCs w:val="28"/>
        </w:rPr>
      </w:pPr>
      <w:r w:rsidRPr="00700BFD">
        <w:rPr>
          <w:sz w:val="28"/>
          <w:szCs w:val="28"/>
        </w:rPr>
        <w:t xml:space="preserve">    powlist=['bigball','longbar','slowball']</w:t>
      </w:r>
    </w:p>
    <w:p w:rsidR="00D30577" w:rsidRPr="00700BFD" w:rsidRDefault="00D30577" w:rsidP="00700BFD">
      <w:pPr>
        <w:spacing w:after="0"/>
        <w:rPr>
          <w:sz w:val="28"/>
          <w:szCs w:val="28"/>
        </w:rPr>
      </w:pPr>
      <w:r w:rsidRPr="00700BFD">
        <w:rPr>
          <w:sz w:val="28"/>
          <w:szCs w:val="28"/>
        </w:rPr>
        <w:t xml:space="preserve">    for i in range(5):</w:t>
      </w:r>
    </w:p>
    <w:p w:rsidR="00D30577" w:rsidRPr="00700BFD" w:rsidRDefault="00AE1F6F" w:rsidP="00700BFD">
      <w:pPr>
        <w:spacing w:after="0"/>
        <w:rPr>
          <w:sz w:val="28"/>
          <w:szCs w:val="28"/>
        </w:rPr>
      </w:pPr>
      <w:r w:rsidRPr="00700BFD">
        <w:rPr>
          <w:sz w:val="28"/>
          <w:szCs w:val="28"/>
        </w:rPr>
        <w:t xml:space="preserve">        posx=0</w:t>
      </w:r>
      <w:r w:rsidR="00D30577" w:rsidRPr="00700BFD">
        <w:rPr>
          <w:sz w:val="28"/>
          <w:szCs w:val="28"/>
        </w:rPr>
        <w:t xml:space="preserve">        </w:t>
      </w:r>
    </w:p>
    <w:p w:rsidR="00D30577" w:rsidRPr="00700BFD" w:rsidRDefault="00AE1F6F" w:rsidP="00700BFD">
      <w:pPr>
        <w:spacing w:after="0"/>
        <w:rPr>
          <w:sz w:val="28"/>
          <w:szCs w:val="28"/>
        </w:rPr>
      </w:pPr>
      <w:r w:rsidRPr="00700BFD">
        <w:rPr>
          <w:sz w:val="28"/>
          <w:szCs w:val="28"/>
        </w:rPr>
        <w:t xml:space="preserve">        for j in range(10):</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color= GREY if i==0 else colourlist[random.randint(0,5)]</w:t>
      </w:r>
    </w:p>
    <w:p w:rsidR="00D30577" w:rsidRPr="00700BFD" w:rsidRDefault="00D30577" w:rsidP="00700BFD">
      <w:pPr>
        <w:spacing w:after="0"/>
        <w:rPr>
          <w:sz w:val="28"/>
          <w:szCs w:val="28"/>
        </w:rPr>
      </w:pPr>
      <w:r w:rsidRPr="00700BFD">
        <w:rPr>
          <w:sz w:val="28"/>
          <w:szCs w:val="28"/>
        </w:rPr>
        <w:lastRenderedPageBreak/>
        <w:t xml:space="preserve">               block=Block(color,47,25)</w:t>
      </w:r>
    </w:p>
    <w:p w:rsidR="00D30577" w:rsidRPr="00700BFD" w:rsidRDefault="00D30577" w:rsidP="00700BFD">
      <w:pPr>
        <w:spacing w:after="0"/>
        <w:rPr>
          <w:sz w:val="28"/>
          <w:szCs w:val="28"/>
        </w:rPr>
      </w:pPr>
      <w:r w:rsidRPr="00700BFD">
        <w:rPr>
          <w:sz w:val="28"/>
          <w:szCs w:val="28"/>
        </w:rPr>
        <w:t xml:space="preserve">               block.rect.x=posx</w:t>
      </w:r>
    </w:p>
    <w:p w:rsidR="00D30577" w:rsidRPr="00700BFD" w:rsidRDefault="00D30577" w:rsidP="00700BFD">
      <w:pPr>
        <w:spacing w:after="0"/>
        <w:rPr>
          <w:sz w:val="28"/>
          <w:szCs w:val="28"/>
        </w:rPr>
      </w:pPr>
      <w:r w:rsidRPr="00700BFD">
        <w:rPr>
          <w:sz w:val="28"/>
          <w:szCs w:val="28"/>
        </w:rPr>
        <w:t xml:space="preserve">               block.rect.y=posy</w:t>
      </w:r>
    </w:p>
    <w:p w:rsidR="00D30577" w:rsidRPr="00700BFD" w:rsidRDefault="00D30577" w:rsidP="00700BFD">
      <w:pPr>
        <w:spacing w:after="0"/>
        <w:rPr>
          <w:sz w:val="28"/>
          <w:szCs w:val="28"/>
        </w:rPr>
      </w:pPr>
      <w:r w:rsidRPr="00700BFD">
        <w:rPr>
          <w:sz w:val="28"/>
          <w:szCs w:val="28"/>
        </w:rPr>
        <w:t xml:space="preserve">               #screen.blit(block.image,block.rect)</w:t>
      </w:r>
    </w:p>
    <w:p w:rsidR="00D30577" w:rsidRPr="00700BFD" w:rsidRDefault="00D30577" w:rsidP="00700BFD">
      <w:pPr>
        <w:spacing w:after="0"/>
        <w:rPr>
          <w:sz w:val="28"/>
          <w:szCs w:val="28"/>
        </w:rPr>
      </w:pPr>
      <w:r w:rsidRPr="00700BFD">
        <w:rPr>
          <w:sz w:val="28"/>
          <w:szCs w:val="28"/>
        </w:rPr>
        <w:t xml:space="preserve">               block_list.add(block)</w:t>
      </w:r>
    </w:p>
    <w:p w:rsidR="00D30577" w:rsidRPr="00700BFD" w:rsidRDefault="00D30577" w:rsidP="00700BFD">
      <w:pPr>
        <w:spacing w:after="0"/>
        <w:rPr>
          <w:sz w:val="28"/>
          <w:szCs w:val="28"/>
        </w:rPr>
      </w:pPr>
      <w:r w:rsidRPr="00700BFD">
        <w:rPr>
          <w:sz w:val="28"/>
          <w:szCs w:val="28"/>
        </w:rPr>
        <w:t xml:space="preserve">               all_sprites_list.add(block)</w:t>
      </w:r>
    </w:p>
    <w:p w:rsidR="00D30577" w:rsidRPr="00700BFD" w:rsidRDefault="00D30577" w:rsidP="00700BFD">
      <w:pPr>
        <w:spacing w:after="0"/>
        <w:rPr>
          <w:sz w:val="28"/>
          <w:szCs w:val="28"/>
        </w:rPr>
      </w:pPr>
      <w:r w:rsidRPr="00700BFD">
        <w:rPr>
          <w:sz w:val="28"/>
          <w:szCs w:val="28"/>
        </w:rPr>
        <w:t xml:space="preserve">               if i ==0:</w:t>
      </w:r>
    </w:p>
    <w:p w:rsidR="00D30577" w:rsidRPr="00700BFD" w:rsidRDefault="00D30577" w:rsidP="00700BFD">
      <w:pPr>
        <w:spacing w:after="0"/>
        <w:rPr>
          <w:sz w:val="28"/>
          <w:szCs w:val="28"/>
        </w:rPr>
      </w:pPr>
      <w:r w:rsidRPr="00700BFD">
        <w:rPr>
          <w:sz w:val="28"/>
          <w:szCs w:val="28"/>
        </w:rPr>
        <w:t xml:space="preserve">                   iron_block_list.append(block)</w:t>
      </w:r>
    </w:p>
    <w:p w:rsidR="00D30577" w:rsidRPr="00700BFD" w:rsidRDefault="00D30577" w:rsidP="00700BFD">
      <w:pPr>
        <w:spacing w:after="0"/>
        <w:rPr>
          <w:sz w:val="28"/>
          <w:szCs w:val="28"/>
        </w:rPr>
      </w:pPr>
      <w:r w:rsidRPr="00700BFD">
        <w:rPr>
          <w:sz w:val="28"/>
          <w:szCs w:val="28"/>
        </w:rPr>
        <w:t xml:space="preserve">               #all_block_rect.append(block.rect)</w:t>
      </w:r>
    </w:p>
    <w:p w:rsidR="00D30577" w:rsidRPr="00700BFD" w:rsidRDefault="00D30577" w:rsidP="00700BFD">
      <w:pPr>
        <w:spacing w:after="0"/>
        <w:rPr>
          <w:sz w:val="28"/>
          <w:szCs w:val="28"/>
        </w:rPr>
      </w:pPr>
      <w:r w:rsidRPr="00700BFD">
        <w:rPr>
          <w:sz w:val="28"/>
          <w:szCs w:val="28"/>
        </w:rPr>
        <w:t xml:space="preserve">               rand= random.randint(0,7)    </w:t>
      </w:r>
    </w:p>
    <w:p w:rsidR="00D30577" w:rsidRPr="00700BFD" w:rsidRDefault="00D30577" w:rsidP="00700BFD">
      <w:pPr>
        <w:spacing w:after="0"/>
        <w:rPr>
          <w:sz w:val="28"/>
          <w:szCs w:val="28"/>
        </w:rPr>
      </w:pPr>
      <w:r w:rsidRPr="00700BFD">
        <w:rPr>
          <w:sz w:val="28"/>
          <w:szCs w:val="28"/>
        </w:rPr>
        <w:t xml:space="preserve">               if (rand &lt;3) and i!=0 :</w:t>
      </w:r>
    </w:p>
    <w:p w:rsidR="00D30577" w:rsidRPr="00700BFD" w:rsidRDefault="00D30577" w:rsidP="00700BFD">
      <w:pPr>
        <w:spacing w:after="0"/>
        <w:rPr>
          <w:sz w:val="28"/>
          <w:szCs w:val="28"/>
        </w:rPr>
      </w:pPr>
      <w:r w:rsidRPr="00700BFD">
        <w:rPr>
          <w:sz w:val="28"/>
          <w:szCs w:val="28"/>
        </w:rPr>
        <w:t xml:space="preserve">                   power_block_list.append(block)</w:t>
      </w:r>
    </w:p>
    <w:p w:rsidR="00D30577" w:rsidRPr="00700BFD" w:rsidRDefault="00D30577" w:rsidP="00700BFD">
      <w:pPr>
        <w:spacing w:after="0"/>
        <w:rPr>
          <w:sz w:val="28"/>
          <w:szCs w:val="28"/>
        </w:rPr>
      </w:pPr>
      <w:r w:rsidRPr="00700BFD">
        <w:rPr>
          <w:sz w:val="28"/>
          <w:szCs w:val="28"/>
        </w:rPr>
        <w:t xml:space="preserve">                   if rand==0:</w:t>
      </w:r>
    </w:p>
    <w:p w:rsidR="00D30577" w:rsidRPr="00700BFD" w:rsidRDefault="00D30577" w:rsidP="00700BFD">
      <w:pPr>
        <w:spacing w:after="0"/>
        <w:rPr>
          <w:sz w:val="28"/>
          <w:szCs w:val="28"/>
        </w:rPr>
      </w:pPr>
      <w:r w:rsidRPr="00700BFD">
        <w:rPr>
          <w:sz w:val="28"/>
          <w:szCs w:val="28"/>
        </w:rPr>
        <w:t xml:space="preserve">                       blo</w:t>
      </w:r>
      <w:r w:rsidR="00AE1F6F" w:rsidRPr="00700BFD">
        <w:rPr>
          <w:sz w:val="28"/>
          <w:szCs w:val="28"/>
        </w:rPr>
        <w:t>ck.color=WHITE #for larger ball</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elif rand==1:</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block.color=PINK2 #for longer bar</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elif rand==2:</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block.color=BLACK #for slower ball</w:t>
      </w:r>
    </w:p>
    <w:p w:rsidR="00D30577" w:rsidRPr="00700BFD" w:rsidRDefault="00AE1F6F" w:rsidP="00700BFD">
      <w:pPr>
        <w:spacing w:after="0"/>
        <w:rPr>
          <w:sz w:val="28"/>
          <w:szCs w:val="28"/>
        </w:rPr>
      </w:pPr>
      <w:r w:rsidRPr="00700BFD">
        <w:rPr>
          <w:sz w:val="28"/>
          <w:szCs w:val="28"/>
        </w:rPr>
        <w:t xml:space="preserve">               posx+=50</w:t>
      </w:r>
    </w:p>
    <w:p w:rsidR="00D30577" w:rsidRPr="00700BFD" w:rsidRDefault="00D30577" w:rsidP="00700BFD">
      <w:pPr>
        <w:spacing w:after="0"/>
        <w:rPr>
          <w:sz w:val="28"/>
          <w:szCs w:val="28"/>
        </w:rPr>
      </w:pPr>
      <w:r w:rsidRPr="00700BFD">
        <w:rPr>
          <w:sz w:val="28"/>
          <w:szCs w:val="28"/>
        </w:rPr>
        <w:t xml:space="preserve">        posy+=28</w:t>
      </w:r>
    </w:p>
    <w:p w:rsidR="00D30577" w:rsidRPr="00700BFD" w:rsidRDefault="00D30577" w:rsidP="00700BFD">
      <w:pPr>
        <w:spacing w:after="0"/>
        <w:rPr>
          <w:sz w:val="28"/>
          <w:szCs w:val="28"/>
        </w:rPr>
      </w:pPr>
    </w:p>
    <w:p w:rsidR="00D30577" w:rsidRPr="00700BFD" w:rsidRDefault="00AE1F6F" w:rsidP="00700BFD">
      <w:pPr>
        <w:spacing w:after="0"/>
        <w:rPr>
          <w:sz w:val="28"/>
          <w:szCs w:val="28"/>
        </w:rPr>
      </w:pPr>
      <w:r w:rsidRPr="00700BFD">
        <w:rPr>
          <w:sz w:val="28"/>
          <w:szCs w:val="28"/>
        </w:rPr>
        <w:t xml:space="preserve">    all_sprites_list.add(bar)</w:t>
      </w:r>
    </w:p>
    <w:p w:rsidR="00D30577" w:rsidRPr="00700BFD" w:rsidRDefault="00D30577" w:rsidP="00700BFD">
      <w:pPr>
        <w:spacing w:after="0"/>
        <w:rPr>
          <w:sz w:val="28"/>
          <w:szCs w:val="28"/>
        </w:rPr>
      </w:pPr>
      <w:r w:rsidRPr="00700BFD">
        <w:rPr>
          <w:sz w:val="28"/>
          <w:szCs w:val="28"/>
        </w:rPr>
        <w:t>def GameOver(message,Escape):</w:t>
      </w:r>
    </w:p>
    <w:p w:rsidR="00D30577" w:rsidRPr="00700BFD" w:rsidRDefault="00D30577" w:rsidP="00700BFD">
      <w:pPr>
        <w:spacing w:after="0"/>
        <w:rPr>
          <w:sz w:val="28"/>
          <w:szCs w:val="28"/>
        </w:rPr>
      </w:pPr>
      <w:r w:rsidRPr="00700BFD">
        <w:rPr>
          <w:sz w:val="28"/>
          <w:szCs w:val="28"/>
        </w:rPr>
        <w:t xml:space="preserve">    global  highscore</w:t>
      </w:r>
    </w:p>
    <w:p w:rsidR="00D30577" w:rsidRPr="00700BFD" w:rsidRDefault="00D30577" w:rsidP="00700BFD">
      <w:pPr>
        <w:spacing w:after="0"/>
        <w:rPr>
          <w:sz w:val="28"/>
          <w:szCs w:val="28"/>
        </w:rPr>
      </w:pPr>
      <w:r w:rsidRPr="00700BFD">
        <w:rPr>
          <w:sz w:val="28"/>
          <w:szCs w:val="28"/>
        </w:rPr>
        <w:t xml:space="preserve">    global total_score</w:t>
      </w:r>
    </w:p>
    <w:p w:rsidR="00D30577" w:rsidRPr="00700BFD" w:rsidRDefault="00D30577" w:rsidP="00700BFD">
      <w:pPr>
        <w:spacing w:after="0"/>
        <w:rPr>
          <w:sz w:val="28"/>
          <w:szCs w:val="28"/>
        </w:rPr>
      </w:pPr>
      <w:r w:rsidRPr="00700BFD">
        <w:rPr>
          <w:sz w:val="28"/>
          <w:szCs w:val="28"/>
        </w:rPr>
        <w:t xml:space="preserve">    if Escape:</w:t>
      </w:r>
    </w:p>
    <w:p w:rsidR="00D30577" w:rsidRPr="00700BFD" w:rsidRDefault="00D30577" w:rsidP="00700BFD">
      <w:pPr>
        <w:spacing w:after="0"/>
        <w:rPr>
          <w:sz w:val="28"/>
          <w:szCs w:val="28"/>
        </w:rPr>
      </w:pPr>
      <w:r w:rsidRPr="00700BFD">
        <w:rPr>
          <w:sz w:val="28"/>
          <w:szCs w:val="28"/>
        </w:rPr>
        <w:t xml:space="preserve">        score=total_score</w:t>
      </w:r>
    </w:p>
    <w:p w:rsidR="00D30577" w:rsidRPr="00700BFD" w:rsidRDefault="00D30577" w:rsidP="00700BFD">
      <w:pPr>
        <w:spacing w:after="0"/>
        <w:rPr>
          <w:sz w:val="28"/>
          <w:szCs w:val="28"/>
        </w:rPr>
      </w:pPr>
      <w:r w:rsidRPr="00700BFD">
        <w:rPr>
          <w:sz w:val="28"/>
          <w:szCs w:val="28"/>
        </w:rPr>
        <w:t xml:space="preserve">    else:</w:t>
      </w:r>
    </w:p>
    <w:p w:rsidR="00D30577" w:rsidRPr="00700BFD" w:rsidRDefault="00D30577" w:rsidP="00700BFD">
      <w:pPr>
        <w:spacing w:after="0"/>
        <w:rPr>
          <w:sz w:val="28"/>
          <w:szCs w:val="28"/>
        </w:rPr>
      </w:pPr>
      <w:r w:rsidRPr="00700BFD">
        <w:rPr>
          <w:sz w:val="28"/>
          <w:szCs w:val="28"/>
        </w:rPr>
        <w:lastRenderedPageBreak/>
        <w:t xml:space="preserve">        score=highscore</w:t>
      </w:r>
    </w:p>
    <w:p w:rsidR="00D30577" w:rsidRPr="00700BFD" w:rsidRDefault="00D30577" w:rsidP="00700BFD">
      <w:pPr>
        <w:spacing w:after="0"/>
        <w:rPr>
          <w:sz w:val="28"/>
          <w:szCs w:val="28"/>
        </w:rPr>
      </w:pPr>
      <w:r w:rsidRPr="00700BFD">
        <w:rPr>
          <w:sz w:val="28"/>
          <w:szCs w:val="28"/>
        </w:rPr>
        <w:t xml:space="preserve">    basicfont=pygame.font.SysFont('Comic Sans MS',46)</w:t>
      </w:r>
    </w:p>
    <w:p w:rsidR="00D30577" w:rsidRPr="00700BFD" w:rsidRDefault="00D30577" w:rsidP="00700BFD">
      <w:pPr>
        <w:spacing w:after="0"/>
        <w:rPr>
          <w:sz w:val="28"/>
          <w:szCs w:val="28"/>
        </w:rPr>
      </w:pPr>
      <w:r w:rsidRPr="00700BFD">
        <w:rPr>
          <w:sz w:val="28"/>
          <w:szCs w:val="28"/>
        </w:rPr>
        <w:t xml:space="preserve">    scorefont=pygame.font.SysFont(None,50)</w:t>
      </w:r>
    </w:p>
    <w:p w:rsidR="00D30577" w:rsidRPr="00700BFD" w:rsidRDefault="00D30577" w:rsidP="00700BFD">
      <w:pPr>
        <w:spacing w:after="0"/>
        <w:rPr>
          <w:sz w:val="28"/>
          <w:szCs w:val="28"/>
        </w:rPr>
      </w:pPr>
      <w:r w:rsidRPr="00700BFD">
        <w:rPr>
          <w:sz w:val="28"/>
          <w:szCs w:val="28"/>
        </w:rPr>
        <w:t xml:space="preserve">    text=basicfont.render(message,True,WHITE,BLUE)   # render(text,anti-aliasing,color,background)</w:t>
      </w:r>
    </w:p>
    <w:p w:rsidR="00D30577" w:rsidRPr="00700BFD" w:rsidRDefault="00D30577" w:rsidP="00700BFD">
      <w:pPr>
        <w:spacing w:after="0"/>
        <w:rPr>
          <w:sz w:val="28"/>
          <w:szCs w:val="28"/>
        </w:rPr>
      </w:pPr>
      <w:r w:rsidRPr="00700BFD">
        <w:rPr>
          <w:sz w:val="28"/>
          <w:szCs w:val="28"/>
        </w:rPr>
        <w:t xml:space="preserve">    textrect=text.get_rect()</w:t>
      </w:r>
    </w:p>
    <w:p w:rsidR="00D30577" w:rsidRPr="00700BFD" w:rsidRDefault="00D30577" w:rsidP="00700BFD">
      <w:pPr>
        <w:spacing w:after="0"/>
        <w:rPr>
          <w:sz w:val="28"/>
          <w:szCs w:val="28"/>
        </w:rPr>
      </w:pPr>
      <w:r w:rsidRPr="00700BFD">
        <w:rPr>
          <w:sz w:val="28"/>
          <w:szCs w:val="28"/>
        </w:rPr>
        <w:t xml:space="preserve">    textrect.centerx=screen.get_rect().centerx</w:t>
      </w:r>
    </w:p>
    <w:p w:rsidR="00D30577" w:rsidRPr="00700BFD" w:rsidRDefault="00D30577" w:rsidP="00700BFD">
      <w:pPr>
        <w:spacing w:after="0"/>
        <w:rPr>
          <w:sz w:val="28"/>
          <w:szCs w:val="28"/>
        </w:rPr>
      </w:pPr>
      <w:r w:rsidRPr="00700BFD">
        <w:rPr>
          <w:sz w:val="28"/>
          <w:szCs w:val="28"/>
        </w:rPr>
        <w:t xml:space="preserve">    textrect.centery=screen.get_rect().centery-50</w:t>
      </w:r>
    </w:p>
    <w:p w:rsidR="00D30577" w:rsidRPr="00700BFD" w:rsidRDefault="00D30577" w:rsidP="00700BFD">
      <w:pPr>
        <w:spacing w:after="0"/>
        <w:rPr>
          <w:sz w:val="28"/>
          <w:szCs w:val="28"/>
        </w:rPr>
      </w:pPr>
      <w:r w:rsidRPr="00700BFD">
        <w:rPr>
          <w:sz w:val="28"/>
          <w:szCs w:val="28"/>
        </w:rPr>
        <w:t xml:space="preserve">    show_score=scorefont.render(str(score),True,RED,GREEN)</w:t>
      </w:r>
    </w:p>
    <w:p w:rsidR="00D30577" w:rsidRPr="00700BFD" w:rsidRDefault="00D30577" w:rsidP="00700BFD">
      <w:pPr>
        <w:spacing w:after="0"/>
        <w:rPr>
          <w:sz w:val="28"/>
          <w:szCs w:val="28"/>
        </w:rPr>
      </w:pPr>
      <w:r w:rsidRPr="00700BFD">
        <w:rPr>
          <w:sz w:val="28"/>
          <w:szCs w:val="28"/>
        </w:rPr>
        <w:t xml:space="preserve">    score_rect=show_score.get_rect()</w:t>
      </w:r>
    </w:p>
    <w:p w:rsidR="00D30577" w:rsidRPr="00700BFD" w:rsidRDefault="00D30577" w:rsidP="00700BFD">
      <w:pPr>
        <w:spacing w:after="0"/>
        <w:rPr>
          <w:sz w:val="28"/>
          <w:szCs w:val="28"/>
        </w:rPr>
      </w:pPr>
      <w:r w:rsidRPr="00700BFD">
        <w:rPr>
          <w:sz w:val="28"/>
          <w:szCs w:val="28"/>
        </w:rPr>
        <w:t xml:space="preserve">    score_rect.centerx=screen.get_rect().centerx</w:t>
      </w:r>
    </w:p>
    <w:p w:rsidR="00D30577" w:rsidRPr="00700BFD" w:rsidRDefault="00D30577" w:rsidP="00700BFD">
      <w:pPr>
        <w:spacing w:after="0"/>
        <w:rPr>
          <w:sz w:val="28"/>
          <w:szCs w:val="28"/>
        </w:rPr>
      </w:pPr>
      <w:r w:rsidRPr="00700BFD">
        <w:rPr>
          <w:sz w:val="28"/>
          <w:szCs w:val="28"/>
        </w:rPr>
        <w:t xml:space="preserve">    score_rect.centery=screen.get_rect().centery </w:t>
      </w:r>
    </w:p>
    <w:p w:rsidR="00D30577" w:rsidRPr="00700BFD" w:rsidRDefault="00D30577" w:rsidP="00700BFD">
      <w:pPr>
        <w:spacing w:after="0"/>
        <w:rPr>
          <w:sz w:val="28"/>
          <w:szCs w:val="28"/>
        </w:rPr>
      </w:pPr>
      <w:r w:rsidRPr="00700BFD">
        <w:rPr>
          <w:sz w:val="28"/>
          <w:szCs w:val="28"/>
        </w:rPr>
        <w:t xml:space="preserve">    intro=scorefont.render("Press Enter to Play Again",True,BLACK,BLUE)</w:t>
      </w:r>
    </w:p>
    <w:p w:rsidR="00D30577" w:rsidRPr="00700BFD" w:rsidRDefault="00D30577" w:rsidP="00700BFD">
      <w:pPr>
        <w:spacing w:after="0"/>
        <w:rPr>
          <w:sz w:val="28"/>
          <w:szCs w:val="28"/>
        </w:rPr>
      </w:pPr>
      <w:r w:rsidRPr="00700BFD">
        <w:rPr>
          <w:sz w:val="28"/>
          <w:szCs w:val="28"/>
        </w:rPr>
        <w:t xml:space="preserve">    introrect=intro.get_rect()</w:t>
      </w:r>
    </w:p>
    <w:p w:rsidR="00D30577" w:rsidRPr="00700BFD" w:rsidRDefault="00D30577" w:rsidP="00700BFD">
      <w:pPr>
        <w:spacing w:after="0"/>
        <w:rPr>
          <w:sz w:val="28"/>
          <w:szCs w:val="28"/>
        </w:rPr>
      </w:pPr>
      <w:r w:rsidRPr="00700BFD">
        <w:rPr>
          <w:sz w:val="28"/>
          <w:szCs w:val="28"/>
        </w:rPr>
        <w:t xml:space="preserve">    introrect.centerx=screen.get_rect().centerx</w:t>
      </w:r>
    </w:p>
    <w:p w:rsidR="00D30577" w:rsidRPr="00700BFD" w:rsidRDefault="00D30577" w:rsidP="00700BFD">
      <w:pPr>
        <w:spacing w:after="0"/>
        <w:rPr>
          <w:sz w:val="28"/>
          <w:szCs w:val="28"/>
        </w:rPr>
      </w:pPr>
      <w:r w:rsidRPr="00700BFD">
        <w:rPr>
          <w:sz w:val="28"/>
          <w:szCs w:val="28"/>
        </w:rPr>
        <w:t xml:space="preserve">    introrect.centery=screen.get_rect().centery+60</w:t>
      </w:r>
    </w:p>
    <w:p w:rsidR="00D30577" w:rsidRPr="00700BFD" w:rsidRDefault="00D30577" w:rsidP="00700BFD">
      <w:pPr>
        <w:spacing w:after="0"/>
        <w:rPr>
          <w:sz w:val="28"/>
          <w:szCs w:val="28"/>
        </w:rPr>
      </w:pPr>
      <w:r w:rsidRPr="00700BFD">
        <w:rPr>
          <w:sz w:val="28"/>
          <w:szCs w:val="28"/>
        </w:rPr>
        <w:t xml:space="preserve">    screen.blit(text,textrect)</w:t>
      </w:r>
    </w:p>
    <w:p w:rsidR="00D30577" w:rsidRPr="00700BFD" w:rsidRDefault="00D30577" w:rsidP="00700BFD">
      <w:pPr>
        <w:spacing w:after="0"/>
        <w:rPr>
          <w:sz w:val="28"/>
          <w:szCs w:val="28"/>
        </w:rPr>
      </w:pPr>
      <w:r w:rsidRPr="00700BFD">
        <w:rPr>
          <w:sz w:val="28"/>
          <w:szCs w:val="28"/>
        </w:rPr>
        <w:t xml:space="preserve">    screen.blit(show_score,score_rect)</w:t>
      </w:r>
    </w:p>
    <w:p w:rsidR="00D30577" w:rsidRPr="00700BFD" w:rsidRDefault="00D30577" w:rsidP="00700BFD">
      <w:pPr>
        <w:spacing w:after="0"/>
        <w:rPr>
          <w:sz w:val="28"/>
          <w:szCs w:val="28"/>
        </w:rPr>
      </w:pPr>
      <w:r w:rsidRPr="00700BFD">
        <w:rPr>
          <w:sz w:val="28"/>
          <w:szCs w:val="28"/>
        </w:rPr>
        <w:t xml:space="preserve">    screen.blit(intro,introrect)</w:t>
      </w:r>
    </w:p>
    <w:p w:rsidR="00D30577" w:rsidRPr="00700BFD" w:rsidRDefault="00D30577" w:rsidP="00700BFD">
      <w:pPr>
        <w:spacing w:after="0"/>
        <w:rPr>
          <w:sz w:val="28"/>
          <w:szCs w:val="28"/>
        </w:rPr>
      </w:pPr>
      <w:r w:rsidRPr="00700BFD">
        <w:rPr>
          <w:sz w:val="28"/>
          <w:szCs w:val="28"/>
        </w:rPr>
        <w:t xml:space="preserve">    for event in pygame.event.get():</w:t>
      </w:r>
    </w:p>
    <w:p w:rsidR="00D30577" w:rsidRPr="00700BFD" w:rsidRDefault="00D30577" w:rsidP="00700BFD">
      <w:pPr>
        <w:spacing w:after="0"/>
        <w:rPr>
          <w:sz w:val="28"/>
          <w:szCs w:val="28"/>
        </w:rPr>
      </w:pPr>
      <w:r w:rsidRPr="00700BFD">
        <w:rPr>
          <w:sz w:val="28"/>
          <w:szCs w:val="28"/>
        </w:rPr>
        <w:t xml:space="preserve">                 if event.type == pygame.KEYDOWN and event.key == pygame.K_RETURN :</w:t>
      </w:r>
    </w:p>
    <w:p w:rsidR="00D30577" w:rsidRPr="00700BFD" w:rsidRDefault="00D30577" w:rsidP="00700BFD">
      <w:pPr>
        <w:spacing w:after="0"/>
        <w:rPr>
          <w:sz w:val="28"/>
          <w:szCs w:val="28"/>
        </w:rPr>
      </w:pPr>
      <w:r w:rsidRPr="00700BFD">
        <w:rPr>
          <w:sz w:val="28"/>
          <w:szCs w:val="28"/>
        </w:rPr>
        <w:t xml:space="preserve">                                return True </w:t>
      </w:r>
    </w:p>
    <w:p w:rsidR="00D30577" w:rsidRPr="00700BFD" w:rsidRDefault="00AE1F6F" w:rsidP="00700BFD">
      <w:pPr>
        <w:spacing w:after="0"/>
        <w:rPr>
          <w:sz w:val="28"/>
          <w:szCs w:val="28"/>
        </w:rPr>
      </w:pPr>
      <w:r w:rsidRPr="00700BFD">
        <w:rPr>
          <w:sz w:val="28"/>
          <w:szCs w:val="28"/>
        </w:rPr>
        <w:t>def showscore(ball):</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font=pygame.font.SysFont(No</w:t>
      </w:r>
      <w:r w:rsidR="00AE1F6F" w:rsidRPr="00700BFD">
        <w:rPr>
          <w:sz w:val="28"/>
          <w:szCs w:val="28"/>
        </w:rPr>
        <w:t>ne,40)</w:t>
      </w:r>
    </w:p>
    <w:p w:rsidR="00D30577" w:rsidRPr="00700BFD" w:rsidRDefault="00D30577" w:rsidP="00700BFD">
      <w:pPr>
        <w:spacing w:after="0"/>
        <w:rPr>
          <w:sz w:val="28"/>
          <w:szCs w:val="28"/>
        </w:rPr>
      </w:pPr>
      <w:r w:rsidRPr="00700BFD">
        <w:rPr>
          <w:sz w:val="28"/>
          <w:szCs w:val="28"/>
        </w:rPr>
        <w:t xml:space="preserve">      levelfont=font.render("LEVEL "+str(level),True,BLACK,BLUE)</w:t>
      </w:r>
    </w:p>
    <w:p w:rsidR="00D30577" w:rsidRPr="00700BFD" w:rsidRDefault="00D30577" w:rsidP="00700BFD">
      <w:pPr>
        <w:spacing w:after="0"/>
        <w:rPr>
          <w:sz w:val="28"/>
          <w:szCs w:val="28"/>
        </w:rPr>
      </w:pPr>
      <w:r w:rsidRPr="00700BFD">
        <w:rPr>
          <w:sz w:val="28"/>
          <w:szCs w:val="28"/>
        </w:rPr>
        <w:t xml:space="preserve">      lifefont=font.render("LIFE:"+str(ball.life),True,BLACK,BLUE)</w:t>
      </w:r>
    </w:p>
    <w:p w:rsidR="00D30577" w:rsidRPr="00700BFD" w:rsidRDefault="00D30577" w:rsidP="00700BFD">
      <w:pPr>
        <w:spacing w:after="0"/>
        <w:rPr>
          <w:sz w:val="28"/>
          <w:szCs w:val="28"/>
        </w:rPr>
      </w:pPr>
      <w:r w:rsidRPr="00700BFD">
        <w:rPr>
          <w:sz w:val="28"/>
          <w:szCs w:val="28"/>
        </w:rPr>
        <w:lastRenderedPageBreak/>
        <w:t xml:space="preserve">      scorefont=font.render("SCORE:"+st</w:t>
      </w:r>
      <w:r w:rsidR="00AE1F6F" w:rsidRPr="00700BFD">
        <w:rPr>
          <w:sz w:val="28"/>
          <w:szCs w:val="28"/>
        </w:rPr>
        <w:t>r(total_score),True,BLACK,BLUE)</w:t>
      </w:r>
    </w:p>
    <w:p w:rsidR="00D30577" w:rsidRPr="00700BFD" w:rsidRDefault="00D30577" w:rsidP="00700BFD">
      <w:pPr>
        <w:spacing w:after="0"/>
        <w:rPr>
          <w:sz w:val="28"/>
          <w:szCs w:val="28"/>
        </w:rPr>
      </w:pPr>
      <w:r w:rsidRPr="00700BFD">
        <w:rPr>
          <w:sz w:val="28"/>
          <w:szCs w:val="28"/>
        </w:rPr>
        <w:t xml:space="preserve">      level_rect=levelfont.get_rect()</w:t>
      </w:r>
    </w:p>
    <w:p w:rsidR="00D30577" w:rsidRPr="00700BFD" w:rsidRDefault="00D30577" w:rsidP="00700BFD">
      <w:pPr>
        <w:spacing w:after="0"/>
        <w:rPr>
          <w:sz w:val="28"/>
          <w:szCs w:val="28"/>
        </w:rPr>
      </w:pPr>
      <w:r w:rsidRPr="00700BFD">
        <w:rPr>
          <w:sz w:val="28"/>
          <w:szCs w:val="28"/>
        </w:rPr>
        <w:t xml:space="preserve">      life_rect=lifefont.get_rect()</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score_rect=scorefont.get_rect()</w:t>
      </w:r>
    </w:p>
    <w:p w:rsidR="00D30577" w:rsidRPr="00700BFD" w:rsidRDefault="00D30577" w:rsidP="00700BFD">
      <w:pPr>
        <w:spacing w:after="0"/>
        <w:rPr>
          <w:sz w:val="28"/>
          <w:szCs w:val="28"/>
        </w:rPr>
      </w:pPr>
      <w:r w:rsidRPr="00700BFD">
        <w:rPr>
          <w:sz w:val="28"/>
          <w:szCs w:val="28"/>
        </w:rPr>
        <w:t xml:space="preserve">      level_rect.centerx=screen.get_rect().centerx</w:t>
      </w:r>
    </w:p>
    <w:p w:rsidR="00D30577" w:rsidRPr="00700BFD" w:rsidRDefault="00D30577" w:rsidP="00700BFD">
      <w:pPr>
        <w:spacing w:after="0"/>
        <w:rPr>
          <w:sz w:val="28"/>
          <w:szCs w:val="28"/>
        </w:rPr>
      </w:pPr>
      <w:r w:rsidRPr="00700BFD">
        <w:rPr>
          <w:sz w:val="28"/>
          <w:szCs w:val="28"/>
        </w:rPr>
        <w:t xml:space="preserve">      level_rect.centery=screen.get_rect().centery</w:t>
      </w:r>
    </w:p>
    <w:p w:rsidR="00D30577" w:rsidRPr="00700BFD" w:rsidRDefault="00D30577" w:rsidP="00700BFD">
      <w:pPr>
        <w:spacing w:after="0"/>
        <w:rPr>
          <w:sz w:val="28"/>
          <w:szCs w:val="28"/>
        </w:rPr>
      </w:pPr>
      <w:r w:rsidRPr="00700BFD">
        <w:rPr>
          <w:sz w:val="28"/>
          <w:szCs w:val="28"/>
        </w:rPr>
        <w:t xml:space="preserve">      score_rect.centerx=screen.get_rect().centerx+70</w:t>
      </w:r>
    </w:p>
    <w:p w:rsidR="00D30577" w:rsidRPr="00700BFD" w:rsidRDefault="00D30577" w:rsidP="00700BFD">
      <w:pPr>
        <w:spacing w:after="0"/>
        <w:rPr>
          <w:sz w:val="28"/>
          <w:szCs w:val="28"/>
        </w:rPr>
      </w:pPr>
      <w:r w:rsidRPr="00700BFD">
        <w:rPr>
          <w:sz w:val="28"/>
          <w:szCs w:val="28"/>
        </w:rPr>
        <w:t xml:space="preserve">      score_rect.centery=screen.get_rect().centery+40</w:t>
      </w:r>
    </w:p>
    <w:p w:rsidR="00D30577" w:rsidRPr="00700BFD" w:rsidRDefault="00D30577" w:rsidP="00700BFD">
      <w:pPr>
        <w:spacing w:after="0"/>
        <w:rPr>
          <w:sz w:val="28"/>
          <w:szCs w:val="28"/>
        </w:rPr>
      </w:pPr>
      <w:r w:rsidRPr="00700BFD">
        <w:rPr>
          <w:sz w:val="28"/>
          <w:szCs w:val="28"/>
        </w:rPr>
        <w:t xml:space="preserve">      life_rect.centerx=screen.get_rect().centerx-60</w:t>
      </w:r>
    </w:p>
    <w:p w:rsidR="00D30577" w:rsidRPr="00700BFD" w:rsidRDefault="00D30577" w:rsidP="00700BFD">
      <w:pPr>
        <w:spacing w:after="0"/>
        <w:rPr>
          <w:sz w:val="28"/>
          <w:szCs w:val="28"/>
        </w:rPr>
      </w:pPr>
      <w:r w:rsidRPr="00700BFD">
        <w:rPr>
          <w:sz w:val="28"/>
          <w:szCs w:val="28"/>
        </w:rPr>
        <w:t xml:space="preserve">      life_rect.cente</w:t>
      </w:r>
      <w:r w:rsidR="00AE1F6F" w:rsidRPr="00700BFD">
        <w:rPr>
          <w:sz w:val="28"/>
          <w:szCs w:val="28"/>
        </w:rPr>
        <w:t>ry=screen.get_rect().centery+40</w:t>
      </w:r>
    </w:p>
    <w:p w:rsidR="00D30577" w:rsidRPr="00700BFD" w:rsidRDefault="00D30577" w:rsidP="00700BFD">
      <w:pPr>
        <w:spacing w:after="0"/>
        <w:rPr>
          <w:sz w:val="28"/>
          <w:szCs w:val="28"/>
        </w:rPr>
      </w:pPr>
      <w:r w:rsidRPr="00700BFD">
        <w:rPr>
          <w:sz w:val="28"/>
          <w:szCs w:val="28"/>
        </w:rPr>
        <w:t xml:space="preserve">      screen.blit(levelfont,level_rect)</w:t>
      </w:r>
    </w:p>
    <w:p w:rsidR="00D30577" w:rsidRPr="00700BFD" w:rsidRDefault="00D30577" w:rsidP="00700BFD">
      <w:pPr>
        <w:spacing w:after="0"/>
        <w:rPr>
          <w:sz w:val="28"/>
          <w:szCs w:val="28"/>
        </w:rPr>
      </w:pPr>
      <w:r w:rsidRPr="00700BFD">
        <w:rPr>
          <w:sz w:val="28"/>
          <w:szCs w:val="28"/>
        </w:rPr>
        <w:t xml:space="preserve">      screen.blit(scorefont,score_rect)</w:t>
      </w:r>
    </w:p>
    <w:p w:rsidR="00D30577" w:rsidRPr="00700BFD" w:rsidRDefault="00D30577" w:rsidP="00700BFD">
      <w:pPr>
        <w:spacing w:after="0"/>
        <w:rPr>
          <w:sz w:val="28"/>
          <w:szCs w:val="28"/>
        </w:rPr>
      </w:pPr>
      <w:r w:rsidRPr="00700BFD">
        <w:rPr>
          <w:sz w:val="28"/>
          <w:szCs w:val="28"/>
        </w:rPr>
        <w:t xml:space="preserve">      screen.blit(lifefont,life_rect)</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pygame.init()</w:t>
      </w:r>
    </w:p>
    <w:p w:rsidR="00D30577" w:rsidRPr="00700BFD" w:rsidRDefault="00D30577" w:rsidP="00700BFD">
      <w:pPr>
        <w:spacing w:after="0"/>
        <w:rPr>
          <w:sz w:val="28"/>
          <w:szCs w:val="28"/>
        </w:rPr>
      </w:pPr>
      <w:r w:rsidRPr="00700BFD">
        <w:rPr>
          <w:sz w:val="28"/>
          <w:szCs w:val="28"/>
        </w:rPr>
        <w:t>screen_width=500</w:t>
      </w:r>
    </w:p>
    <w:p w:rsidR="00D30577" w:rsidRPr="00700BFD" w:rsidRDefault="00D30577" w:rsidP="00700BFD">
      <w:pPr>
        <w:spacing w:after="0"/>
        <w:rPr>
          <w:sz w:val="28"/>
          <w:szCs w:val="28"/>
        </w:rPr>
      </w:pPr>
      <w:r w:rsidRPr="00700BFD">
        <w:rPr>
          <w:sz w:val="28"/>
          <w:szCs w:val="28"/>
        </w:rPr>
        <w:t>screen_height=500</w:t>
      </w:r>
    </w:p>
    <w:p w:rsidR="00D30577" w:rsidRPr="00700BFD" w:rsidRDefault="00D30577" w:rsidP="00700BFD">
      <w:pPr>
        <w:spacing w:after="0"/>
        <w:rPr>
          <w:sz w:val="28"/>
          <w:szCs w:val="28"/>
        </w:rPr>
      </w:pPr>
      <w:r w:rsidRPr="00700BFD">
        <w:rPr>
          <w:sz w:val="28"/>
          <w:szCs w:val="28"/>
        </w:rPr>
        <w:t>screen=pygame.display.set_mode([screen_width,screen_height])</w:t>
      </w:r>
    </w:p>
    <w:p w:rsidR="00D30577" w:rsidRPr="00700BFD" w:rsidRDefault="00D30577" w:rsidP="00700BFD">
      <w:pPr>
        <w:spacing w:after="0"/>
        <w:rPr>
          <w:sz w:val="28"/>
          <w:szCs w:val="28"/>
        </w:rPr>
      </w:pPr>
      <w:r w:rsidRPr="00700BFD">
        <w:rPr>
          <w:sz w:val="28"/>
          <w:szCs w:val="28"/>
        </w:rPr>
        <w:t>pygame.</w:t>
      </w:r>
      <w:r w:rsidR="00AE1F6F" w:rsidRPr="00700BFD">
        <w:rPr>
          <w:sz w:val="28"/>
          <w:szCs w:val="28"/>
        </w:rPr>
        <w:t>display.set_caption("ARAKNOID")</w:t>
      </w:r>
    </w:p>
    <w:p w:rsidR="00D30577" w:rsidRPr="00700BFD" w:rsidRDefault="00D30577" w:rsidP="00700BFD">
      <w:pPr>
        <w:spacing w:after="0"/>
        <w:rPr>
          <w:sz w:val="28"/>
          <w:szCs w:val="28"/>
        </w:rPr>
      </w:pPr>
      <w:r w:rsidRPr="00700BFD">
        <w:rPr>
          <w:sz w:val="28"/>
          <w:szCs w:val="28"/>
        </w:rPr>
        <w:t>clock=pygame.time.Clock()</w:t>
      </w:r>
    </w:p>
    <w:p w:rsidR="00D30577" w:rsidRPr="00700BFD" w:rsidRDefault="00D30577" w:rsidP="00700BFD">
      <w:pPr>
        <w:spacing w:after="0"/>
        <w:rPr>
          <w:sz w:val="28"/>
          <w:szCs w:val="28"/>
        </w:rPr>
      </w:pPr>
      <w:r w:rsidRPr="00700BFD">
        <w:rPr>
          <w:sz w:val="28"/>
          <w:szCs w:val="28"/>
        </w:rPr>
        <w:t>level=1</w:t>
      </w:r>
    </w:p>
    <w:p w:rsidR="00D30577" w:rsidRPr="00700BFD" w:rsidRDefault="00AE1F6F" w:rsidP="00700BFD">
      <w:pPr>
        <w:spacing w:after="0"/>
        <w:rPr>
          <w:sz w:val="28"/>
          <w:szCs w:val="28"/>
        </w:rPr>
      </w:pPr>
      <w:r w:rsidRPr="00700BFD">
        <w:rPr>
          <w:sz w:val="28"/>
          <w:szCs w:val="28"/>
        </w:rPr>
        <w:t>run=True</w:t>
      </w:r>
    </w:p>
    <w:p w:rsidR="00D30577" w:rsidRPr="00700BFD" w:rsidRDefault="00D30577" w:rsidP="00700BFD">
      <w:pPr>
        <w:spacing w:after="0"/>
        <w:rPr>
          <w:sz w:val="28"/>
          <w:szCs w:val="28"/>
        </w:rPr>
      </w:pPr>
      <w:r w:rsidRPr="00700BFD">
        <w:rPr>
          <w:sz w:val="28"/>
          <w:szCs w:val="28"/>
        </w:rPr>
        <w:t>fall_list=[]</w:t>
      </w:r>
    </w:p>
    <w:p w:rsidR="00D30577" w:rsidRPr="00700BFD" w:rsidRDefault="00D30577" w:rsidP="00700BFD">
      <w:pPr>
        <w:spacing w:after="0"/>
        <w:rPr>
          <w:sz w:val="28"/>
          <w:szCs w:val="28"/>
        </w:rPr>
      </w:pPr>
      <w:r w:rsidRPr="00700BFD">
        <w:rPr>
          <w:sz w:val="28"/>
          <w:szCs w:val="28"/>
        </w:rPr>
        <w:t>#is_falling=bool()</w:t>
      </w:r>
    </w:p>
    <w:p w:rsidR="00D30577" w:rsidRPr="00700BFD" w:rsidRDefault="00D30577" w:rsidP="00700BFD">
      <w:pPr>
        <w:spacing w:after="0"/>
        <w:rPr>
          <w:sz w:val="28"/>
          <w:szCs w:val="28"/>
        </w:rPr>
      </w:pPr>
      <w:r w:rsidRPr="00700BFD">
        <w:rPr>
          <w:sz w:val="28"/>
          <w:szCs w:val="28"/>
        </w:rPr>
        <w:t>#fall_img=pygame.Surface([30,30])</w:t>
      </w:r>
    </w:p>
    <w:p w:rsidR="00D30577" w:rsidRPr="00700BFD" w:rsidRDefault="00D30577" w:rsidP="00700BFD">
      <w:pPr>
        <w:spacing w:after="0"/>
        <w:rPr>
          <w:sz w:val="28"/>
          <w:szCs w:val="28"/>
        </w:rPr>
      </w:pPr>
      <w:r w:rsidRPr="00700BFD">
        <w:rPr>
          <w:sz w:val="28"/>
          <w:szCs w:val="28"/>
        </w:rPr>
        <w:t>#fall_img.fill(RED)</w:t>
      </w:r>
    </w:p>
    <w:p w:rsidR="00D30577" w:rsidRPr="00700BFD" w:rsidRDefault="00D30577" w:rsidP="00700BFD">
      <w:pPr>
        <w:spacing w:after="0"/>
        <w:rPr>
          <w:sz w:val="28"/>
          <w:szCs w:val="28"/>
        </w:rPr>
      </w:pPr>
      <w:r w:rsidRPr="00700BFD">
        <w:rPr>
          <w:sz w:val="28"/>
          <w:szCs w:val="28"/>
        </w:rPr>
        <w:lastRenderedPageBreak/>
        <w:t>#fall_rect=fall_img.get_rect()</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def NextStage(speedVar,bar_len,ball_rad,ball_speed):</w:t>
      </w:r>
    </w:p>
    <w:p w:rsidR="00D30577" w:rsidRPr="00700BFD" w:rsidRDefault="00D30577" w:rsidP="00700BFD">
      <w:pPr>
        <w:spacing w:after="0"/>
        <w:rPr>
          <w:sz w:val="28"/>
          <w:szCs w:val="28"/>
        </w:rPr>
      </w:pPr>
      <w:r w:rsidRPr="00700BFD">
        <w:rPr>
          <w:sz w:val="28"/>
          <w:szCs w:val="28"/>
        </w:rPr>
        <w:t xml:space="preserve">            global emptystr</w:t>
      </w:r>
    </w:p>
    <w:p w:rsidR="00D30577" w:rsidRPr="00700BFD" w:rsidRDefault="00D30577" w:rsidP="00700BFD">
      <w:pPr>
        <w:spacing w:after="0"/>
        <w:rPr>
          <w:sz w:val="28"/>
          <w:szCs w:val="28"/>
        </w:rPr>
      </w:pPr>
      <w:r w:rsidRPr="00700BFD">
        <w:rPr>
          <w:sz w:val="28"/>
          <w:szCs w:val="28"/>
        </w:rPr>
        <w:t xml:space="preserve">            global hs # high score to be stored in file</w:t>
      </w:r>
    </w:p>
    <w:p w:rsidR="00D30577" w:rsidRPr="00700BFD" w:rsidRDefault="00D30577" w:rsidP="00700BFD">
      <w:pPr>
        <w:spacing w:after="0"/>
        <w:rPr>
          <w:sz w:val="28"/>
          <w:szCs w:val="28"/>
        </w:rPr>
      </w:pPr>
      <w:r w:rsidRPr="00700BFD">
        <w:rPr>
          <w:sz w:val="28"/>
          <w:szCs w:val="28"/>
        </w:rPr>
        <w:t xml:space="preserve">            global highscore </w:t>
      </w:r>
    </w:p>
    <w:p w:rsidR="00D30577" w:rsidRPr="00700BFD" w:rsidRDefault="00D30577" w:rsidP="00700BFD">
      <w:pPr>
        <w:spacing w:after="0"/>
        <w:rPr>
          <w:sz w:val="28"/>
          <w:szCs w:val="28"/>
        </w:rPr>
      </w:pPr>
      <w:r w:rsidRPr="00700BFD">
        <w:rPr>
          <w:sz w:val="28"/>
          <w:szCs w:val="28"/>
        </w:rPr>
        <w:t xml:space="preserve">            global show_score </w:t>
      </w:r>
    </w:p>
    <w:p w:rsidR="00D30577" w:rsidRPr="00700BFD" w:rsidRDefault="00D30577" w:rsidP="00700BFD">
      <w:pPr>
        <w:spacing w:after="0"/>
        <w:rPr>
          <w:sz w:val="28"/>
          <w:szCs w:val="28"/>
        </w:rPr>
      </w:pPr>
      <w:r w:rsidRPr="00700BFD">
        <w:rPr>
          <w:sz w:val="28"/>
          <w:szCs w:val="28"/>
        </w:rPr>
        <w:t xml:space="preserve">            global Start </w:t>
      </w:r>
    </w:p>
    <w:p w:rsidR="00D30577" w:rsidRPr="00700BFD" w:rsidRDefault="00D30577" w:rsidP="00700BFD">
      <w:pPr>
        <w:spacing w:after="0"/>
        <w:rPr>
          <w:sz w:val="28"/>
          <w:szCs w:val="28"/>
        </w:rPr>
      </w:pPr>
      <w:r w:rsidRPr="00700BFD">
        <w:rPr>
          <w:sz w:val="28"/>
          <w:szCs w:val="28"/>
        </w:rPr>
        <w:t xml:space="preserve">            global win            </w:t>
      </w:r>
    </w:p>
    <w:p w:rsidR="00D30577" w:rsidRPr="00700BFD" w:rsidRDefault="00D30577" w:rsidP="00700BFD">
      <w:pPr>
        <w:spacing w:after="0"/>
        <w:rPr>
          <w:sz w:val="28"/>
          <w:szCs w:val="28"/>
        </w:rPr>
      </w:pPr>
      <w:r w:rsidRPr="00700BFD">
        <w:rPr>
          <w:sz w:val="28"/>
          <w:szCs w:val="28"/>
        </w:rPr>
        <w:t xml:space="preserve">            global change_speed         </w:t>
      </w:r>
    </w:p>
    <w:p w:rsidR="00D30577" w:rsidRPr="00700BFD" w:rsidRDefault="00D30577" w:rsidP="00700BFD">
      <w:pPr>
        <w:spacing w:after="0"/>
        <w:rPr>
          <w:sz w:val="28"/>
          <w:szCs w:val="28"/>
        </w:rPr>
      </w:pPr>
      <w:r w:rsidRPr="00700BFD">
        <w:rPr>
          <w:sz w:val="28"/>
          <w:szCs w:val="28"/>
        </w:rPr>
        <w:t xml:space="preserve">            global changespeedinterval</w:t>
      </w:r>
    </w:p>
    <w:p w:rsidR="00D30577" w:rsidRPr="00700BFD" w:rsidRDefault="00D30577" w:rsidP="00700BFD">
      <w:pPr>
        <w:spacing w:after="0"/>
        <w:rPr>
          <w:sz w:val="28"/>
          <w:szCs w:val="28"/>
        </w:rPr>
      </w:pPr>
      <w:r w:rsidRPr="00700BFD">
        <w:rPr>
          <w:sz w:val="28"/>
          <w:szCs w:val="28"/>
        </w:rPr>
        <w:t xml:space="preserve">            global speedvar</w:t>
      </w:r>
    </w:p>
    <w:p w:rsidR="00D30577" w:rsidRPr="00700BFD" w:rsidRDefault="00D30577" w:rsidP="00700BFD">
      <w:pPr>
        <w:spacing w:after="0"/>
        <w:rPr>
          <w:sz w:val="28"/>
          <w:szCs w:val="28"/>
        </w:rPr>
      </w:pPr>
      <w:r w:rsidRPr="00700BFD">
        <w:rPr>
          <w:sz w:val="28"/>
          <w:szCs w:val="28"/>
        </w:rPr>
        <w:t xml:space="preserve">            global bar</w:t>
      </w:r>
    </w:p>
    <w:p w:rsidR="00D30577" w:rsidRPr="00700BFD" w:rsidRDefault="00D30577" w:rsidP="00700BFD">
      <w:pPr>
        <w:spacing w:after="0"/>
        <w:rPr>
          <w:sz w:val="28"/>
          <w:szCs w:val="28"/>
        </w:rPr>
      </w:pPr>
      <w:r w:rsidRPr="00700BFD">
        <w:rPr>
          <w:sz w:val="28"/>
          <w:szCs w:val="28"/>
        </w:rPr>
        <w:t xml:space="preserve">            global Level_Score</w:t>
      </w:r>
    </w:p>
    <w:p w:rsidR="00D30577" w:rsidRPr="00700BFD" w:rsidRDefault="00D30577" w:rsidP="00700BFD">
      <w:pPr>
        <w:spacing w:after="0"/>
        <w:rPr>
          <w:sz w:val="28"/>
          <w:szCs w:val="28"/>
        </w:rPr>
      </w:pPr>
      <w:r w:rsidRPr="00700BFD">
        <w:rPr>
          <w:sz w:val="28"/>
          <w:szCs w:val="28"/>
        </w:rPr>
        <w:t xml:space="preserve">            global total_score</w:t>
      </w:r>
    </w:p>
    <w:p w:rsidR="00D30577" w:rsidRPr="00700BFD" w:rsidRDefault="00D30577" w:rsidP="00700BFD">
      <w:pPr>
        <w:spacing w:after="0"/>
        <w:rPr>
          <w:sz w:val="28"/>
          <w:szCs w:val="28"/>
        </w:rPr>
      </w:pPr>
      <w:r w:rsidRPr="00700BFD">
        <w:rPr>
          <w:sz w:val="28"/>
          <w:szCs w:val="28"/>
        </w:rPr>
        <w:t xml:space="preserve">            global level</w:t>
      </w:r>
    </w:p>
    <w:p w:rsidR="00D30577" w:rsidRPr="00700BFD" w:rsidRDefault="00D30577" w:rsidP="00700BFD">
      <w:pPr>
        <w:spacing w:after="0"/>
        <w:rPr>
          <w:sz w:val="28"/>
          <w:szCs w:val="28"/>
        </w:rPr>
      </w:pPr>
      <w:r w:rsidRPr="00700BFD">
        <w:rPr>
          <w:sz w:val="28"/>
          <w:szCs w:val="28"/>
        </w:rPr>
        <w:t xml:space="preserve">            global run</w:t>
      </w:r>
    </w:p>
    <w:p w:rsidR="00D30577" w:rsidRPr="00700BFD" w:rsidRDefault="00D30577" w:rsidP="00700BFD">
      <w:pPr>
        <w:spacing w:after="0"/>
        <w:rPr>
          <w:sz w:val="28"/>
          <w:szCs w:val="28"/>
        </w:rPr>
      </w:pPr>
      <w:r w:rsidRPr="00700BFD">
        <w:rPr>
          <w:sz w:val="28"/>
          <w:szCs w:val="28"/>
        </w:rPr>
        <w:t xml:space="preserve">            global launched</w:t>
      </w:r>
    </w:p>
    <w:p w:rsidR="00D30577" w:rsidRPr="00700BFD" w:rsidRDefault="00D30577" w:rsidP="00700BFD">
      <w:pPr>
        <w:spacing w:after="0"/>
        <w:rPr>
          <w:sz w:val="28"/>
          <w:szCs w:val="28"/>
        </w:rPr>
      </w:pPr>
      <w:r w:rsidRPr="00700BFD">
        <w:rPr>
          <w:sz w:val="28"/>
          <w:szCs w:val="28"/>
        </w:rPr>
        <w:t xml:space="preserve">            global fall_list</w:t>
      </w:r>
    </w:p>
    <w:p w:rsidR="00D30577" w:rsidRPr="00700BFD" w:rsidRDefault="00D30577" w:rsidP="00700BFD">
      <w:pPr>
        <w:spacing w:after="0"/>
        <w:rPr>
          <w:sz w:val="28"/>
          <w:szCs w:val="28"/>
        </w:rPr>
      </w:pPr>
      <w:r w:rsidRPr="00700BFD">
        <w:rPr>
          <w:sz w:val="28"/>
          <w:szCs w:val="28"/>
        </w:rPr>
        <w:t xml:space="preserve">            global counterval0,counter0</w:t>
      </w:r>
    </w:p>
    <w:p w:rsidR="00D30577" w:rsidRPr="00700BFD" w:rsidRDefault="00D30577" w:rsidP="00700BFD">
      <w:pPr>
        <w:spacing w:after="0"/>
        <w:rPr>
          <w:sz w:val="28"/>
          <w:szCs w:val="28"/>
        </w:rPr>
      </w:pPr>
      <w:r w:rsidRPr="00700BFD">
        <w:rPr>
          <w:sz w:val="28"/>
          <w:szCs w:val="28"/>
        </w:rPr>
        <w:t xml:space="preserve">            global counterval1,counter1</w:t>
      </w:r>
    </w:p>
    <w:p w:rsidR="00D30577" w:rsidRPr="00700BFD" w:rsidRDefault="00D30577" w:rsidP="00700BFD">
      <w:pPr>
        <w:spacing w:after="0"/>
        <w:rPr>
          <w:sz w:val="28"/>
          <w:szCs w:val="28"/>
        </w:rPr>
      </w:pPr>
      <w:r w:rsidRPr="00700BFD">
        <w:rPr>
          <w:sz w:val="28"/>
          <w:szCs w:val="28"/>
        </w:rPr>
        <w:t xml:space="preserve">            global counterval2,counter2</w:t>
      </w:r>
    </w:p>
    <w:p w:rsidR="00D30577" w:rsidRPr="00700BFD" w:rsidRDefault="00D30577" w:rsidP="00700BFD">
      <w:pPr>
        <w:spacing w:after="0"/>
        <w:rPr>
          <w:sz w:val="28"/>
          <w:szCs w:val="28"/>
        </w:rPr>
      </w:pPr>
      <w:r w:rsidRPr="00700BFD">
        <w:rPr>
          <w:sz w:val="28"/>
          <w:szCs w:val="28"/>
        </w:rPr>
        <w:t xml:space="preserve">            global ball</w:t>
      </w:r>
    </w:p>
    <w:p w:rsidR="00D30577" w:rsidRPr="00700BFD" w:rsidRDefault="00D30577" w:rsidP="00700BFD">
      <w:pPr>
        <w:spacing w:after="0"/>
        <w:rPr>
          <w:sz w:val="28"/>
          <w:szCs w:val="28"/>
        </w:rPr>
      </w:pPr>
      <w:r w:rsidRPr="00700BFD">
        <w:rPr>
          <w:sz w:val="28"/>
          <w:szCs w:val="28"/>
        </w:rPr>
        <w:t xml:space="preserve">            global specialcondition</w:t>
      </w:r>
    </w:p>
    <w:p w:rsidR="00D30577" w:rsidRPr="00700BFD" w:rsidRDefault="00D30577" w:rsidP="00700BFD">
      <w:pPr>
        <w:spacing w:after="0"/>
        <w:rPr>
          <w:sz w:val="28"/>
          <w:szCs w:val="28"/>
        </w:rPr>
      </w:pPr>
      <w:r w:rsidRPr="00700BFD">
        <w:rPr>
          <w:sz w:val="28"/>
          <w:szCs w:val="28"/>
        </w:rPr>
        <w:t xml:space="preserve">            bar_length=bar_len</w:t>
      </w:r>
    </w:p>
    <w:p w:rsidR="00D30577" w:rsidRPr="00700BFD" w:rsidRDefault="00D30577" w:rsidP="00700BFD">
      <w:pPr>
        <w:spacing w:after="0"/>
        <w:rPr>
          <w:sz w:val="28"/>
          <w:szCs w:val="28"/>
        </w:rPr>
      </w:pPr>
      <w:r w:rsidRPr="00700BFD">
        <w:rPr>
          <w:sz w:val="28"/>
          <w:szCs w:val="28"/>
        </w:rPr>
        <w:t xml:space="preserve">            global bar_length</w:t>
      </w:r>
    </w:p>
    <w:p w:rsidR="00D30577" w:rsidRPr="00700BFD" w:rsidRDefault="00D30577" w:rsidP="00700BFD">
      <w:pPr>
        <w:spacing w:after="0"/>
        <w:rPr>
          <w:sz w:val="28"/>
          <w:szCs w:val="28"/>
        </w:rPr>
      </w:pPr>
      <w:r w:rsidRPr="00700BFD">
        <w:rPr>
          <w:sz w:val="28"/>
          <w:szCs w:val="28"/>
        </w:rPr>
        <w:t xml:space="preserve">            specialcondition=False</w:t>
      </w:r>
    </w:p>
    <w:p w:rsidR="00D30577" w:rsidRPr="00700BFD" w:rsidRDefault="00AE1F6F" w:rsidP="00700BFD">
      <w:pPr>
        <w:spacing w:after="0"/>
        <w:rPr>
          <w:sz w:val="28"/>
          <w:szCs w:val="28"/>
        </w:rPr>
      </w:pPr>
      <w:r w:rsidRPr="00700BFD">
        <w:rPr>
          <w:sz w:val="28"/>
          <w:szCs w:val="28"/>
        </w:rPr>
        <w:t xml:space="preserve">           # global fall_rect</w:t>
      </w:r>
    </w:p>
    <w:p w:rsidR="00D30577" w:rsidRPr="00700BFD" w:rsidRDefault="00D30577" w:rsidP="00700BFD">
      <w:pPr>
        <w:spacing w:after="0"/>
        <w:rPr>
          <w:sz w:val="28"/>
          <w:szCs w:val="28"/>
        </w:rPr>
      </w:pPr>
      <w:r w:rsidRPr="00700BFD">
        <w:rPr>
          <w:sz w:val="28"/>
          <w:szCs w:val="28"/>
        </w:rPr>
        <w:lastRenderedPageBreak/>
        <w:t xml:space="preserve">            speedvar=speedVar</w:t>
      </w:r>
    </w:p>
    <w:p w:rsidR="00D30577" w:rsidRPr="00700BFD" w:rsidRDefault="00D30577" w:rsidP="00700BFD">
      <w:pPr>
        <w:spacing w:after="0"/>
        <w:rPr>
          <w:sz w:val="28"/>
          <w:szCs w:val="28"/>
        </w:rPr>
      </w:pPr>
      <w:r w:rsidRPr="00700BFD">
        <w:rPr>
          <w:sz w:val="28"/>
          <w:szCs w:val="28"/>
        </w:rPr>
        <w:t xml:space="preserve">            #bar</w:t>
      </w:r>
    </w:p>
    <w:p w:rsidR="00D30577" w:rsidRPr="00700BFD" w:rsidRDefault="00D30577" w:rsidP="00700BFD">
      <w:pPr>
        <w:spacing w:after="0"/>
        <w:rPr>
          <w:sz w:val="28"/>
          <w:szCs w:val="28"/>
        </w:rPr>
      </w:pPr>
      <w:r w:rsidRPr="00700BFD">
        <w:rPr>
          <w:sz w:val="28"/>
          <w:szCs w:val="28"/>
        </w:rPr>
        <w:t xml:space="preserve">            bar=Bar(SILVER,bar_len,20)</w:t>
      </w:r>
    </w:p>
    <w:p w:rsidR="00D30577" w:rsidRPr="00700BFD" w:rsidRDefault="00D30577" w:rsidP="00700BFD">
      <w:pPr>
        <w:spacing w:after="0"/>
        <w:rPr>
          <w:sz w:val="28"/>
          <w:szCs w:val="28"/>
        </w:rPr>
      </w:pPr>
      <w:r w:rsidRPr="00700BFD">
        <w:rPr>
          <w:sz w:val="28"/>
          <w:szCs w:val="28"/>
        </w:rPr>
        <w:t xml:space="preserve">            emptystr=str()</w:t>
      </w:r>
    </w:p>
    <w:p w:rsidR="00D30577" w:rsidRPr="00700BFD" w:rsidRDefault="00D30577" w:rsidP="00700BFD">
      <w:pPr>
        <w:spacing w:after="0"/>
        <w:rPr>
          <w:sz w:val="28"/>
          <w:szCs w:val="28"/>
        </w:rPr>
      </w:pPr>
      <w:r w:rsidRPr="00700BFD">
        <w:rPr>
          <w:sz w:val="28"/>
          <w:szCs w:val="28"/>
        </w:rPr>
        <w:t xml:space="preserve">            show_score=False</w:t>
      </w:r>
    </w:p>
    <w:p w:rsidR="00D30577" w:rsidRPr="00700BFD" w:rsidRDefault="00D30577" w:rsidP="00700BFD">
      <w:pPr>
        <w:spacing w:after="0"/>
        <w:rPr>
          <w:sz w:val="28"/>
          <w:szCs w:val="28"/>
        </w:rPr>
      </w:pPr>
      <w:r w:rsidRPr="00700BFD">
        <w:rPr>
          <w:sz w:val="28"/>
          <w:szCs w:val="28"/>
        </w:rPr>
        <w:t xml:space="preserve">            Start=False  if level==1 else True</w:t>
      </w:r>
    </w:p>
    <w:p w:rsidR="00D30577" w:rsidRPr="00700BFD" w:rsidRDefault="00D30577" w:rsidP="00700BFD">
      <w:pPr>
        <w:spacing w:after="0"/>
        <w:rPr>
          <w:sz w:val="28"/>
          <w:szCs w:val="28"/>
        </w:rPr>
      </w:pPr>
      <w:r w:rsidRPr="00700BFD">
        <w:rPr>
          <w:sz w:val="28"/>
          <w:szCs w:val="28"/>
        </w:rPr>
        <w:t xml:space="preserve">            win=False</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#execute at the beginning level only</w:t>
      </w:r>
    </w:p>
    <w:p w:rsidR="00D30577" w:rsidRPr="00700BFD" w:rsidRDefault="00D30577" w:rsidP="00700BFD">
      <w:pPr>
        <w:spacing w:after="0"/>
        <w:rPr>
          <w:sz w:val="28"/>
          <w:szCs w:val="28"/>
        </w:rPr>
      </w:pPr>
      <w:r w:rsidRPr="00700BFD">
        <w:rPr>
          <w:sz w:val="28"/>
          <w:szCs w:val="28"/>
        </w:rPr>
        <w:t xml:space="preserve">            while not Start and level==1:</w:t>
      </w:r>
    </w:p>
    <w:p w:rsidR="00D30577" w:rsidRPr="00700BFD" w:rsidRDefault="00D30577" w:rsidP="00700BFD">
      <w:pPr>
        <w:spacing w:after="0"/>
        <w:rPr>
          <w:sz w:val="28"/>
          <w:szCs w:val="28"/>
        </w:rPr>
      </w:pPr>
      <w:r w:rsidRPr="00700BFD">
        <w:rPr>
          <w:sz w:val="28"/>
          <w:szCs w:val="28"/>
        </w:rPr>
        <w:t xml:space="preserve">                 for event in pygame.event.get():</w:t>
      </w:r>
    </w:p>
    <w:p w:rsidR="00D30577" w:rsidRPr="00700BFD" w:rsidRDefault="00D30577" w:rsidP="00700BFD">
      <w:pPr>
        <w:spacing w:after="0"/>
        <w:rPr>
          <w:sz w:val="28"/>
          <w:szCs w:val="28"/>
        </w:rPr>
      </w:pPr>
      <w:r w:rsidRPr="00700BFD">
        <w:rPr>
          <w:sz w:val="28"/>
          <w:szCs w:val="28"/>
        </w:rPr>
        <w:t xml:space="preserve">                     if  event.type == pygame.QUIT :</w:t>
      </w:r>
    </w:p>
    <w:p w:rsidR="00D30577" w:rsidRPr="00700BFD" w:rsidRDefault="00D30577" w:rsidP="00700BFD">
      <w:pPr>
        <w:spacing w:after="0"/>
        <w:rPr>
          <w:sz w:val="28"/>
          <w:szCs w:val="28"/>
        </w:rPr>
      </w:pPr>
      <w:r w:rsidRPr="00700BFD">
        <w:rPr>
          <w:sz w:val="28"/>
          <w:szCs w:val="28"/>
        </w:rPr>
        <w:t xml:space="preserve">                          pygame.quit()</w:t>
      </w:r>
    </w:p>
    <w:p w:rsidR="00D30577" w:rsidRPr="00700BFD" w:rsidRDefault="00D30577" w:rsidP="00700BFD">
      <w:pPr>
        <w:spacing w:after="0"/>
        <w:rPr>
          <w:sz w:val="28"/>
          <w:szCs w:val="28"/>
        </w:rPr>
      </w:pPr>
      <w:r w:rsidRPr="00700BFD">
        <w:rPr>
          <w:sz w:val="28"/>
          <w:szCs w:val="28"/>
        </w:rPr>
        <w:t xml:space="preserve">                          exit()</w:t>
      </w:r>
    </w:p>
    <w:p w:rsidR="00D30577" w:rsidRPr="00700BFD" w:rsidRDefault="00AE1F6F" w:rsidP="00700BFD">
      <w:pPr>
        <w:spacing w:after="0"/>
        <w:rPr>
          <w:sz w:val="28"/>
          <w:szCs w:val="28"/>
        </w:rPr>
      </w:pPr>
      <w:r w:rsidRPr="00700BFD">
        <w:rPr>
          <w:sz w:val="28"/>
          <w:szCs w:val="28"/>
        </w:rPr>
        <w:t xml:space="preserve">                          break</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screen.fill(BLUE)</w:t>
      </w:r>
    </w:p>
    <w:p w:rsidR="00D30577" w:rsidRPr="00700BFD" w:rsidRDefault="00D30577" w:rsidP="00700BFD">
      <w:pPr>
        <w:spacing w:after="0"/>
        <w:rPr>
          <w:sz w:val="28"/>
          <w:szCs w:val="28"/>
        </w:rPr>
      </w:pPr>
      <w:r w:rsidRPr="00700BFD">
        <w:rPr>
          <w:sz w:val="28"/>
          <w:szCs w:val="28"/>
        </w:rPr>
        <w:t xml:space="preserve">                 introscreen()</w:t>
      </w:r>
    </w:p>
    <w:p w:rsidR="00D30577" w:rsidRPr="00700BFD" w:rsidRDefault="00D30577" w:rsidP="00700BFD">
      <w:pPr>
        <w:spacing w:after="0"/>
        <w:rPr>
          <w:sz w:val="28"/>
          <w:szCs w:val="28"/>
        </w:rPr>
      </w:pPr>
      <w:r w:rsidRPr="00700BFD">
        <w:rPr>
          <w:sz w:val="28"/>
          <w:szCs w:val="28"/>
        </w:rPr>
        <w:t xml:space="preserve">       </w:t>
      </w:r>
      <w:r w:rsidR="00AE1F6F" w:rsidRPr="00700BFD">
        <w:rPr>
          <w:sz w:val="28"/>
          <w:szCs w:val="28"/>
        </w:rPr>
        <w:t xml:space="preserve">          pygame.display.flip()</w:t>
      </w:r>
    </w:p>
    <w:p w:rsidR="00D30577" w:rsidRPr="00700BFD" w:rsidRDefault="00D30577" w:rsidP="00700BFD">
      <w:pPr>
        <w:spacing w:after="0"/>
        <w:rPr>
          <w:sz w:val="28"/>
          <w:szCs w:val="28"/>
        </w:rPr>
      </w:pPr>
      <w:r w:rsidRPr="00700BFD">
        <w:rPr>
          <w:sz w:val="28"/>
          <w:szCs w:val="28"/>
        </w:rPr>
        <w:t xml:space="preserve">            block_hit_list=[]     </w:t>
      </w:r>
    </w:p>
    <w:p w:rsidR="00D30577" w:rsidRPr="00700BFD" w:rsidRDefault="00D30577" w:rsidP="00700BFD">
      <w:pPr>
        <w:spacing w:after="0"/>
        <w:rPr>
          <w:sz w:val="28"/>
          <w:szCs w:val="28"/>
        </w:rPr>
      </w:pPr>
      <w:r w:rsidRPr="00700BFD">
        <w:rPr>
          <w:sz w:val="28"/>
          <w:szCs w:val="28"/>
        </w:rPr>
        <w:t xml:space="preserve">            ball=Ball(GREEN,ball_rad,ball_speed,speedvar)</w:t>
      </w:r>
    </w:p>
    <w:p w:rsidR="00D30577" w:rsidRPr="00700BFD" w:rsidRDefault="00D30577" w:rsidP="00700BFD">
      <w:pPr>
        <w:spacing w:after="0"/>
        <w:rPr>
          <w:sz w:val="28"/>
          <w:szCs w:val="28"/>
        </w:rPr>
      </w:pPr>
      <w:r w:rsidRPr="00700BFD">
        <w:rPr>
          <w:sz w:val="28"/>
          <w:szCs w:val="28"/>
        </w:rPr>
        <w:t xml:space="preserve">            ball.rect.x=screen_width//2 + 20</w:t>
      </w:r>
    </w:p>
    <w:p w:rsidR="00D30577" w:rsidRPr="00700BFD" w:rsidRDefault="00D30577" w:rsidP="00700BFD">
      <w:pPr>
        <w:spacing w:after="0"/>
        <w:rPr>
          <w:sz w:val="28"/>
          <w:szCs w:val="28"/>
        </w:rPr>
      </w:pPr>
      <w:r w:rsidRPr="00700BFD">
        <w:rPr>
          <w:sz w:val="28"/>
          <w:szCs w:val="28"/>
        </w:rPr>
        <w:t xml:space="preserve">            ball.rect.y=screen_height-45</w:t>
      </w:r>
    </w:p>
    <w:p w:rsidR="00D30577" w:rsidRPr="00700BFD" w:rsidRDefault="00D30577" w:rsidP="00700BFD">
      <w:pPr>
        <w:spacing w:after="0"/>
        <w:rPr>
          <w:sz w:val="28"/>
          <w:szCs w:val="28"/>
        </w:rPr>
      </w:pPr>
      <w:r w:rsidRPr="00700BFD">
        <w:rPr>
          <w:sz w:val="28"/>
          <w:szCs w:val="28"/>
        </w:rPr>
        <w:t xml:space="preserve">            all_sprites_list.add(ball)</w:t>
      </w:r>
    </w:p>
    <w:p w:rsidR="00D30577" w:rsidRPr="00700BFD" w:rsidRDefault="00D30577" w:rsidP="00700BFD">
      <w:pPr>
        <w:spacing w:after="0"/>
        <w:rPr>
          <w:sz w:val="28"/>
          <w:szCs w:val="28"/>
        </w:rPr>
      </w:pPr>
      <w:r w:rsidRPr="00700BFD">
        <w:rPr>
          <w:sz w:val="28"/>
          <w:szCs w:val="28"/>
        </w:rPr>
        <w:t xml:space="preserve">            player_sprite.add(ball)</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#creating blocks</w:t>
      </w:r>
    </w:p>
    <w:p w:rsidR="00D30577" w:rsidRPr="00700BFD" w:rsidRDefault="00D30577" w:rsidP="00700BFD">
      <w:pPr>
        <w:spacing w:after="0"/>
        <w:rPr>
          <w:sz w:val="28"/>
          <w:szCs w:val="28"/>
        </w:rPr>
      </w:pPr>
      <w:r w:rsidRPr="00700BFD">
        <w:rPr>
          <w:sz w:val="28"/>
          <w:szCs w:val="28"/>
        </w:rPr>
        <w:t xml:space="preserve">            </w:t>
      </w:r>
    </w:p>
    <w:p w:rsidR="00D30577" w:rsidRPr="00700BFD" w:rsidRDefault="00AE1F6F" w:rsidP="00700BFD">
      <w:pPr>
        <w:spacing w:after="0"/>
        <w:rPr>
          <w:sz w:val="28"/>
          <w:szCs w:val="28"/>
        </w:rPr>
      </w:pPr>
      <w:r w:rsidRPr="00700BFD">
        <w:rPr>
          <w:sz w:val="28"/>
          <w:szCs w:val="28"/>
        </w:rPr>
        <w:t xml:space="preserve">            Start_Game(level):</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lastRenderedPageBreak/>
        <w:t xml:space="preserve">            launched=False</w:t>
      </w:r>
    </w:p>
    <w:p w:rsidR="00D30577" w:rsidRPr="00700BFD" w:rsidRDefault="00AE1F6F" w:rsidP="00700BFD">
      <w:pPr>
        <w:spacing w:after="0"/>
        <w:rPr>
          <w:sz w:val="28"/>
          <w:szCs w:val="28"/>
        </w:rPr>
      </w:pPr>
      <w:r w:rsidRPr="00700BFD">
        <w:rPr>
          <w:sz w:val="28"/>
          <w:szCs w:val="28"/>
        </w:rPr>
        <w:t xml:space="preserve">            while Start:</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for event in pygame.event.get():</w:t>
      </w:r>
    </w:p>
    <w:p w:rsidR="00D30577" w:rsidRPr="00700BFD" w:rsidRDefault="00D30577" w:rsidP="00700BFD">
      <w:pPr>
        <w:spacing w:after="0"/>
        <w:rPr>
          <w:sz w:val="28"/>
          <w:szCs w:val="28"/>
        </w:rPr>
      </w:pPr>
      <w:r w:rsidRPr="00700BFD">
        <w:rPr>
          <w:sz w:val="28"/>
          <w:szCs w:val="28"/>
        </w:rPr>
        <w:t xml:space="preserve">                    if event.type == pygame.QUIT:</w:t>
      </w:r>
    </w:p>
    <w:p w:rsidR="00D30577" w:rsidRPr="00700BFD" w:rsidRDefault="00D30577" w:rsidP="00700BFD">
      <w:pPr>
        <w:spacing w:after="0"/>
        <w:rPr>
          <w:sz w:val="28"/>
          <w:szCs w:val="28"/>
        </w:rPr>
      </w:pPr>
      <w:r w:rsidRPr="00700BFD">
        <w:rPr>
          <w:sz w:val="28"/>
          <w:szCs w:val="28"/>
        </w:rPr>
        <w:t xml:space="preserve">                          pygame.quit()</w:t>
      </w:r>
    </w:p>
    <w:p w:rsidR="00D30577" w:rsidRPr="00700BFD" w:rsidRDefault="008234B4" w:rsidP="00700BFD">
      <w:pPr>
        <w:spacing w:after="0"/>
        <w:rPr>
          <w:sz w:val="28"/>
          <w:szCs w:val="28"/>
        </w:rPr>
      </w:pPr>
      <w:r w:rsidRPr="00700BFD">
        <w:rPr>
          <w:sz w:val="28"/>
          <w:szCs w:val="28"/>
        </w:rPr>
        <w:t xml:space="preserve">                    if event.type==pygame.KEYDOWN </w:t>
      </w:r>
      <w:r w:rsidR="00D30577" w:rsidRPr="00700BFD">
        <w:rPr>
          <w:sz w:val="28"/>
          <w:szCs w:val="28"/>
        </w:rPr>
        <w:t>and event.key==pygame.K_SPACE and not launched :</w:t>
      </w:r>
    </w:p>
    <w:p w:rsidR="00D30577" w:rsidRPr="00700BFD" w:rsidRDefault="00D30577" w:rsidP="00700BFD">
      <w:pPr>
        <w:spacing w:after="0"/>
        <w:rPr>
          <w:sz w:val="28"/>
          <w:szCs w:val="28"/>
        </w:rPr>
      </w:pPr>
      <w:r w:rsidRPr="00700BFD">
        <w:rPr>
          <w:sz w:val="28"/>
          <w:szCs w:val="28"/>
        </w:rPr>
        <w:t xml:space="preserve">                            player_sprite.update()</w:t>
      </w:r>
    </w:p>
    <w:p w:rsidR="00D30577" w:rsidRPr="00700BFD" w:rsidRDefault="00D30577" w:rsidP="00700BFD">
      <w:pPr>
        <w:spacing w:after="0"/>
        <w:rPr>
          <w:sz w:val="28"/>
          <w:szCs w:val="28"/>
        </w:rPr>
      </w:pPr>
      <w:r w:rsidRPr="00700BFD">
        <w:rPr>
          <w:sz w:val="28"/>
          <w:szCs w:val="28"/>
        </w:rPr>
        <w:t xml:space="preserve">                            launched=True</w:t>
      </w:r>
    </w:p>
    <w:p w:rsidR="00D30577" w:rsidRPr="00700BFD" w:rsidRDefault="00D30577" w:rsidP="00700BFD">
      <w:pPr>
        <w:spacing w:after="0"/>
        <w:rPr>
          <w:sz w:val="28"/>
          <w:szCs w:val="28"/>
        </w:rPr>
      </w:pPr>
      <w:r w:rsidRPr="00700BFD">
        <w:rPr>
          <w:sz w:val="28"/>
          <w:szCs w:val="28"/>
        </w:rPr>
        <w:t xml:space="preserve">                    #for quitting in middle of the running game</w:t>
      </w:r>
    </w:p>
    <w:p w:rsidR="00D30577" w:rsidRPr="00700BFD" w:rsidRDefault="00AE1F6F" w:rsidP="00700BFD">
      <w:pPr>
        <w:spacing w:after="0"/>
        <w:rPr>
          <w:sz w:val="28"/>
          <w:szCs w:val="28"/>
        </w:rPr>
      </w:pPr>
      <w:r w:rsidRPr="00700BFD">
        <w:rPr>
          <w:sz w:val="28"/>
          <w:szCs w:val="28"/>
        </w:rPr>
        <w:t xml:space="preserve">                    if </w:t>
      </w:r>
      <w:r w:rsidR="00D30577" w:rsidRPr="00700BFD">
        <w:rPr>
          <w:sz w:val="28"/>
          <w:szCs w:val="28"/>
        </w:rPr>
        <w:t>event.type == pygame.KEYDOWN and event.key == pygame.K_ESCAPE:</w:t>
      </w:r>
    </w:p>
    <w:p w:rsidR="00D30577" w:rsidRPr="00700BFD" w:rsidRDefault="00D30577" w:rsidP="00700BFD">
      <w:pPr>
        <w:spacing w:after="0"/>
        <w:rPr>
          <w:sz w:val="28"/>
          <w:szCs w:val="28"/>
        </w:rPr>
      </w:pPr>
      <w:r w:rsidRPr="00700BFD">
        <w:rPr>
          <w:sz w:val="28"/>
          <w:szCs w:val="28"/>
        </w:rPr>
        <w:t xml:space="preserve">                          run=False</w:t>
      </w:r>
    </w:p>
    <w:p w:rsidR="00D30577" w:rsidRPr="00700BFD" w:rsidRDefault="00D30577" w:rsidP="00700BFD">
      <w:pPr>
        <w:spacing w:after="0"/>
        <w:rPr>
          <w:sz w:val="28"/>
          <w:szCs w:val="28"/>
        </w:rPr>
      </w:pPr>
      <w:r w:rsidRPr="00700BFD">
        <w:rPr>
          <w:sz w:val="28"/>
          <w:szCs w:val="28"/>
        </w:rPr>
        <w:t xml:space="preserve">                          changeHighscore(total_score,hs)</w:t>
      </w:r>
    </w:p>
    <w:p w:rsidR="00D30577" w:rsidRPr="00700BFD" w:rsidRDefault="00D30577" w:rsidP="00700BFD">
      <w:pPr>
        <w:spacing w:after="0"/>
        <w:rPr>
          <w:sz w:val="28"/>
          <w:szCs w:val="28"/>
        </w:rPr>
      </w:pPr>
      <w:r w:rsidRPr="00700BFD">
        <w:rPr>
          <w:sz w:val="28"/>
          <w:szCs w:val="28"/>
        </w:rPr>
        <w:t xml:space="preserve">                          while True:</w:t>
      </w:r>
    </w:p>
    <w:p w:rsidR="00D30577" w:rsidRPr="00700BFD" w:rsidRDefault="00D30577" w:rsidP="00700BFD">
      <w:pPr>
        <w:spacing w:after="0"/>
        <w:rPr>
          <w:sz w:val="28"/>
          <w:szCs w:val="28"/>
        </w:rPr>
      </w:pPr>
      <w:r w:rsidRPr="00700BFD">
        <w:rPr>
          <w:sz w:val="28"/>
          <w:szCs w:val="28"/>
        </w:rPr>
        <w:t xml:space="preserve">                                 screen.fill(BLUE)</w:t>
      </w:r>
    </w:p>
    <w:p w:rsidR="00D30577" w:rsidRPr="00700BFD" w:rsidRDefault="00D30577" w:rsidP="00700BFD">
      <w:pPr>
        <w:spacing w:after="0"/>
        <w:rPr>
          <w:sz w:val="28"/>
          <w:szCs w:val="28"/>
        </w:rPr>
      </w:pPr>
      <w:r w:rsidRPr="00700BFD">
        <w:rPr>
          <w:sz w:val="28"/>
          <w:szCs w:val="28"/>
        </w:rPr>
        <w:t xml:space="preserve">                                 pygame.mouse.set_visible(True)</w:t>
      </w:r>
    </w:p>
    <w:p w:rsidR="00D30577" w:rsidRPr="00700BFD" w:rsidRDefault="00D30577" w:rsidP="00700BFD">
      <w:pPr>
        <w:spacing w:after="0"/>
        <w:rPr>
          <w:sz w:val="28"/>
          <w:szCs w:val="28"/>
        </w:rPr>
      </w:pPr>
      <w:r w:rsidRPr="00700BFD">
        <w:rPr>
          <w:sz w:val="28"/>
          <w:szCs w:val="28"/>
        </w:rPr>
        <w:t xml:space="preserve">                                 if GameOver("You Escaped , Coward !!",True):</w:t>
      </w:r>
    </w:p>
    <w:p w:rsidR="00D30577" w:rsidRPr="00700BFD" w:rsidRDefault="00D30577" w:rsidP="00700BFD">
      <w:pPr>
        <w:spacing w:after="0"/>
        <w:rPr>
          <w:sz w:val="28"/>
          <w:szCs w:val="28"/>
        </w:rPr>
      </w:pPr>
      <w:r w:rsidRPr="00700BFD">
        <w:rPr>
          <w:sz w:val="28"/>
          <w:szCs w:val="28"/>
        </w:rPr>
        <w:t xml:space="preserve">                                      return</w:t>
      </w:r>
    </w:p>
    <w:p w:rsidR="00D30577" w:rsidRPr="00700BFD" w:rsidRDefault="00D30577" w:rsidP="00700BFD">
      <w:pPr>
        <w:spacing w:after="0"/>
        <w:rPr>
          <w:sz w:val="28"/>
          <w:szCs w:val="28"/>
        </w:rPr>
      </w:pPr>
      <w:r w:rsidRPr="00700BFD">
        <w:rPr>
          <w:sz w:val="28"/>
          <w:szCs w:val="28"/>
        </w:rPr>
        <w:t xml:space="preserve">                                 pygame.display.update()</w:t>
      </w:r>
    </w:p>
    <w:p w:rsidR="00D30577" w:rsidRPr="00700BFD" w:rsidRDefault="008234B4" w:rsidP="00700BFD">
      <w:pPr>
        <w:spacing w:after="0"/>
        <w:rPr>
          <w:sz w:val="28"/>
          <w:szCs w:val="28"/>
        </w:rPr>
      </w:pPr>
      <w:r w:rsidRPr="00700BFD">
        <w:rPr>
          <w:sz w:val="28"/>
          <w:szCs w:val="28"/>
        </w:rPr>
        <w:t xml:space="preserve">                if counter0:</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counterval0&lt;=1000: counterval0+=1</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elif counter1:</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counterval1&lt;=1000: counterval1+=1</w:t>
      </w:r>
    </w:p>
    <w:p w:rsidR="00D30577" w:rsidRPr="00700BFD" w:rsidRDefault="008234B4" w:rsidP="00700BFD">
      <w:pPr>
        <w:spacing w:after="0"/>
        <w:rPr>
          <w:sz w:val="28"/>
          <w:szCs w:val="28"/>
        </w:rPr>
      </w:pPr>
      <w:r w:rsidRPr="00700BFD">
        <w:rPr>
          <w:sz w:val="28"/>
          <w:szCs w:val="28"/>
        </w:rPr>
        <w:t xml:space="preserve">                elif counter2:</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co</w:t>
      </w:r>
      <w:r w:rsidR="008234B4" w:rsidRPr="00700BFD">
        <w:rPr>
          <w:sz w:val="28"/>
          <w:szCs w:val="28"/>
        </w:rPr>
        <w:t>unterval2&lt;=1000: counterval2+=1</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keys=pygame.key.get_pressed()</w:t>
      </w:r>
    </w:p>
    <w:p w:rsidR="00D30577" w:rsidRPr="00700BFD" w:rsidRDefault="00D30577" w:rsidP="00700BFD">
      <w:pPr>
        <w:spacing w:after="0"/>
        <w:rPr>
          <w:sz w:val="28"/>
          <w:szCs w:val="28"/>
        </w:rPr>
      </w:pPr>
      <w:r w:rsidRPr="00700BFD">
        <w:rPr>
          <w:sz w:val="28"/>
          <w:szCs w:val="28"/>
        </w:rPr>
        <w:t xml:space="preserve">                if keys[pygame.K_LEFT] and bar.rect.x&gt;0 :</w:t>
      </w:r>
    </w:p>
    <w:p w:rsidR="00D30577" w:rsidRPr="00700BFD" w:rsidRDefault="00D30577" w:rsidP="00700BFD">
      <w:pPr>
        <w:spacing w:after="0"/>
        <w:rPr>
          <w:sz w:val="28"/>
          <w:szCs w:val="28"/>
        </w:rPr>
      </w:pPr>
      <w:r w:rsidRPr="00700BFD">
        <w:rPr>
          <w:sz w:val="28"/>
          <w:szCs w:val="28"/>
        </w:rPr>
        <w:lastRenderedPageBreak/>
        <w:t xml:space="preserve">                       if not launched :</w:t>
      </w:r>
    </w:p>
    <w:p w:rsidR="00D30577" w:rsidRPr="00700BFD" w:rsidRDefault="00D30577" w:rsidP="00700BFD">
      <w:pPr>
        <w:spacing w:after="0"/>
        <w:rPr>
          <w:sz w:val="28"/>
          <w:szCs w:val="28"/>
        </w:rPr>
      </w:pPr>
      <w:r w:rsidRPr="00700BFD">
        <w:rPr>
          <w:sz w:val="28"/>
          <w:szCs w:val="28"/>
        </w:rPr>
        <w:t xml:space="preserve">                           ball.rect.x-=6  # to move the ball with respect to bar when it is not launched yet</w:t>
      </w:r>
    </w:p>
    <w:p w:rsidR="00D30577" w:rsidRPr="00700BFD" w:rsidRDefault="00D30577" w:rsidP="00700BFD">
      <w:pPr>
        <w:spacing w:after="0"/>
        <w:rPr>
          <w:sz w:val="28"/>
          <w:szCs w:val="28"/>
        </w:rPr>
      </w:pPr>
      <w:r w:rsidRPr="00700BFD">
        <w:rPr>
          <w:sz w:val="28"/>
          <w:szCs w:val="28"/>
        </w:rPr>
        <w:t xml:space="preserve">                       bar.rect.x-=7</w:t>
      </w:r>
    </w:p>
    <w:p w:rsidR="00D30577" w:rsidRPr="00700BFD" w:rsidRDefault="00D30577" w:rsidP="00700BFD">
      <w:pPr>
        <w:spacing w:after="0"/>
        <w:rPr>
          <w:sz w:val="28"/>
          <w:szCs w:val="28"/>
        </w:rPr>
      </w:pPr>
      <w:r w:rsidRPr="00700BFD">
        <w:rPr>
          <w:sz w:val="28"/>
          <w:szCs w:val="28"/>
        </w:rPr>
        <w:t xml:space="preserve">                if keys[pygame.K_RIGHT] and bar.rect.x&lt;screen_width-bar.length:</w:t>
      </w:r>
    </w:p>
    <w:p w:rsidR="00D30577" w:rsidRPr="00700BFD" w:rsidRDefault="00D30577" w:rsidP="00700BFD">
      <w:pPr>
        <w:spacing w:after="0"/>
        <w:rPr>
          <w:sz w:val="28"/>
          <w:szCs w:val="28"/>
        </w:rPr>
      </w:pPr>
      <w:r w:rsidRPr="00700BFD">
        <w:rPr>
          <w:sz w:val="28"/>
          <w:szCs w:val="28"/>
        </w:rPr>
        <w:t xml:space="preserve">                         if not launched :</w:t>
      </w:r>
    </w:p>
    <w:p w:rsidR="00D30577" w:rsidRPr="00700BFD" w:rsidRDefault="00D30577" w:rsidP="00700BFD">
      <w:pPr>
        <w:spacing w:after="0"/>
        <w:rPr>
          <w:sz w:val="28"/>
          <w:szCs w:val="28"/>
        </w:rPr>
      </w:pPr>
      <w:r w:rsidRPr="00700BFD">
        <w:rPr>
          <w:sz w:val="28"/>
          <w:szCs w:val="28"/>
        </w:rPr>
        <w:t xml:space="preserve">                            ball.rect.x+=6</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bar.rect.x+=7</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screen.fill(BLUE)</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remove=bool()</w:t>
      </w:r>
    </w:p>
    <w:p w:rsidR="00D30577" w:rsidRPr="00700BFD" w:rsidRDefault="00D30577" w:rsidP="00700BFD">
      <w:pPr>
        <w:spacing w:after="0"/>
        <w:rPr>
          <w:sz w:val="28"/>
          <w:szCs w:val="28"/>
        </w:rPr>
      </w:pPr>
      <w:r w:rsidRPr="00700BFD">
        <w:rPr>
          <w:sz w:val="28"/>
          <w:szCs w:val="28"/>
        </w:rPr>
        <w:t xml:space="preserve">                iron=[block.rect for block in iron_block_list]</w:t>
      </w:r>
    </w:p>
    <w:p w:rsidR="00D30577" w:rsidRPr="00700BFD" w:rsidRDefault="00D30577" w:rsidP="00700BFD">
      <w:pPr>
        <w:spacing w:after="0"/>
        <w:rPr>
          <w:sz w:val="28"/>
          <w:szCs w:val="28"/>
        </w:rPr>
      </w:pPr>
      <w:r w:rsidRPr="00700BFD">
        <w:rPr>
          <w:sz w:val="28"/>
          <w:szCs w:val="28"/>
        </w:rPr>
        <w:t xml:space="preserve">                if ball.rect.collidelist(iron)+1 :    # the rect1.collidelist(rect2list) will return the index of the total rectangles of rect2list that collide with rect1</w:t>
      </w:r>
    </w:p>
    <w:p w:rsidR="00D30577" w:rsidRPr="00700BFD" w:rsidRDefault="00D30577" w:rsidP="00700BFD">
      <w:pPr>
        <w:spacing w:after="0"/>
        <w:rPr>
          <w:sz w:val="28"/>
          <w:szCs w:val="28"/>
        </w:rPr>
      </w:pPr>
      <w:r w:rsidRPr="00700BFD">
        <w:rPr>
          <w:sz w:val="28"/>
          <w:szCs w:val="28"/>
        </w:rPr>
        <w:t xml:space="preserve">                  for block in iron_block_list:</w:t>
      </w:r>
    </w:p>
    <w:p w:rsidR="00D30577" w:rsidRPr="00700BFD" w:rsidRDefault="00D30577" w:rsidP="00700BFD">
      <w:pPr>
        <w:spacing w:after="0"/>
        <w:rPr>
          <w:sz w:val="28"/>
          <w:szCs w:val="28"/>
        </w:rPr>
      </w:pPr>
      <w:r w:rsidRPr="00700BFD">
        <w:rPr>
          <w:sz w:val="28"/>
          <w:szCs w:val="28"/>
        </w:rPr>
        <w:t xml:space="preserve">                     if ball.rect.colliderect(block.rect):</w:t>
      </w:r>
    </w:p>
    <w:p w:rsidR="00D30577" w:rsidRPr="00700BFD" w:rsidRDefault="00D30577" w:rsidP="00700BFD">
      <w:pPr>
        <w:spacing w:after="0"/>
        <w:rPr>
          <w:sz w:val="28"/>
          <w:szCs w:val="28"/>
        </w:rPr>
      </w:pPr>
      <w:r w:rsidRPr="00700BFD">
        <w:rPr>
          <w:sz w:val="28"/>
          <w:szCs w:val="28"/>
        </w:rPr>
        <w:t xml:space="preserve">                          remove=False</w:t>
      </w:r>
    </w:p>
    <w:p w:rsidR="00D30577" w:rsidRPr="00700BFD" w:rsidRDefault="00D30577" w:rsidP="00700BFD">
      <w:pPr>
        <w:spacing w:after="0"/>
        <w:rPr>
          <w:sz w:val="28"/>
          <w:szCs w:val="28"/>
        </w:rPr>
      </w:pPr>
      <w:r w:rsidRPr="00700BFD">
        <w:rPr>
          <w:sz w:val="28"/>
          <w:szCs w:val="28"/>
        </w:rPr>
        <w:t xml:space="preserve">                          block.image.fill(RED)</w:t>
      </w:r>
    </w:p>
    <w:p w:rsidR="00D30577" w:rsidRPr="00700BFD" w:rsidRDefault="00D30577" w:rsidP="00700BFD">
      <w:pPr>
        <w:spacing w:after="0"/>
        <w:rPr>
          <w:sz w:val="28"/>
          <w:szCs w:val="28"/>
        </w:rPr>
      </w:pPr>
      <w:r w:rsidRPr="00700BFD">
        <w:rPr>
          <w:sz w:val="28"/>
          <w:szCs w:val="28"/>
        </w:rPr>
        <w:t xml:space="preserve">                          iron_block_list.remove(block)</w:t>
      </w:r>
    </w:p>
    <w:p w:rsidR="00D30577" w:rsidRPr="00700BFD" w:rsidRDefault="00D30577" w:rsidP="00700BFD">
      <w:pPr>
        <w:spacing w:after="0"/>
        <w:rPr>
          <w:sz w:val="28"/>
          <w:szCs w:val="28"/>
        </w:rPr>
      </w:pPr>
      <w:r w:rsidRPr="00700BFD">
        <w:rPr>
          <w:sz w:val="28"/>
          <w:szCs w:val="28"/>
        </w:rPr>
        <w:t xml:space="preserve">                          block.color=RED</w:t>
      </w:r>
    </w:p>
    <w:p w:rsidR="00D30577" w:rsidRPr="00700BFD" w:rsidRDefault="00D30577" w:rsidP="00700BFD">
      <w:pPr>
        <w:spacing w:after="0"/>
        <w:rPr>
          <w:sz w:val="28"/>
          <w:szCs w:val="28"/>
        </w:rPr>
      </w:pPr>
      <w:r w:rsidRPr="00700BFD">
        <w:rPr>
          <w:sz w:val="28"/>
          <w:szCs w:val="28"/>
        </w:rPr>
        <w:t xml:space="preserve">                          break</w:t>
      </w:r>
    </w:p>
    <w:p w:rsidR="00D30577" w:rsidRPr="00700BFD" w:rsidRDefault="00D30577" w:rsidP="00700BFD">
      <w:pPr>
        <w:spacing w:after="0"/>
        <w:rPr>
          <w:sz w:val="28"/>
          <w:szCs w:val="28"/>
        </w:rPr>
      </w:pPr>
      <w:r w:rsidRPr="00700BFD">
        <w:rPr>
          <w:sz w:val="28"/>
          <w:szCs w:val="28"/>
        </w:rPr>
        <w:t xml:space="preserve">                  '''for block in power_block_list:</w:t>
      </w:r>
    </w:p>
    <w:p w:rsidR="00D30577" w:rsidRPr="00700BFD" w:rsidRDefault="00D30577" w:rsidP="00700BFD">
      <w:pPr>
        <w:spacing w:after="0"/>
        <w:rPr>
          <w:sz w:val="28"/>
          <w:szCs w:val="28"/>
        </w:rPr>
      </w:pPr>
      <w:r w:rsidRPr="00700BFD">
        <w:rPr>
          <w:sz w:val="28"/>
          <w:szCs w:val="28"/>
        </w:rPr>
        <w:t xml:space="preserve">                      if ball.rect.colliderect(block.rect):</w:t>
      </w:r>
    </w:p>
    <w:p w:rsidR="00D30577" w:rsidRPr="00700BFD" w:rsidRDefault="00D30577" w:rsidP="00700BFD">
      <w:pPr>
        <w:spacing w:after="0"/>
        <w:rPr>
          <w:sz w:val="28"/>
          <w:szCs w:val="28"/>
        </w:rPr>
      </w:pPr>
      <w:r w:rsidRPr="00700BFD">
        <w:rPr>
          <w:sz w:val="28"/>
          <w:szCs w:val="28"/>
        </w:rPr>
        <w:t xml:space="preserve">                          remove=False</w:t>
      </w:r>
    </w:p>
    <w:p w:rsidR="00D30577" w:rsidRPr="00700BFD" w:rsidRDefault="00D30577" w:rsidP="00700BFD">
      <w:pPr>
        <w:spacing w:after="0"/>
        <w:rPr>
          <w:sz w:val="28"/>
          <w:szCs w:val="28"/>
        </w:rPr>
      </w:pPr>
      <w:r w:rsidRPr="00700BFD">
        <w:rPr>
          <w:sz w:val="28"/>
          <w:szCs w:val="28"/>
        </w:rPr>
        <w:t xml:space="preserve">                          block.image.fill(RED)</w:t>
      </w:r>
    </w:p>
    <w:p w:rsidR="00D30577" w:rsidRPr="00700BFD" w:rsidRDefault="00D30577" w:rsidP="00700BFD">
      <w:pPr>
        <w:spacing w:after="0"/>
        <w:rPr>
          <w:sz w:val="28"/>
          <w:szCs w:val="28"/>
        </w:rPr>
      </w:pPr>
      <w:r w:rsidRPr="00700BFD">
        <w:rPr>
          <w:sz w:val="28"/>
          <w:szCs w:val="28"/>
        </w:rPr>
        <w:t xml:space="preserve">                          power_block_list.remove(block)</w:t>
      </w:r>
    </w:p>
    <w:p w:rsidR="00D30577" w:rsidRPr="00700BFD" w:rsidRDefault="00D30577" w:rsidP="00700BFD">
      <w:pPr>
        <w:spacing w:after="0"/>
        <w:rPr>
          <w:sz w:val="28"/>
          <w:szCs w:val="28"/>
        </w:rPr>
      </w:pPr>
      <w:r w:rsidRPr="00700BFD">
        <w:rPr>
          <w:sz w:val="28"/>
          <w:szCs w:val="28"/>
        </w:rPr>
        <w:t xml:space="preserve">                          block.color=PINK2'''</w:t>
      </w:r>
    </w:p>
    <w:p w:rsidR="00D30577" w:rsidRPr="00700BFD" w:rsidRDefault="00D30577" w:rsidP="00700BFD">
      <w:pPr>
        <w:spacing w:after="0"/>
        <w:rPr>
          <w:sz w:val="28"/>
          <w:szCs w:val="28"/>
        </w:rPr>
      </w:pPr>
      <w:r w:rsidRPr="00700BFD">
        <w:rPr>
          <w:sz w:val="28"/>
          <w:szCs w:val="28"/>
        </w:rPr>
        <w:lastRenderedPageBreak/>
        <w:t xml:space="preserve">                else:</w:t>
      </w:r>
    </w:p>
    <w:p w:rsidR="00D30577" w:rsidRPr="00700BFD" w:rsidRDefault="008234B4" w:rsidP="00700BFD">
      <w:pPr>
        <w:spacing w:after="0"/>
        <w:rPr>
          <w:sz w:val="28"/>
          <w:szCs w:val="28"/>
        </w:rPr>
      </w:pPr>
      <w:r w:rsidRPr="00700BFD">
        <w:rPr>
          <w:sz w:val="28"/>
          <w:szCs w:val="28"/>
        </w:rPr>
        <w:t xml:space="preserve">                    remove=True</w:t>
      </w:r>
    </w:p>
    <w:p w:rsidR="00D30577" w:rsidRPr="00700BFD" w:rsidRDefault="00D30577" w:rsidP="00700BFD">
      <w:pPr>
        <w:spacing w:after="0"/>
        <w:rPr>
          <w:sz w:val="28"/>
          <w:szCs w:val="28"/>
        </w:rPr>
      </w:pPr>
      <w:r w:rsidRPr="00700BFD">
        <w:rPr>
          <w:sz w:val="28"/>
          <w:szCs w:val="28"/>
        </w:rPr>
        <w:t xml:space="preserve">                block_hit_list=pygame.sprite.spritecollide(ball,block_list,remove)</w:t>
      </w:r>
    </w:p>
    <w:p w:rsidR="00D30577" w:rsidRPr="00700BFD" w:rsidRDefault="00D30577" w:rsidP="00700BFD">
      <w:pPr>
        <w:spacing w:after="0"/>
        <w:rPr>
          <w:sz w:val="28"/>
          <w:szCs w:val="28"/>
        </w:rPr>
      </w:pP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for block in block_hit_list:</w:t>
      </w:r>
    </w:p>
    <w:p w:rsidR="00D30577" w:rsidRPr="00700BFD" w:rsidRDefault="00D30577" w:rsidP="00700BFD">
      <w:pPr>
        <w:spacing w:after="0"/>
        <w:rPr>
          <w:sz w:val="28"/>
          <w:szCs w:val="28"/>
        </w:rPr>
      </w:pPr>
      <w:r w:rsidRPr="00700BFD">
        <w:rPr>
          <w:sz w:val="28"/>
          <w:szCs w:val="28"/>
        </w:rPr>
        <w:t xml:space="preserve">                      if block.color !=GREY and len(fall_list)&lt;3:</w:t>
      </w:r>
    </w:p>
    <w:p w:rsidR="00D30577" w:rsidRPr="00700BFD" w:rsidRDefault="00D30577" w:rsidP="00700BFD">
      <w:pPr>
        <w:spacing w:after="0"/>
        <w:rPr>
          <w:sz w:val="28"/>
          <w:szCs w:val="28"/>
        </w:rPr>
      </w:pPr>
      <w:r w:rsidRPr="00700BFD">
        <w:rPr>
          <w:sz w:val="28"/>
          <w:szCs w:val="28"/>
        </w:rPr>
        <w:t xml:space="preserve">                          block.rect.width-=35</w:t>
      </w:r>
    </w:p>
    <w:p w:rsidR="00D30577" w:rsidRPr="00700BFD" w:rsidRDefault="00D30577" w:rsidP="00700BFD">
      <w:pPr>
        <w:spacing w:after="0"/>
        <w:rPr>
          <w:sz w:val="28"/>
          <w:szCs w:val="28"/>
        </w:rPr>
      </w:pPr>
      <w:r w:rsidRPr="00700BFD">
        <w:rPr>
          <w:sz w:val="28"/>
          <w:szCs w:val="28"/>
        </w:rPr>
        <w:t xml:space="preserve">                          block.rect.height-=5</w:t>
      </w:r>
    </w:p>
    <w:p w:rsidR="00D30577" w:rsidRPr="00700BFD" w:rsidRDefault="00D30577" w:rsidP="00700BFD">
      <w:pPr>
        <w:spacing w:after="0"/>
        <w:rPr>
          <w:sz w:val="28"/>
          <w:szCs w:val="28"/>
        </w:rPr>
      </w:pPr>
      <w:r w:rsidRPr="00700BFD">
        <w:rPr>
          <w:sz w:val="28"/>
          <w:szCs w:val="28"/>
        </w:rPr>
        <w:t xml:space="preserve">                          fall_list.append(block)</w:t>
      </w:r>
    </w:p>
    <w:p w:rsidR="00D30577" w:rsidRPr="00700BFD" w:rsidRDefault="00D30577" w:rsidP="00700BFD">
      <w:pPr>
        <w:spacing w:after="0"/>
        <w:rPr>
          <w:sz w:val="28"/>
          <w:szCs w:val="28"/>
        </w:rPr>
      </w:pPr>
      <w:r w:rsidRPr="00700BFD">
        <w:rPr>
          <w:sz w:val="28"/>
          <w:szCs w:val="28"/>
        </w:rPr>
        <w:t xml:space="preserve">                      if specialcond</w:t>
      </w:r>
      <w:r w:rsidR="008234B4" w:rsidRPr="00700BFD">
        <w:rPr>
          <w:sz w:val="28"/>
          <w:szCs w:val="28"/>
        </w:rPr>
        <w:t xml:space="preserve">ition==True: block.color=PINK2 </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sprited_block_rect.append(block.rect)</w:t>
      </w:r>
    </w:p>
    <w:p w:rsidR="00D30577" w:rsidRPr="00700BFD" w:rsidRDefault="00D30577" w:rsidP="00700BFD">
      <w:pPr>
        <w:spacing w:after="0"/>
        <w:rPr>
          <w:sz w:val="28"/>
          <w:szCs w:val="28"/>
        </w:rPr>
      </w:pPr>
      <w:r w:rsidRPr="00700BFD">
        <w:rPr>
          <w:sz w:val="28"/>
          <w:szCs w:val="28"/>
        </w:rPr>
        <w:t xml:space="preserve">                      total_score+=1</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Level_Score+=1</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if launched:</w:t>
      </w:r>
    </w:p>
    <w:p w:rsidR="00D30577" w:rsidRPr="00700BFD" w:rsidRDefault="00D30577" w:rsidP="00700BFD">
      <w:pPr>
        <w:spacing w:after="0"/>
        <w:rPr>
          <w:sz w:val="28"/>
          <w:szCs w:val="28"/>
        </w:rPr>
      </w:pPr>
      <w:r w:rsidRPr="00700BFD">
        <w:rPr>
          <w:sz w:val="28"/>
          <w:szCs w:val="28"/>
        </w:rPr>
        <w:t xml:space="preserve">                   player_sprite.update()                       </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sprited_block_rect.clear()</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all_sprites_list.draw(screen)</w:t>
      </w:r>
    </w:p>
    <w:p w:rsidR="00D30577" w:rsidRPr="00700BFD" w:rsidRDefault="00D30577" w:rsidP="00700BFD">
      <w:pPr>
        <w:spacing w:after="0"/>
        <w:rPr>
          <w:sz w:val="28"/>
          <w:szCs w:val="28"/>
        </w:rPr>
      </w:pPr>
      <w:r w:rsidRPr="00700BFD">
        <w:rPr>
          <w:sz w:val="28"/>
          <w:szCs w:val="28"/>
        </w:rPr>
        <w:t xml:space="preserve">                player_sprite.draw(screen)</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 xml:space="preserve">                for block in fall_list:</w:t>
      </w:r>
    </w:p>
    <w:p w:rsidR="00D30577" w:rsidRPr="00700BFD" w:rsidRDefault="00D30577" w:rsidP="00700BFD">
      <w:pPr>
        <w:spacing w:after="0"/>
        <w:rPr>
          <w:sz w:val="28"/>
          <w:szCs w:val="28"/>
        </w:rPr>
      </w:pPr>
      <w:r w:rsidRPr="00700BFD">
        <w:rPr>
          <w:sz w:val="28"/>
          <w:szCs w:val="28"/>
        </w:rPr>
        <w:t xml:space="preserve">                    pygame.draw.rect(screen,block.color,block.rect)</w:t>
      </w:r>
    </w:p>
    <w:p w:rsidR="008234B4" w:rsidRPr="00700BFD" w:rsidRDefault="008234B4" w:rsidP="00700BFD">
      <w:pPr>
        <w:spacing w:after="0"/>
        <w:rPr>
          <w:sz w:val="28"/>
          <w:szCs w:val="28"/>
        </w:rPr>
      </w:pPr>
      <w:r w:rsidRPr="00700BFD">
        <w:rPr>
          <w:sz w:val="28"/>
          <w:szCs w:val="28"/>
        </w:rPr>
        <w:t xml:space="preserve">                showscore(ball)</w:t>
      </w:r>
    </w:p>
    <w:p w:rsidR="00D30577" w:rsidRPr="00700BFD" w:rsidRDefault="008234B4" w:rsidP="00700BFD">
      <w:pPr>
        <w:spacing w:after="0"/>
        <w:rPr>
          <w:sz w:val="28"/>
          <w:szCs w:val="28"/>
        </w:rPr>
      </w:pPr>
      <w:r w:rsidRPr="00700BFD">
        <w:rPr>
          <w:sz w:val="28"/>
          <w:szCs w:val="28"/>
        </w:rPr>
        <w:t xml:space="preserve">              </w:t>
      </w:r>
      <w:r w:rsidR="00D30577" w:rsidRPr="00700BFD">
        <w:rPr>
          <w:sz w:val="28"/>
          <w:szCs w:val="28"/>
        </w:rPr>
        <w:t xml:space="preserve">  clock.tick(60)</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pygame.display.flip()</w:t>
      </w:r>
    </w:p>
    <w:p w:rsidR="00D30577" w:rsidRPr="00700BFD" w:rsidRDefault="008234B4" w:rsidP="00700BFD">
      <w:pPr>
        <w:spacing w:after="0"/>
        <w:rPr>
          <w:sz w:val="28"/>
          <w:szCs w:val="28"/>
        </w:rPr>
      </w:pPr>
      <w:r w:rsidRPr="00700BFD">
        <w:rPr>
          <w:sz w:val="28"/>
          <w:szCs w:val="28"/>
        </w:rPr>
        <w:t xml:space="preserve">            while not Start :</w:t>
      </w:r>
    </w:p>
    <w:p w:rsidR="00D30577" w:rsidRPr="00700BFD" w:rsidRDefault="00D30577" w:rsidP="00700BFD">
      <w:pPr>
        <w:spacing w:after="0"/>
        <w:rPr>
          <w:sz w:val="28"/>
          <w:szCs w:val="28"/>
        </w:rPr>
      </w:pPr>
      <w:r w:rsidRPr="00700BFD">
        <w:rPr>
          <w:sz w:val="28"/>
          <w:szCs w:val="28"/>
        </w:rPr>
        <w:t xml:space="preserve">                ball.image.fill(BLUE)</w:t>
      </w:r>
    </w:p>
    <w:p w:rsidR="00D30577" w:rsidRPr="00700BFD" w:rsidRDefault="00D30577" w:rsidP="00700BFD">
      <w:pPr>
        <w:spacing w:after="0"/>
        <w:rPr>
          <w:sz w:val="28"/>
          <w:szCs w:val="28"/>
        </w:rPr>
      </w:pPr>
      <w:r w:rsidRPr="00700BFD">
        <w:rPr>
          <w:sz w:val="28"/>
          <w:szCs w:val="28"/>
        </w:rPr>
        <w:t xml:space="preserve">                bar.image.fill(BLUE)</w:t>
      </w:r>
    </w:p>
    <w:p w:rsidR="00D30577" w:rsidRPr="00700BFD" w:rsidRDefault="00D30577" w:rsidP="00700BFD">
      <w:pPr>
        <w:spacing w:after="0"/>
        <w:rPr>
          <w:sz w:val="28"/>
          <w:szCs w:val="28"/>
        </w:rPr>
      </w:pPr>
      <w:r w:rsidRPr="00700BFD">
        <w:rPr>
          <w:sz w:val="28"/>
          <w:szCs w:val="28"/>
        </w:rPr>
        <w:lastRenderedPageBreak/>
        <w:t xml:space="preserve">                player_sprite.remove(ball)   # del ball   </w:t>
      </w:r>
    </w:p>
    <w:p w:rsidR="00D30577" w:rsidRPr="00700BFD" w:rsidRDefault="00D30577" w:rsidP="00700BFD">
      <w:pPr>
        <w:spacing w:after="0"/>
        <w:rPr>
          <w:sz w:val="28"/>
          <w:szCs w:val="28"/>
        </w:rPr>
      </w:pPr>
      <w:r w:rsidRPr="00700BFD">
        <w:rPr>
          <w:sz w:val="28"/>
          <w:szCs w:val="28"/>
        </w:rPr>
        <w:t xml:space="preserve">                pygame.mouse.set_visible(True)</w:t>
      </w:r>
    </w:p>
    <w:p w:rsidR="00D30577" w:rsidRPr="00700BFD" w:rsidRDefault="00D30577" w:rsidP="00700BFD">
      <w:pPr>
        <w:spacing w:after="0"/>
        <w:rPr>
          <w:sz w:val="28"/>
          <w:szCs w:val="28"/>
        </w:rPr>
      </w:pPr>
      <w:r w:rsidRPr="00700BFD">
        <w:rPr>
          <w:sz w:val="28"/>
          <w:szCs w:val="28"/>
        </w:rPr>
        <w:t xml:space="preserve">                screen.fill(BLUE)</w:t>
      </w:r>
    </w:p>
    <w:p w:rsidR="00D30577" w:rsidRPr="00700BFD" w:rsidRDefault="00D30577" w:rsidP="00700BFD">
      <w:pPr>
        <w:spacing w:after="0"/>
        <w:rPr>
          <w:sz w:val="28"/>
          <w:szCs w:val="28"/>
        </w:rPr>
      </w:pPr>
      <w:r w:rsidRPr="00700BFD">
        <w:rPr>
          <w:sz w:val="28"/>
          <w:szCs w:val="28"/>
        </w:rPr>
        <w:t xml:space="preserve">                for event in pygame.event.get():</w:t>
      </w:r>
    </w:p>
    <w:p w:rsidR="00D30577" w:rsidRPr="00700BFD" w:rsidRDefault="00D30577" w:rsidP="00700BFD">
      <w:pPr>
        <w:spacing w:after="0"/>
        <w:rPr>
          <w:sz w:val="28"/>
          <w:szCs w:val="28"/>
        </w:rPr>
      </w:pPr>
      <w:r w:rsidRPr="00700BFD">
        <w:rPr>
          <w:sz w:val="28"/>
          <w:szCs w:val="28"/>
        </w:rPr>
        <w:t xml:space="preserve">                    if event.type == pygame.QUIT:</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pygame.quit()</w:t>
      </w:r>
    </w:p>
    <w:p w:rsidR="00D30577" w:rsidRPr="00700BFD" w:rsidRDefault="00D30577" w:rsidP="00700BFD">
      <w:pPr>
        <w:spacing w:after="0"/>
        <w:rPr>
          <w:sz w:val="28"/>
          <w:szCs w:val="28"/>
        </w:rPr>
      </w:pPr>
      <w:r w:rsidRPr="00700BFD">
        <w:rPr>
          <w:sz w:val="28"/>
          <w:szCs w:val="28"/>
        </w:rPr>
        <w:t xml:space="preserve">                highscore=total_score</w:t>
      </w:r>
    </w:p>
    <w:p w:rsidR="00D30577" w:rsidRPr="00700BFD" w:rsidRDefault="00D30577" w:rsidP="00700BFD">
      <w:pPr>
        <w:spacing w:after="0"/>
        <w:rPr>
          <w:sz w:val="28"/>
          <w:szCs w:val="28"/>
        </w:rPr>
      </w:pPr>
      <w:r w:rsidRPr="00700BFD">
        <w:rPr>
          <w:sz w:val="28"/>
          <w:szCs w:val="28"/>
        </w:rPr>
        <w:t xml:space="preserve">                if win:</w:t>
      </w:r>
    </w:p>
    <w:p w:rsidR="00D30577" w:rsidRPr="00700BFD" w:rsidRDefault="00D30577" w:rsidP="00700BFD">
      <w:pPr>
        <w:spacing w:after="0"/>
        <w:rPr>
          <w:sz w:val="28"/>
          <w:szCs w:val="28"/>
        </w:rPr>
      </w:pPr>
      <w:r w:rsidRPr="00700BFD">
        <w:rPr>
          <w:sz w:val="28"/>
          <w:szCs w:val="28"/>
        </w:rPr>
        <w:t xml:space="preserve">                     if gotonextlevel():</w:t>
      </w:r>
    </w:p>
    <w:p w:rsidR="00D30577" w:rsidRPr="00700BFD" w:rsidRDefault="00D30577" w:rsidP="00700BFD">
      <w:pPr>
        <w:spacing w:after="0"/>
        <w:rPr>
          <w:sz w:val="28"/>
          <w:szCs w:val="28"/>
        </w:rPr>
      </w:pPr>
      <w:r w:rsidRPr="00700BFD">
        <w:rPr>
          <w:sz w:val="28"/>
          <w:szCs w:val="28"/>
        </w:rPr>
        <w:t xml:space="preserve">                         break</w:t>
      </w:r>
    </w:p>
    <w:p w:rsidR="00D30577" w:rsidRPr="00700BFD" w:rsidRDefault="00D30577" w:rsidP="00700BFD">
      <w:pPr>
        <w:spacing w:after="0"/>
        <w:rPr>
          <w:sz w:val="28"/>
          <w:szCs w:val="28"/>
        </w:rPr>
      </w:pPr>
      <w:r w:rsidRPr="00700BFD">
        <w:rPr>
          <w:sz w:val="28"/>
          <w:szCs w:val="28"/>
        </w:rPr>
        <w:t xml:space="preserve">                else:</w:t>
      </w:r>
    </w:p>
    <w:p w:rsidR="00D30577" w:rsidRPr="00700BFD" w:rsidRDefault="00D30577" w:rsidP="00700BFD">
      <w:pPr>
        <w:spacing w:after="0"/>
        <w:rPr>
          <w:sz w:val="28"/>
          <w:szCs w:val="28"/>
        </w:rPr>
      </w:pPr>
      <w:r w:rsidRPr="00700BFD">
        <w:rPr>
          <w:sz w:val="28"/>
          <w:szCs w:val="28"/>
        </w:rPr>
        <w:t xml:space="preserve">                     run=False</w:t>
      </w:r>
    </w:p>
    <w:p w:rsidR="00D30577" w:rsidRPr="00700BFD" w:rsidRDefault="00D30577" w:rsidP="00700BFD">
      <w:pPr>
        <w:spacing w:after="0"/>
        <w:rPr>
          <w:sz w:val="28"/>
          <w:szCs w:val="28"/>
        </w:rPr>
      </w:pPr>
      <w:r w:rsidRPr="00700BFD">
        <w:rPr>
          <w:sz w:val="28"/>
          <w:szCs w:val="28"/>
        </w:rPr>
        <w:t xml:space="preserve">                     changeHighscore(highscore,hs)</w:t>
      </w:r>
    </w:p>
    <w:p w:rsidR="00D30577" w:rsidRPr="00700BFD" w:rsidRDefault="00D30577" w:rsidP="00700BFD">
      <w:pPr>
        <w:spacing w:after="0"/>
        <w:rPr>
          <w:sz w:val="28"/>
          <w:szCs w:val="28"/>
        </w:rPr>
      </w:pPr>
      <w:r w:rsidRPr="00700BFD">
        <w:rPr>
          <w:sz w:val="28"/>
          <w:szCs w:val="28"/>
        </w:rPr>
        <w:t xml:space="preserve">                     if GameOver('GAME OVER',False):</w:t>
      </w:r>
    </w:p>
    <w:p w:rsidR="00D30577" w:rsidRPr="00700BFD" w:rsidRDefault="00D30577" w:rsidP="00700BFD">
      <w:pPr>
        <w:spacing w:after="0"/>
        <w:rPr>
          <w:sz w:val="28"/>
          <w:szCs w:val="28"/>
        </w:rPr>
      </w:pPr>
      <w:r w:rsidRPr="00700BFD">
        <w:rPr>
          <w:sz w:val="28"/>
          <w:szCs w:val="28"/>
        </w:rPr>
        <w:t xml:space="preserve">       </w:t>
      </w:r>
      <w:r w:rsidR="008234B4" w:rsidRPr="00700BFD">
        <w:rPr>
          <w:sz w:val="28"/>
          <w:szCs w:val="28"/>
        </w:rPr>
        <w:t xml:space="preserve">                        return </w:t>
      </w:r>
      <w:r w:rsidRPr="00700BFD">
        <w:rPr>
          <w:sz w:val="28"/>
          <w:szCs w:val="28"/>
        </w:rPr>
        <w:t xml:space="preserve">         </w:t>
      </w:r>
    </w:p>
    <w:p w:rsidR="00D30577" w:rsidRPr="00700BFD" w:rsidRDefault="00D30577" w:rsidP="00700BFD">
      <w:pPr>
        <w:spacing w:after="0"/>
        <w:rPr>
          <w:sz w:val="28"/>
          <w:szCs w:val="28"/>
        </w:rPr>
      </w:pPr>
      <w:r w:rsidRPr="00700BFD">
        <w:rPr>
          <w:sz w:val="28"/>
          <w:szCs w:val="28"/>
        </w:rPr>
        <w:t xml:space="preserve">                pygame.display.flip()</w:t>
      </w:r>
    </w:p>
    <w:p w:rsidR="00D30577" w:rsidRPr="00700BFD" w:rsidRDefault="008234B4" w:rsidP="00700BFD">
      <w:pPr>
        <w:spacing w:after="0"/>
        <w:rPr>
          <w:sz w:val="28"/>
          <w:szCs w:val="28"/>
        </w:rPr>
      </w:pPr>
      <w:r w:rsidRPr="00700BFD">
        <w:rPr>
          <w:sz w:val="28"/>
          <w:szCs w:val="28"/>
        </w:rPr>
        <w:t xml:space="preserve">            Level_Score=0</w:t>
      </w:r>
      <w:r w:rsidR="00D30577" w:rsidRPr="00700BFD">
        <w:rPr>
          <w:sz w:val="28"/>
          <w:szCs w:val="28"/>
        </w:rPr>
        <w:t xml:space="preserve"> </w:t>
      </w:r>
    </w:p>
    <w:p w:rsidR="00D30577" w:rsidRPr="00700BFD" w:rsidRDefault="00D30577" w:rsidP="00700BFD">
      <w:pPr>
        <w:spacing w:after="0"/>
        <w:rPr>
          <w:sz w:val="28"/>
          <w:szCs w:val="28"/>
        </w:rPr>
      </w:pPr>
      <w:r w:rsidRPr="00700BFD">
        <w:rPr>
          <w:sz w:val="28"/>
          <w:szCs w:val="28"/>
        </w:rPr>
        <w:t>#NextStage(ch_s,ch_in,bar_len,ball_rad,ball_speed)</w:t>
      </w:r>
    </w:p>
    <w:p w:rsidR="00D30577" w:rsidRPr="00700BFD" w:rsidRDefault="00D30577" w:rsidP="00700BFD">
      <w:pPr>
        <w:spacing w:after="0"/>
        <w:rPr>
          <w:sz w:val="28"/>
          <w:szCs w:val="28"/>
        </w:rPr>
      </w:pPr>
      <w:r w:rsidRPr="00700BFD">
        <w:rPr>
          <w:sz w:val="28"/>
          <w:szCs w:val="28"/>
        </w:rPr>
        <w:t>def gotonextlevel():</w:t>
      </w:r>
    </w:p>
    <w:p w:rsidR="00D30577" w:rsidRPr="00700BFD" w:rsidRDefault="00D30577" w:rsidP="00700BFD">
      <w:pPr>
        <w:spacing w:after="0"/>
        <w:rPr>
          <w:sz w:val="28"/>
          <w:szCs w:val="28"/>
        </w:rPr>
      </w:pPr>
      <w:r w:rsidRPr="00700BFD">
        <w:rPr>
          <w:sz w:val="28"/>
          <w:szCs w:val="28"/>
        </w:rPr>
        <w:t xml:space="preserve">       global level</w:t>
      </w:r>
    </w:p>
    <w:p w:rsidR="00D30577" w:rsidRPr="00700BFD" w:rsidRDefault="00D30577" w:rsidP="00700BFD">
      <w:pPr>
        <w:spacing w:after="0"/>
        <w:rPr>
          <w:sz w:val="28"/>
          <w:szCs w:val="28"/>
        </w:rPr>
      </w:pPr>
      <w:r w:rsidRPr="00700BFD">
        <w:rPr>
          <w:sz w:val="28"/>
          <w:szCs w:val="28"/>
        </w:rPr>
        <w:t xml:space="preserve">       if level != 5:</w:t>
      </w:r>
    </w:p>
    <w:p w:rsidR="00D30577" w:rsidRPr="00700BFD" w:rsidRDefault="00D30577" w:rsidP="00700BFD">
      <w:pPr>
        <w:spacing w:after="0"/>
        <w:rPr>
          <w:sz w:val="28"/>
          <w:szCs w:val="28"/>
        </w:rPr>
      </w:pPr>
      <w:r w:rsidRPr="00700BFD">
        <w:rPr>
          <w:sz w:val="28"/>
          <w:szCs w:val="28"/>
        </w:rPr>
        <w:t xml:space="preserve">           font=pygame.font.SysFont(None,28)</w:t>
      </w:r>
    </w:p>
    <w:p w:rsidR="00D30577" w:rsidRPr="00700BFD" w:rsidRDefault="00D30577" w:rsidP="00700BFD">
      <w:pPr>
        <w:spacing w:after="0"/>
        <w:rPr>
          <w:sz w:val="28"/>
          <w:szCs w:val="28"/>
        </w:rPr>
      </w:pPr>
      <w:r w:rsidRPr="00700BFD">
        <w:rPr>
          <w:sz w:val="28"/>
          <w:szCs w:val="28"/>
        </w:rPr>
        <w:t xml:space="preserve">           nextlev=font.render("Press ENTER to continue",True,BLACK,GREEN)</w:t>
      </w:r>
    </w:p>
    <w:p w:rsidR="00D30577" w:rsidRPr="00700BFD" w:rsidRDefault="00D30577" w:rsidP="00700BFD">
      <w:pPr>
        <w:spacing w:after="0"/>
        <w:rPr>
          <w:sz w:val="28"/>
          <w:szCs w:val="28"/>
        </w:rPr>
      </w:pPr>
      <w:r w:rsidRPr="00700BFD">
        <w:rPr>
          <w:sz w:val="28"/>
          <w:szCs w:val="28"/>
        </w:rPr>
        <w:t xml:space="preserve">           nextlev_rect=nextlev.get_rect()</w:t>
      </w:r>
    </w:p>
    <w:p w:rsidR="00D30577" w:rsidRPr="00700BFD" w:rsidRDefault="00D30577" w:rsidP="00700BFD">
      <w:pPr>
        <w:spacing w:after="0"/>
        <w:rPr>
          <w:sz w:val="28"/>
          <w:szCs w:val="28"/>
        </w:rPr>
      </w:pPr>
      <w:r w:rsidRPr="00700BFD">
        <w:rPr>
          <w:sz w:val="28"/>
          <w:szCs w:val="28"/>
        </w:rPr>
        <w:t xml:space="preserve">           nextlev_rect.center=screen.get_rect().center</w:t>
      </w:r>
    </w:p>
    <w:p w:rsidR="00D30577" w:rsidRPr="00700BFD" w:rsidRDefault="00D30577" w:rsidP="00700BFD">
      <w:pPr>
        <w:spacing w:after="0"/>
        <w:rPr>
          <w:sz w:val="28"/>
          <w:szCs w:val="28"/>
        </w:rPr>
      </w:pPr>
      <w:r w:rsidRPr="00700BFD">
        <w:rPr>
          <w:sz w:val="28"/>
          <w:szCs w:val="28"/>
        </w:rPr>
        <w:t xml:space="preserve">           for event in pygame.event.get():</w:t>
      </w:r>
    </w:p>
    <w:p w:rsidR="00D30577" w:rsidRPr="00700BFD" w:rsidRDefault="00D30577" w:rsidP="00700BFD">
      <w:pPr>
        <w:spacing w:after="0"/>
        <w:rPr>
          <w:sz w:val="28"/>
          <w:szCs w:val="28"/>
        </w:rPr>
      </w:pPr>
      <w:r w:rsidRPr="00700BFD">
        <w:rPr>
          <w:sz w:val="28"/>
          <w:szCs w:val="28"/>
        </w:rPr>
        <w:lastRenderedPageBreak/>
        <w:t xml:space="preserve">                if event.type == pygame.KEYDOWN and event.key == pygame.K_RETURN :</w:t>
      </w:r>
    </w:p>
    <w:p w:rsidR="00D30577" w:rsidRPr="00700BFD" w:rsidRDefault="00D30577" w:rsidP="00700BFD">
      <w:pPr>
        <w:spacing w:after="0"/>
        <w:rPr>
          <w:sz w:val="28"/>
          <w:szCs w:val="28"/>
        </w:rPr>
      </w:pPr>
      <w:r w:rsidRPr="00700BFD">
        <w:rPr>
          <w:sz w:val="28"/>
          <w:szCs w:val="28"/>
        </w:rPr>
        <w:t xml:space="preserve">                             level+=1</w:t>
      </w:r>
    </w:p>
    <w:p w:rsidR="00D30577" w:rsidRPr="00700BFD" w:rsidRDefault="00D30577" w:rsidP="00700BFD">
      <w:pPr>
        <w:spacing w:after="0"/>
        <w:rPr>
          <w:sz w:val="28"/>
          <w:szCs w:val="28"/>
        </w:rPr>
      </w:pPr>
      <w:r w:rsidRPr="00700BFD">
        <w:rPr>
          <w:sz w:val="28"/>
          <w:szCs w:val="28"/>
        </w:rPr>
        <w:t xml:space="preserve">                             return True</w:t>
      </w:r>
    </w:p>
    <w:p w:rsidR="00D30577" w:rsidRPr="00700BFD" w:rsidRDefault="00D30577" w:rsidP="00700BFD">
      <w:pPr>
        <w:spacing w:after="0"/>
        <w:rPr>
          <w:sz w:val="28"/>
          <w:szCs w:val="28"/>
        </w:rPr>
      </w:pPr>
      <w:r w:rsidRPr="00700BFD">
        <w:rPr>
          <w:sz w:val="28"/>
          <w:szCs w:val="28"/>
        </w:rPr>
        <w:t xml:space="preserve">           screen.blit(nextlev,nextlev_rect)</w:t>
      </w:r>
    </w:p>
    <w:p w:rsidR="00D30577" w:rsidRPr="00700BFD" w:rsidRDefault="00D30577" w:rsidP="00700BFD">
      <w:pPr>
        <w:spacing w:after="0"/>
        <w:rPr>
          <w:sz w:val="28"/>
          <w:szCs w:val="28"/>
        </w:rPr>
      </w:pPr>
      <w:r w:rsidRPr="00700BFD">
        <w:rPr>
          <w:sz w:val="28"/>
          <w:szCs w:val="28"/>
        </w:rPr>
        <w:t xml:space="preserve">           pygame.display.update()</w:t>
      </w:r>
    </w:p>
    <w:p w:rsidR="00D30577" w:rsidRPr="00700BFD" w:rsidRDefault="00D30577" w:rsidP="00700BFD">
      <w:pPr>
        <w:spacing w:after="0"/>
        <w:rPr>
          <w:sz w:val="28"/>
          <w:szCs w:val="28"/>
        </w:rPr>
      </w:pPr>
      <w:r w:rsidRPr="00700BFD">
        <w:rPr>
          <w:sz w:val="28"/>
          <w:szCs w:val="28"/>
        </w:rPr>
        <w:t xml:space="preserve">       else:</w:t>
      </w:r>
    </w:p>
    <w:p w:rsidR="00D30577" w:rsidRPr="00700BFD" w:rsidRDefault="00D30577" w:rsidP="00700BFD">
      <w:pPr>
        <w:spacing w:after="0"/>
        <w:rPr>
          <w:sz w:val="28"/>
          <w:szCs w:val="28"/>
        </w:rPr>
      </w:pPr>
      <w:r w:rsidRPr="00700BFD">
        <w:rPr>
          <w:sz w:val="28"/>
          <w:szCs w:val="28"/>
        </w:rPr>
        <w:t xml:space="preserve">            font=pygame.font.SysFont(None,28)</w:t>
      </w:r>
    </w:p>
    <w:p w:rsidR="00D30577" w:rsidRPr="00700BFD" w:rsidRDefault="00D30577" w:rsidP="00700BFD">
      <w:pPr>
        <w:spacing w:after="0"/>
        <w:rPr>
          <w:sz w:val="28"/>
          <w:szCs w:val="28"/>
        </w:rPr>
      </w:pPr>
      <w:r w:rsidRPr="00700BFD">
        <w:rPr>
          <w:sz w:val="28"/>
          <w:szCs w:val="28"/>
        </w:rPr>
        <w:t xml:space="preserve">            nextlev=font.render("You Won\n Score :"+str(total_score),True,BLACK,GREEN)</w:t>
      </w:r>
    </w:p>
    <w:p w:rsidR="00D30577" w:rsidRPr="00700BFD" w:rsidRDefault="00D30577" w:rsidP="00700BFD">
      <w:pPr>
        <w:spacing w:after="0"/>
        <w:rPr>
          <w:sz w:val="28"/>
          <w:szCs w:val="28"/>
        </w:rPr>
      </w:pPr>
      <w:r w:rsidRPr="00700BFD">
        <w:rPr>
          <w:sz w:val="28"/>
          <w:szCs w:val="28"/>
        </w:rPr>
        <w:t xml:space="preserve">            nextlev_rect=nextlev.get_rect()</w:t>
      </w:r>
    </w:p>
    <w:p w:rsidR="00D30577" w:rsidRPr="00700BFD" w:rsidRDefault="00D30577" w:rsidP="00700BFD">
      <w:pPr>
        <w:spacing w:after="0"/>
        <w:rPr>
          <w:sz w:val="28"/>
          <w:szCs w:val="28"/>
        </w:rPr>
      </w:pPr>
      <w:r w:rsidRPr="00700BFD">
        <w:rPr>
          <w:sz w:val="28"/>
          <w:szCs w:val="28"/>
        </w:rPr>
        <w:t xml:space="preserve">            nextlev_rect.center=screen.get_rect().center</w:t>
      </w:r>
    </w:p>
    <w:p w:rsidR="00D30577" w:rsidRPr="00700BFD" w:rsidRDefault="00D30577" w:rsidP="00700BFD">
      <w:pPr>
        <w:spacing w:after="0"/>
        <w:rPr>
          <w:sz w:val="28"/>
          <w:szCs w:val="28"/>
        </w:rPr>
      </w:pPr>
      <w:r w:rsidRPr="00700BFD">
        <w:rPr>
          <w:sz w:val="28"/>
          <w:szCs w:val="28"/>
        </w:rPr>
        <w:t xml:space="preserve">            screen.blit(nextlev,nextlev_rect)</w:t>
      </w:r>
    </w:p>
    <w:p w:rsidR="00D30577" w:rsidRPr="00700BFD" w:rsidRDefault="00D30577" w:rsidP="00700BFD">
      <w:pPr>
        <w:spacing w:after="0"/>
        <w:rPr>
          <w:sz w:val="28"/>
          <w:szCs w:val="28"/>
        </w:rPr>
      </w:pPr>
      <w:r w:rsidRPr="00700BFD">
        <w:rPr>
          <w:sz w:val="28"/>
          <w:szCs w:val="28"/>
        </w:rPr>
        <w:t xml:space="preserve">            return </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def changeHighscore(highscore,hs):</w:t>
      </w:r>
    </w:p>
    <w:p w:rsidR="00D30577" w:rsidRPr="00700BFD" w:rsidRDefault="00D30577" w:rsidP="00700BFD">
      <w:pPr>
        <w:spacing w:after="0"/>
        <w:rPr>
          <w:sz w:val="28"/>
          <w:szCs w:val="28"/>
        </w:rPr>
      </w:pPr>
      <w:r w:rsidRPr="00700BFD">
        <w:rPr>
          <w:sz w:val="28"/>
          <w:szCs w:val="28"/>
        </w:rPr>
        <w:t xml:space="preserve">    if highscore&gt;int(hs):</w:t>
      </w:r>
    </w:p>
    <w:p w:rsidR="00D30577" w:rsidRPr="00700BFD" w:rsidRDefault="00D30577" w:rsidP="00700BFD">
      <w:pPr>
        <w:spacing w:after="0"/>
        <w:rPr>
          <w:sz w:val="28"/>
          <w:szCs w:val="28"/>
        </w:rPr>
      </w:pPr>
      <w:r w:rsidRPr="00700BFD">
        <w:rPr>
          <w:sz w:val="28"/>
          <w:szCs w:val="28"/>
        </w:rPr>
        <w:t xml:space="preserve">                         with open("HighScore.txt",'w') as f:</w:t>
      </w:r>
    </w:p>
    <w:p w:rsidR="00D30577" w:rsidRPr="00700BFD" w:rsidRDefault="00D30577" w:rsidP="00700BFD">
      <w:pPr>
        <w:spacing w:after="0"/>
        <w:rPr>
          <w:sz w:val="28"/>
          <w:szCs w:val="28"/>
        </w:rPr>
      </w:pPr>
      <w:r w:rsidRPr="00700BFD">
        <w:rPr>
          <w:sz w:val="28"/>
          <w:szCs w:val="28"/>
        </w:rPr>
        <w:t xml:space="preserve">                               f.write(str(highscore))</w:t>
      </w:r>
    </w:p>
    <w:p w:rsidR="00D30577" w:rsidRPr="00700BFD" w:rsidRDefault="00D30577" w:rsidP="00700BFD">
      <w:pPr>
        <w:spacing w:after="0"/>
        <w:rPr>
          <w:sz w:val="28"/>
          <w:szCs w:val="28"/>
        </w:rPr>
      </w:pPr>
    </w:p>
    <w:p w:rsidR="00D30577" w:rsidRPr="00700BFD" w:rsidRDefault="00D30577" w:rsidP="00700BFD">
      <w:pPr>
        <w:spacing w:after="0"/>
        <w:rPr>
          <w:sz w:val="28"/>
          <w:szCs w:val="28"/>
        </w:rPr>
      </w:pPr>
      <w:r w:rsidRPr="00700BFD">
        <w:rPr>
          <w:sz w:val="28"/>
          <w:szCs w:val="28"/>
        </w:rPr>
        <w:t>reset()</w:t>
      </w:r>
    </w:p>
    <w:p w:rsidR="00D30577" w:rsidRPr="00700BFD" w:rsidRDefault="00D30577" w:rsidP="00700BFD">
      <w:pPr>
        <w:spacing w:after="0"/>
        <w:rPr>
          <w:sz w:val="28"/>
          <w:szCs w:val="28"/>
        </w:rPr>
      </w:pPr>
      <w:r w:rsidRPr="00700BFD">
        <w:rPr>
          <w:sz w:val="28"/>
          <w:szCs w:val="28"/>
        </w:rPr>
        <w:t>def Next():</w:t>
      </w:r>
    </w:p>
    <w:p w:rsidR="00D30577" w:rsidRPr="00700BFD" w:rsidRDefault="008234B4" w:rsidP="00700BFD">
      <w:pPr>
        <w:spacing w:after="0"/>
        <w:rPr>
          <w:sz w:val="28"/>
          <w:szCs w:val="28"/>
        </w:rPr>
      </w:pPr>
      <w:r w:rsidRPr="00700BFD">
        <w:rPr>
          <w:sz w:val="28"/>
          <w:szCs w:val="28"/>
        </w:rPr>
        <w:t xml:space="preserve">   global run,level,lostlife,s</w:t>
      </w:r>
    </w:p>
    <w:p w:rsidR="00D30577" w:rsidRPr="00700BFD" w:rsidRDefault="00D30577" w:rsidP="00700BFD">
      <w:pPr>
        <w:spacing w:after="0"/>
        <w:rPr>
          <w:sz w:val="28"/>
          <w:szCs w:val="28"/>
        </w:rPr>
      </w:pPr>
      <w:r w:rsidRPr="00700BFD">
        <w:rPr>
          <w:sz w:val="28"/>
          <w:szCs w:val="28"/>
        </w:rPr>
        <w:t xml:space="preserve">   while run and not s.isEmpty() :</w:t>
      </w:r>
    </w:p>
    <w:p w:rsidR="00D30577" w:rsidRPr="00700BFD" w:rsidRDefault="00D30577" w:rsidP="00700BFD">
      <w:pPr>
        <w:spacing w:after="0"/>
        <w:rPr>
          <w:sz w:val="28"/>
          <w:szCs w:val="28"/>
        </w:rPr>
      </w:pPr>
      <w:r w:rsidRPr="00700BFD">
        <w:rPr>
          <w:sz w:val="28"/>
          <w:szCs w:val="28"/>
        </w:rPr>
        <w:t xml:space="preserve">       arg=s.pop()</w:t>
      </w:r>
    </w:p>
    <w:p w:rsidR="00D30577" w:rsidRPr="00700BFD" w:rsidRDefault="00D30577" w:rsidP="00700BFD">
      <w:pPr>
        <w:spacing w:after="0"/>
        <w:rPr>
          <w:sz w:val="28"/>
          <w:szCs w:val="28"/>
        </w:rPr>
      </w:pPr>
      <w:r w:rsidRPr="00700BFD">
        <w:rPr>
          <w:sz w:val="28"/>
          <w:szCs w:val="28"/>
        </w:rPr>
        <w:t xml:space="preserve">       if level&gt;1:</w:t>
      </w:r>
    </w:p>
    <w:p w:rsidR="00D30577" w:rsidRPr="00700BFD" w:rsidRDefault="00D30577" w:rsidP="00700BFD">
      <w:pPr>
        <w:spacing w:after="0"/>
        <w:rPr>
          <w:sz w:val="28"/>
          <w:szCs w:val="28"/>
        </w:rPr>
      </w:pPr>
      <w:r w:rsidRPr="00700BFD">
        <w:rPr>
          <w:sz w:val="28"/>
          <w:szCs w:val="28"/>
        </w:rPr>
        <w:t xml:space="preserve">         lostlife-=1</w:t>
      </w:r>
    </w:p>
    <w:p w:rsidR="00D30577" w:rsidRPr="00700BFD" w:rsidRDefault="00D30577" w:rsidP="00700BFD">
      <w:pPr>
        <w:spacing w:after="0"/>
        <w:rPr>
          <w:sz w:val="28"/>
          <w:szCs w:val="28"/>
        </w:rPr>
      </w:pPr>
      <w:r w:rsidRPr="00700BFD">
        <w:rPr>
          <w:sz w:val="28"/>
          <w:szCs w:val="28"/>
        </w:rPr>
        <w:t xml:space="preserve">       NextSta</w:t>
      </w:r>
      <w:r w:rsidR="008234B4" w:rsidRPr="00700BFD">
        <w:rPr>
          <w:sz w:val="28"/>
          <w:szCs w:val="28"/>
        </w:rPr>
        <w:t>ge(arg[0],arg[1],arg[2],arg[3])</w:t>
      </w:r>
      <w:r w:rsidRPr="00700BFD">
        <w:rPr>
          <w:sz w:val="28"/>
          <w:szCs w:val="28"/>
        </w:rPr>
        <w:t xml:space="preserve">    </w:t>
      </w:r>
    </w:p>
    <w:p w:rsidR="00D30577" w:rsidRPr="00700BFD" w:rsidRDefault="00D30577" w:rsidP="00700BFD">
      <w:pPr>
        <w:spacing w:after="0"/>
        <w:rPr>
          <w:sz w:val="28"/>
          <w:szCs w:val="28"/>
        </w:rPr>
      </w:pPr>
      <w:r w:rsidRPr="00700BFD">
        <w:rPr>
          <w:sz w:val="28"/>
          <w:szCs w:val="28"/>
        </w:rPr>
        <w:lastRenderedPageBreak/>
        <w:t>while  True:</w:t>
      </w:r>
    </w:p>
    <w:p w:rsidR="00D30577" w:rsidRPr="00700BFD" w:rsidRDefault="00D30577" w:rsidP="00700BFD">
      <w:pPr>
        <w:spacing w:after="0"/>
        <w:rPr>
          <w:sz w:val="28"/>
          <w:szCs w:val="28"/>
        </w:rPr>
      </w:pPr>
      <w:r w:rsidRPr="00700BFD">
        <w:rPr>
          <w:sz w:val="28"/>
          <w:szCs w:val="28"/>
        </w:rPr>
        <w:t xml:space="preserve">     if run :</w:t>
      </w:r>
    </w:p>
    <w:p w:rsidR="00D30577" w:rsidRPr="00700BFD" w:rsidRDefault="00D30577" w:rsidP="00700BFD">
      <w:pPr>
        <w:spacing w:after="0"/>
        <w:rPr>
          <w:sz w:val="28"/>
          <w:szCs w:val="28"/>
        </w:rPr>
      </w:pPr>
      <w:r w:rsidRPr="00700BFD">
        <w:rPr>
          <w:sz w:val="28"/>
          <w:szCs w:val="28"/>
        </w:rPr>
        <w:t xml:space="preserve">      Next()</w:t>
      </w:r>
    </w:p>
    <w:p w:rsidR="00D30577" w:rsidRPr="00700BFD" w:rsidRDefault="00D30577" w:rsidP="00700BFD">
      <w:pPr>
        <w:spacing w:after="0"/>
        <w:rPr>
          <w:sz w:val="28"/>
          <w:szCs w:val="28"/>
        </w:rPr>
      </w:pPr>
      <w:r w:rsidRPr="00700BFD">
        <w:rPr>
          <w:sz w:val="28"/>
          <w:szCs w:val="28"/>
        </w:rPr>
        <w:t xml:space="preserve">     else:</w:t>
      </w:r>
    </w:p>
    <w:p w:rsidR="00D30577" w:rsidRPr="00700BFD" w:rsidRDefault="00D30577" w:rsidP="00700BFD">
      <w:pPr>
        <w:spacing w:after="0"/>
        <w:rPr>
          <w:sz w:val="28"/>
          <w:szCs w:val="28"/>
        </w:rPr>
      </w:pPr>
      <w:r w:rsidRPr="00700BFD">
        <w:rPr>
          <w:sz w:val="28"/>
          <w:szCs w:val="28"/>
        </w:rPr>
        <w:t xml:space="preserve">         reset()</w:t>
      </w:r>
    </w:p>
    <w:p w:rsidR="001C33A4" w:rsidRPr="008234B4" w:rsidRDefault="001C33A4" w:rsidP="00F85B0F">
      <w:pPr>
        <w:rPr>
          <w:sz w:val="24"/>
          <w:szCs w:val="24"/>
        </w:rPr>
      </w:pPr>
    </w:p>
    <w:p w:rsidR="007A6F54" w:rsidRDefault="007A6F54" w:rsidP="00F85B0F">
      <w:pPr>
        <w:tabs>
          <w:tab w:val="left" w:pos="1080"/>
        </w:tabs>
        <w:autoSpaceDE w:val="0"/>
        <w:autoSpaceDN w:val="0"/>
        <w:adjustRightInd w:val="0"/>
        <w:jc w:val="center"/>
        <w:outlineLvl w:val="0"/>
        <w:rPr>
          <w:b/>
          <w:sz w:val="30"/>
        </w:rPr>
      </w:pPr>
    </w:p>
    <w:p w:rsidR="001C33A4" w:rsidRDefault="001C33A4" w:rsidP="00F85B0F">
      <w:pPr>
        <w:rPr>
          <w:b/>
          <w:sz w:val="30"/>
        </w:rPr>
      </w:pPr>
      <w:r>
        <w:rPr>
          <w:b/>
          <w:sz w:val="30"/>
        </w:rPr>
        <w:br w:type="page"/>
      </w:r>
    </w:p>
    <w:p w:rsidR="007A6F54" w:rsidRDefault="007A6F54" w:rsidP="00F85B0F">
      <w:pPr>
        <w:tabs>
          <w:tab w:val="left" w:pos="1080"/>
        </w:tabs>
        <w:autoSpaceDE w:val="0"/>
        <w:autoSpaceDN w:val="0"/>
        <w:adjustRightInd w:val="0"/>
        <w:jc w:val="center"/>
        <w:outlineLvl w:val="0"/>
        <w:rPr>
          <w:b/>
        </w:rPr>
      </w:pPr>
      <w:r w:rsidRPr="00B14930">
        <w:rPr>
          <w:b/>
        </w:rPr>
        <w:lastRenderedPageBreak/>
        <w:t xml:space="preserve">CHAPTER </w:t>
      </w:r>
      <w:r w:rsidR="001C33A4">
        <w:rPr>
          <w:b/>
        </w:rPr>
        <w:t>6</w:t>
      </w:r>
    </w:p>
    <w:p w:rsidR="007A6F54" w:rsidRDefault="0002200A" w:rsidP="00F85B0F">
      <w:pPr>
        <w:tabs>
          <w:tab w:val="left" w:pos="1080"/>
        </w:tabs>
        <w:autoSpaceDE w:val="0"/>
        <w:autoSpaceDN w:val="0"/>
        <w:adjustRightInd w:val="0"/>
        <w:jc w:val="center"/>
        <w:outlineLvl w:val="0"/>
        <w:rPr>
          <w:b/>
          <w:sz w:val="24"/>
        </w:rPr>
      </w:pPr>
      <w:r w:rsidRPr="00DC0F1B">
        <w:rPr>
          <w:b/>
          <w:sz w:val="28"/>
          <w:szCs w:val="28"/>
        </w:rPr>
        <w:t>SCREEN SHOTS</w:t>
      </w:r>
    </w:p>
    <w:p w:rsidR="00BA7BC8" w:rsidRDefault="00BA7BC8" w:rsidP="00F85B0F">
      <w:pPr>
        <w:tabs>
          <w:tab w:val="left" w:pos="1080"/>
        </w:tabs>
        <w:autoSpaceDE w:val="0"/>
        <w:autoSpaceDN w:val="0"/>
        <w:adjustRightInd w:val="0"/>
        <w:jc w:val="center"/>
        <w:outlineLvl w:val="0"/>
        <w:rPr>
          <w:b/>
          <w:sz w:val="24"/>
        </w:rPr>
      </w:pPr>
    </w:p>
    <w:p w:rsidR="00BA7BC8" w:rsidRPr="008941D9" w:rsidRDefault="00BA7BC8" w:rsidP="00F85B0F">
      <w:pPr>
        <w:tabs>
          <w:tab w:val="left" w:pos="1080"/>
        </w:tabs>
        <w:autoSpaceDE w:val="0"/>
        <w:autoSpaceDN w:val="0"/>
        <w:adjustRightInd w:val="0"/>
        <w:jc w:val="center"/>
        <w:outlineLvl w:val="0"/>
        <w:rPr>
          <w:b/>
          <w:sz w:val="28"/>
          <w:szCs w:val="28"/>
        </w:rPr>
      </w:pPr>
      <w:r w:rsidRPr="008941D9">
        <w:rPr>
          <w:b/>
          <w:sz w:val="28"/>
          <w:szCs w:val="28"/>
        </w:rPr>
        <w:t>INTRO SCREEEN</w:t>
      </w:r>
    </w:p>
    <w:p w:rsidR="007A6F54" w:rsidRDefault="0027398F" w:rsidP="00F85B0F">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6F1E5305" wp14:editId="2B1B870F">
            <wp:extent cx="5179060"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060" cy="5451475"/>
                    </a:xfrm>
                    <a:prstGeom prst="rect">
                      <a:avLst/>
                    </a:prstGeom>
                  </pic:spPr>
                </pic:pic>
              </a:graphicData>
            </a:graphic>
          </wp:inline>
        </w:drawing>
      </w:r>
    </w:p>
    <w:p w:rsidR="0027398F" w:rsidRDefault="006A1036" w:rsidP="00464E5C">
      <w:pPr>
        <w:pStyle w:val="cfrAbbreviationdetail"/>
        <w:rPr>
          <w:b/>
          <w:sz w:val="24"/>
        </w:rPr>
      </w:pPr>
      <w:r>
        <w:rPr>
          <w:noProof/>
        </w:rPr>
        <w:lastRenderedPageBreak/>
        <w:pict>
          <v:shape id="_x0000_s1099" type="#_x0000_t202" style="position:absolute;left:0;text-align:left;margin-left:0;margin-top:14.4pt;width:161.7pt;height:31.1pt;z-index:251723776;visibility:visible;mso-wrap-style:square;mso-width-percent:400;mso-wrap-distance-left:9pt;mso-wrap-distance-top:3.6pt;mso-wrap-distance-right:9pt;mso-wrap-distance-bottom:3.6pt;mso-position-horizontal:center;mso-position-horizontal-relative:text;mso-position-vertical:absolute;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next-textbox:#_x0000_s1099">
              <w:txbxContent>
                <w:p w:rsidR="008941D9" w:rsidRDefault="008941D9">
                  <w:r>
                    <w:t xml:space="preserve">        Game   Starts</w:t>
                  </w:r>
                </w:p>
              </w:txbxContent>
            </v:textbox>
            <w10:wrap type="square"/>
          </v:shape>
        </w:pict>
      </w:r>
      <w:r w:rsidR="0027398F">
        <w:rPr>
          <w:noProof/>
          <w:lang w:val="en-IN" w:eastAsia="en-IN" w:bidi="ar-SA"/>
        </w:rPr>
        <w:drawing>
          <wp:inline distT="0" distB="0" distL="0" distR="0" wp14:anchorId="123D28B7" wp14:editId="4FD9EEB4">
            <wp:extent cx="5179060" cy="545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9060" cy="5452745"/>
                    </a:xfrm>
                    <a:prstGeom prst="rect">
                      <a:avLst/>
                    </a:prstGeom>
                  </pic:spPr>
                </pic:pic>
              </a:graphicData>
            </a:graphic>
          </wp:inline>
        </w:drawing>
      </w:r>
      <w:r w:rsidR="0027398F">
        <w:rPr>
          <w:b/>
          <w:sz w:val="24"/>
        </w:rPr>
        <w:t xml:space="preserve"> </w:t>
      </w:r>
    </w:p>
    <w:p w:rsidR="0081247A" w:rsidRDefault="006A1036" w:rsidP="00F85B0F">
      <w:pPr>
        <w:tabs>
          <w:tab w:val="left" w:pos="1080"/>
        </w:tabs>
        <w:autoSpaceDE w:val="0"/>
        <w:autoSpaceDN w:val="0"/>
        <w:adjustRightInd w:val="0"/>
        <w:jc w:val="center"/>
        <w:outlineLvl w:val="0"/>
        <w:rPr>
          <w:noProof/>
          <w:lang w:val="en-IN" w:eastAsia="en-IN" w:bidi="ar-SA"/>
        </w:rPr>
      </w:pPr>
      <w:r>
        <w:rPr>
          <w:noProof/>
          <w:lang w:val="en-IN" w:eastAsia="en-IN" w:bidi="ar-SA"/>
        </w:rPr>
        <w:lastRenderedPageBreak/>
        <w:pict>
          <v:rect id="_x0000_s1101" style="position:absolute;left:0;text-align:left;margin-left:99.5pt;margin-top:-3.6pt;width:194.8pt;height:36.8pt;z-index:251724800">
            <v:textbox style="mso-next-textbox:#_x0000_s1101">
              <w:txbxContent>
                <w:p w:rsidR="008941D9" w:rsidRPr="0081247A" w:rsidRDefault="008941D9">
                  <w:pPr>
                    <w:rPr>
                      <w:lang w:val="en-IN"/>
                    </w:rPr>
                  </w:pPr>
                  <w:r>
                    <w:rPr>
                      <w:lang w:val="en-IN"/>
                    </w:rPr>
                    <w:t xml:space="preserve">             Big Ball Power</w:t>
                  </w:r>
                </w:p>
              </w:txbxContent>
            </v:textbox>
          </v:rect>
        </w:pict>
      </w:r>
    </w:p>
    <w:p w:rsidR="0027398F" w:rsidRDefault="0027398F" w:rsidP="00F85B0F">
      <w:pPr>
        <w:tabs>
          <w:tab w:val="left" w:pos="1080"/>
        </w:tabs>
        <w:autoSpaceDE w:val="0"/>
        <w:autoSpaceDN w:val="0"/>
        <w:adjustRightInd w:val="0"/>
        <w:jc w:val="center"/>
        <w:outlineLvl w:val="0"/>
        <w:rPr>
          <w:b/>
          <w:sz w:val="24"/>
        </w:rPr>
      </w:pPr>
      <w:r>
        <w:rPr>
          <w:noProof/>
          <w:lang w:val="en-IN" w:eastAsia="en-IN" w:bidi="ar-SA"/>
        </w:rPr>
        <w:drawing>
          <wp:inline distT="0" distB="0" distL="0" distR="0" wp14:anchorId="002791B8" wp14:editId="4D9C7F24">
            <wp:extent cx="5179060" cy="545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060" cy="5452110"/>
                    </a:xfrm>
                    <a:prstGeom prst="rect">
                      <a:avLst/>
                    </a:prstGeom>
                  </pic:spPr>
                </pic:pic>
              </a:graphicData>
            </a:graphic>
          </wp:inline>
        </w:drawing>
      </w:r>
    </w:p>
    <w:p w:rsidR="0027398F" w:rsidRDefault="0027398F" w:rsidP="00F85B0F">
      <w:pPr>
        <w:tabs>
          <w:tab w:val="left" w:pos="1080"/>
        </w:tabs>
        <w:autoSpaceDE w:val="0"/>
        <w:autoSpaceDN w:val="0"/>
        <w:adjustRightInd w:val="0"/>
        <w:jc w:val="center"/>
        <w:outlineLvl w:val="0"/>
        <w:rPr>
          <w:b/>
          <w:sz w:val="24"/>
        </w:rPr>
      </w:pPr>
    </w:p>
    <w:p w:rsidR="0027398F" w:rsidRDefault="006A1036" w:rsidP="00F85B0F">
      <w:pPr>
        <w:tabs>
          <w:tab w:val="left" w:pos="1080"/>
        </w:tabs>
        <w:autoSpaceDE w:val="0"/>
        <w:autoSpaceDN w:val="0"/>
        <w:adjustRightInd w:val="0"/>
        <w:jc w:val="center"/>
        <w:outlineLvl w:val="0"/>
        <w:rPr>
          <w:b/>
          <w:sz w:val="24"/>
        </w:rPr>
      </w:pPr>
      <w:r>
        <w:rPr>
          <w:noProof/>
          <w:lang w:val="en-IN" w:eastAsia="en-IN" w:bidi="ar-SA"/>
        </w:rPr>
        <w:lastRenderedPageBreak/>
        <w:pict>
          <v:rect id="_x0000_s1103" style="position:absolute;left:0;text-align:left;margin-left:120.3pt;margin-top:-57.5pt;width:153.6pt;height:32.05pt;z-index:251725824">
            <v:textbox style="mso-next-textbox:#_x0000_s1103">
              <w:txbxContent>
                <w:p w:rsidR="008941D9" w:rsidRPr="0081247A" w:rsidRDefault="008941D9">
                  <w:pPr>
                    <w:rPr>
                      <w:lang w:val="en-IN"/>
                    </w:rPr>
                  </w:pPr>
                  <w:r>
                    <w:rPr>
                      <w:lang w:val="en-IN"/>
                    </w:rPr>
                    <w:t xml:space="preserve">        Long Bar Power</w:t>
                  </w:r>
                </w:p>
              </w:txbxContent>
            </v:textbox>
          </v:rect>
        </w:pict>
      </w:r>
      <w:r w:rsidR="0027398F">
        <w:rPr>
          <w:noProof/>
          <w:lang w:val="en-IN" w:eastAsia="en-IN" w:bidi="ar-SA"/>
        </w:rPr>
        <w:drawing>
          <wp:inline distT="0" distB="0" distL="0" distR="0" wp14:anchorId="010DDCC4" wp14:editId="60A243FC">
            <wp:extent cx="5179060" cy="5506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9060" cy="5506720"/>
                    </a:xfrm>
                    <a:prstGeom prst="rect">
                      <a:avLst/>
                    </a:prstGeom>
                  </pic:spPr>
                </pic:pic>
              </a:graphicData>
            </a:graphic>
          </wp:inline>
        </w:drawing>
      </w:r>
    </w:p>
    <w:p w:rsidR="007A6F54" w:rsidRDefault="007A6F54" w:rsidP="00F85B0F">
      <w:pPr>
        <w:tabs>
          <w:tab w:val="left" w:pos="1080"/>
        </w:tabs>
        <w:autoSpaceDE w:val="0"/>
        <w:autoSpaceDN w:val="0"/>
        <w:adjustRightInd w:val="0"/>
        <w:jc w:val="center"/>
        <w:outlineLvl w:val="0"/>
        <w:rPr>
          <w:b/>
          <w:sz w:val="24"/>
        </w:rPr>
      </w:pPr>
    </w:p>
    <w:p w:rsidR="0081247A" w:rsidRDefault="0081247A">
      <w:pPr>
        <w:rPr>
          <w:b/>
          <w:sz w:val="24"/>
        </w:rPr>
      </w:pPr>
      <w:r>
        <w:rPr>
          <w:b/>
          <w:sz w:val="24"/>
        </w:rPr>
        <w:br w:type="page"/>
      </w:r>
    </w:p>
    <w:p w:rsidR="007A6F54" w:rsidRDefault="006A1036" w:rsidP="00F85B0F">
      <w:pPr>
        <w:tabs>
          <w:tab w:val="left" w:pos="1080"/>
        </w:tabs>
        <w:autoSpaceDE w:val="0"/>
        <w:autoSpaceDN w:val="0"/>
        <w:adjustRightInd w:val="0"/>
        <w:jc w:val="center"/>
        <w:outlineLvl w:val="0"/>
        <w:rPr>
          <w:b/>
          <w:sz w:val="24"/>
        </w:rPr>
      </w:pPr>
      <w:r>
        <w:rPr>
          <w:noProof/>
          <w:lang w:val="en-IN" w:eastAsia="en-IN" w:bidi="ar-SA"/>
        </w:rPr>
        <w:lastRenderedPageBreak/>
        <w:pict>
          <v:rect id="_x0000_s1105" style="position:absolute;left:0;text-align:left;margin-left:131.85pt;margin-top:-54.45pt;width:144.4pt;height:32pt;z-index:251726848">
            <v:textbox style="mso-next-textbox:#_x0000_s1105">
              <w:txbxContent>
                <w:p w:rsidR="008941D9" w:rsidRPr="0081247A" w:rsidRDefault="008941D9" w:rsidP="0081247A">
                  <w:pPr>
                    <w:rPr>
                      <w:lang w:val="en-IN"/>
                    </w:rPr>
                  </w:pPr>
                  <w:r>
                    <w:rPr>
                      <w:lang w:val="en-IN"/>
                    </w:rPr>
                    <w:t xml:space="preserve">     NEXT LEVEL</w:t>
                  </w:r>
                </w:p>
              </w:txbxContent>
            </v:textbox>
          </v:rect>
        </w:pict>
      </w:r>
      <w:r w:rsidR="0081247A">
        <w:rPr>
          <w:noProof/>
          <w:lang w:val="en-IN" w:eastAsia="en-IN" w:bidi="ar-SA"/>
        </w:rPr>
        <w:drawing>
          <wp:inline distT="0" distB="0" distL="0" distR="0" wp14:anchorId="77E9E3D0" wp14:editId="62D594FA">
            <wp:extent cx="5179060" cy="545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060" cy="5452745"/>
                    </a:xfrm>
                    <a:prstGeom prst="rect">
                      <a:avLst/>
                    </a:prstGeom>
                  </pic:spPr>
                </pic:pic>
              </a:graphicData>
            </a:graphic>
          </wp:inline>
        </w:drawing>
      </w:r>
    </w:p>
    <w:p w:rsidR="007A6F54" w:rsidRDefault="007A6F54" w:rsidP="00F85B0F">
      <w:pPr>
        <w:tabs>
          <w:tab w:val="left" w:pos="1080"/>
        </w:tabs>
        <w:autoSpaceDE w:val="0"/>
        <w:autoSpaceDN w:val="0"/>
        <w:adjustRightInd w:val="0"/>
        <w:jc w:val="center"/>
        <w:outlineLvl w:val="0"/>
        <w:rPr>
          <w:b/>
          <w:sz w:val="24"/>
        </w:rPr>
      </w:pPr>
    </w:p>
    <w:p w:rsidR="00882215" w:rsidRDefault="00882215">
      <w:pPr>
        <w:rPr>
          <w:b/>
          <w:sz w:val="24"/>
        </w:rPr>
      </w:pPr>
      <w:r>
        <w:rPr>
          <w:b/>
          <w:sz w:val="24"/>
        </w:rPr>
        <w:br w:type="page"/>
      </w:r>
      <w:r w:rsidR="0066338D">
        <w:rPr>
          <w:noProof/>
          <w:lang w:val="en-IN" w:eastAsia="en-IN" w:bidi="ar-SA"/>
        </w:rPr>
        <w:lastRenderedPageBreak/>
        <w:drawing>
          <wp:inline distT="0" distB="0" distL="0" distR="0" wp14:anchorId="53A88CAB" wp14:editId="04295165">
            <wp:extent cx="5179060" cy="542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9060" cy="5429250"/>
                    </a:xfrm>
                    <a:prstGeom prst="rect">
                      <a:avLst/>
                    </a:prstGeom>
                  </pic:spPr>
                </pic:pic>
              </a:graphicData>
            </a:graphic>
          </wp:inline>
        </w:drawing>
      </w:r>
    </w:p>
    <w:p w:rsidR="0066338D" w:rsidRDefault="0066338D">
      <w:pPr>
        <w:rPr>
          <w:b/>
          <w:sz w:val="24"/>
        </w:rPr>
      </w:pPr>
    </w:p>
    <w:p w:rsidR="0066338D" w:rsidRDefault="0066338D">
      <w:pPr>
        <w:rPr>
          <w:sz w:val="24"/>
        </w:rPr>
      </w:pPr>
      <w:r>
        <w:rPr>
          <w:noProof/>
          <w:lang w:val="en-IN" w:eastAsia="en-IN" w:bidi="ar-SA"/>
        </w:rPr>
        <w:lastRenderedPageBreak/>
        <w:drawing>
          <wp:inline distT="0" distB="0" distL="0" distR="0" wp14:anchorId="41E7D490" wp14:editId="210DC17F">
            <wp:extent cx="5179060" cy="5351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060" cy="5351145"/>
                    </a:xfrm>
                    <a:prstGeom prst="rect">
                      <a:avLst/>
                    </a:prstGeom>
                  </pic:spPr>
                </pic:pic>
              </a:graphicData>
            </a:graphic>
          </wp:inline>
        </w:drawing>
      </w:r>
    </w:p>
    <w:p w:rsidR="0066338D" w:rsidRPr="0066338D" w:rsidRDefault="0066338D" w:rsidP="0066338D">
      <w:pPr>
        <w:rPr>
          <w:sz w:val="24"/>
        </w:rPr>
      </w:pPr>
    </w:p>
    <w:p w:rsidR="0066338D" w:rsidRDefault="0066338D">
      <w:pPr>
        <w:rPr>
          <w:sz w:val="24"/>
        </w:rPr>
      </w:pPr>
    </w:p>
    <w:p w:rsidR="00882215" w:rsidRDefault="0066338D">
      <w:pPr>
        <w:rPr>
          <w:b/>
          <w:sz w:val="24"/>
        </w:rPr>
      </w:pPr>
      <w:r>
        <w:rPr>
          <w:b/>
          <w:noProof/>
          <w:lang w:val="en-IN" w:eastAsia="en-IN" w:bidi="ar-SA"/>
        </w:rPr>
        <w:lastRenderedPageBreak/>
        <w:drawing>
          <wp:inline distT="0" distB="0" distL="0" distR="0" wp14:anchorId="711EF046" wp14:editId="4AF4A278">
            <wp:extent cx="5179060" cy="5415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9060" cy="5415915"/>
                    </a:xfrm>
                    <a:prstGeom prst="rect">
                      <a:avLst/>
                    </a:prstGeom>
                    <a:noFill/>
                  </pic:spPr>
                </pic:pic>
              </a:graphicData>
            </a:graphic>
          </wp:inline>
        </w:drawing>
      </w:r>
    </w:p>
    <w:p w:rsidR="007A6F54" w:rsidRDefault="0066338D" w:rsidP="00F85B0F">
      <w:pPr>
        <w:tabs>
          <w:tab w:val="left" w:pos="1080"/>
        </w:tabs>
        <w:autoSpaceDE w:val="0"/>
        <w:autoSpaceDN w:val="0"/>
        <w:adjustRightInd w:val="0"/>
        <w:jc w:val="center"/>
        <w:outlineLvl w:val="0"/>
        <w:rPr>
          <w:b/>
          <w:sz w:val="24"/>
        </w:rPr>
      </w:pPr>
      <w:r>
        <w:rPr>
          <w:noProof/>
          <w:lang w:val="en-IN" w:eastAsia="en-IN" w:bidi="ar-SA"/>
        </w:rPr>
        <w:lastRenderedPageBreak/>
        <w:drawing>
          <wp:inline distT="0" distB="0" distL="0" distR="0" wp14:anchorId="60A87F23" wp14:editId="3B2253AE">
            <wp:extent cx="5179060" cy="5442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9060" cy="5442585"/>
                    </a:xfrm>
                    <a:prstGeom prst="rect">
                      <a:avLst/>
                    </a:prstGeom>
                  </pic:spPr>
                </pic:pic>
              </a:graphicData>
            </a:graphic>
          </wp:inline>
        </w:drawing>
      </w:r>
    </w:p>
    <w:p w:rsidR="00882215" w:rsidRDefault="00882215">
      <w:pPr>
        <w:rPr>
          <w:b/>
          <w:sz w:val="24"/>
        </w:rPr>
      </w:pPr>
    </w:p>
    <w:p w:rsidR="007A6F54" w:rsidRDefault="007A6F54" w:rsidP="00F85B0F">
      <w:pPr>
        <w:tabs>
          <w:tab w:val="left" w:pos="1080"/>
        </w:tabs>
        <w:autoSpaceDE w:val="0"/>
        <w:autoSpaceDN w:val="0"/>
        <w:adjustRightInd w:val="0"/>
        <w:jc w:val="center"/>
        <w:outlineLvl w:val="0"/>
        <w:rPr>
          <w:b/>
          <w:sz w:val="24"/>
        </w:rPr>
      </w:pPr>
    </w:p>
    <w:p w:rsidR="0066338D" w:rsidRDefault="0066338D" w:rsidP="0066338D">
      <w:pPr>
        <w:jc w:val="center"/>
        <w:rPr>
          <w:sz w:val="24"/>
        </w:rPr>
      </w:pPr>
      <w:r>
        <w:rPr>
          <w:noProof/>
          <w:lang w:val="en-IN" w:eastAsia="en-IN" w:bidi="ar-SA"/>
        </w:rPr>
        <w:lastRenderedPageBreak/>
        <w:drawing>
          <wp:inline distT="0" distB="0" distL="0" distR="0" wp14:anchorId="1A435556" wp14:editId="242D8462">
            <wp:extent cx="5179060" cy="5454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9060" cy="5454015"/>
                    </a:xfrm>
                    <a:prstGeom prst="rect">
                      <a:avLst/>
                    </a:prstGeom>
                  </pic:spPr>
                </pic:pic>
              </a:graphicData>
            </a:graphic>
          </wp:inline>
        </w:drawing>
      </w:r>
    </w:p>
    <w:p w:rsidR="00882215" w:rsidRPr="0066338D" w:rsidRDefault="00882215" w:rsidP="0066338D">
      <w:pPr>
        <w:rPr>
          <w:b/>
          <w:sz w:val="24"/>
        </w:rPr>
      </w:pPr>
      <w:r w:rsidRPr="0066338D">
        <w:rPr>
          <w:sz w:val="24"/>
        </w:rPr>
        <w:br w:type="page"/>
      </w:r>
    </w:p>
    <w:p w:rsidR="0002200A" w:rsidRDefault="0002200A" w:rsidP="00F85B0F">
      <w:pPr>
        <w:tabs>
          <w:tab w:val="left" w:pos="1080"/>
        </w:tabs>
        <w:autoSpaceDE w:val="0"/>
        <w:autoSpaceDN w:val="0"/>
        <w:adjustRightInd w:val="0"/>
        <w:jc w:val="center"/>
        <w:outlineLvl w:val="0"/>
        <w:rPr>
          <w:b/>
        </w:rPr>
      </w:pPr>
      <w:r w:rsidRPr="00B14930">
        <w:rPr>
          <w:b/>
        </w:rPr>
        <w:lastRenderedPageBreak/>
        <w:t xml:space="preserve">CHAPTER </w:t>
      </w:r>
      <w:r w:rsidR="001C33A4">
        <w:rPr>
          <w:b/>
        </w:rPr>
        <w:t>7</w:t>
      </w:r>
    </w:p>
    <w:p w:rsidR="0002200A" w:rsidRPr="0081247A" w:rsidRDefault="0002200A" w:rsidP="00F85B0F">
      <w:pPr>
        <w:tabs>
          <w:tab w:val="left" w:pos="1080"/>
        </w:tabs>
        <w:autoSpaceDE w:val="0"/>
        <w:autoSpaceDN w:val="0"/>
        <w:adjustRightInd w:val="0"/>
        <w:jc w:val="center"/>
        <w:outlineLvl w:val="0"/>
        <w:rPr>
          <w:b/>
        </w:rPr>
      </w:pPr>
      <w:r w:rsidRPr="0081247A">
        <w:rPr>
          <w:b/>
        </w:rPr>
        <w:t>CONCLUSION AND FUTURE ENHANCEMENT</w:t>
      </w:r>
    </w:p>
    <w:p w:rsidR="00AF53E9" w:rsidRDefault="00AF53E9" w:rsidP="00AF53E9">
      <w:pPr>
        <w:tabs>
          <w:tab w:val="left" w:pos="1080"/>
        </w:tabs>
        <w:autoSpaceDE w:val="0"/>
        <w:autoSpaceDN w:val="0"/>
        <w:adjustRightInd w:val="0"/>
        <w:spacing w:after="0"/>
        <w:outlineLvl w:val="0"/>
        <w:rPr>
          <w:sz w:val="28"/>
          <w:szCs w:val="28"/>
        </w:rPr>
      </w:pPr>
      <w:r w:rsidRPr="0081247A">
        <w:rPr>
          <w:sz w:val="28"/>
          <w:szCs w:val="28"/>
        </w:rPr>
        <w:t>We made this game with only limited functions and levels. In future we can upgrade the gameplay in a more user friendly manner. We will also make this game in 3 dimensional format as here we have did this game only with 2 dimensional manner. In future we are willing to make more powers and different arrangement of blocks in more colourfull way. We are also willing to add more user custom</w:t>
      </w:r>
      <w:r>
        <w:rPr>
          <w:sz w:val="28"/>
          <w:szCs w:val="28"/>
        </w:rPr>
        <w:t>izing attributes like selecting</w:t>
      </w:r>
    </w:p>
    <w:p w:rsidR="00AF53E9" w:rsidRPr="0081247A" w:rsidRDefault="00AF53E9" w:rsidP="00AF53E9">
      <w:pPr>
        <w:tabs>
          <w:tab w:val="left" w:pos="1080"/>
        </w:tabs>
        <w:autoSpaceDE w:val="0"/>
        <w:autoSpaceDN w:val="0"/>
        <w:adjustRightInd w:val="0"/>
        <w:spacing w:after="0"/>
        <w:outlineLvl w:val="0"/>
        <w:rPr>
          <w:sz w:val="28"/>
          <w:szCs w:val="28"/>
        </w:rPr>
      </w:pPr>
      <w:r w:rsidRPr="0081247A">
        <w:rPr>
          <w:sz w:val="28"/>
          <w:szCs w:val="28"/>
        </w:rPr>
        <w:t>the colour of the ball and bar.</w:t>
      </w:r>
    </w:p>
    <w:p w:rsidR="0002200A" w:rsidRDefault="0002200A" w:rsidP="00F85B0F">
      <w:pPr>
        <w:rPr>
          <w:b/>
          <w:sz w:val="24"/>
        </w:rPr>
      </w:pPr>
      <w:r>
        <w:rPr>
          <w:b/>
          <w:sz w:val="24"/>
        </w:rPr>
        <w:br w:type="page"/>
      </w:r>
    </w:p>
    <w:p w:rsidR="00AE37E7" w:rsidRDefault="00FA7368" w:rsidP="00FA7368">
      <w:pPr>
        <w:tabs>
          <w:tab w:val="left" w:pos="1080"/>
        </w:tabs>
        <w:autoSpaceDE w:val="0"/>
        <w:autoSpaceDN w:val="0"/>
        <w:adjustRightInd w:val="0"/>
        <w:jc w:val="center"/>
        <w:outlineLvl w:val="0"/>
        <w:rPr>
          <w:b/>
          <w:caps/>
          <w:lang w:bidi="ar-SA"/>
        </w:rPr>
      </w:pPr>
      <w:r>
        <w:rPr>
          <w:b/>
          <w:caps/>
          <w:lang w:bidi="ar-SA"/>
        </w:rPr>
        <w:lastRenderedPageBreak/>
        <w:t>REFERENCe</w:t>
      </w:r>
    </w:p>
    <w:p w:rsidR="00720BD2" w:rsidRPr="00E22F68" w:rsidRDefault="00720BD2" w:rsidP="00720BD2">
      <w:pPr>
        <w:pStyle w:val="Default"/>
        <w:numPr>
          <w:ilvl w:val="0"/>
          <w:numId w:val="47"/>
        </w:numPr>
        <w:rPr>
          <w:sz w:val="28"/>
          <w:szCs w:val="28"/>
          <w:lang w:bidi="en-US"/>
        </w:rPr>
      </w:pPr>
      <w:r w:rsidRPr="00E22F68">
        <w:rPr>
          <w:sz w:val="28"/>
          <w:szCs w:val="28"/>
        </w:rPr>
        <w:t>https://stackoverflow.com</w:t>
      </w:r>
    </w:p>
    <w:p w:rsidR="00FA7368" w:rsidRPr="00E22F68" w:rsidRDefault="00720BD2" w:rsidP="00720BD2">
      <w:pPr>
        <w:pStyle w:val="Default"/>
        <w:numPr>
          <w:ilvl w:val="0"/>
          <w:numId w:val="47"/>
        </w:numPr>
        <w:rPr>
          <w:sz w:val="28"/>
          <w:szCs w:val="28"/>
          <w:lang w:bidi="en-US"/>
        </w:rPr>
      </w:pPr>
      <w:r w:rsidRPr="00E22F68">
        <w:rPr>
          <w:sz w:val="28"/>
          <w:szCs w:val="28"/>
          <w:lang w:bidi="en-US"/>
        </w:rPr>
        <w:t>https://programarcadegames.com</w:t>
      </w:r>
    </w:p>
    <w:p w:rsidR="00FA7368" w:rsidRPr="00E22F68" w:rsidRDefault="006A1036" w:rsidP="00720BD2">
      <w:pPr>
        <w:pStyle w:val="Default"/>
        <w:numPr>
          <w:ilvl w:val="0"/>
          <w:numId w:val="47"/>
        </w:numPr>
        <w:rPr>
          <w:sz w:val="28"/>
          <w:szCs w:val="28"/>
          <w:lang w:bidi="en-US"/>
        </w:rPr>
      </w:pPr>
      <w:hyperlink r:id="rId23" w:history="1">
        <w:r w:rsidR="00720BD2" w:rsidRPr="00E22F68">
          <w:rPr>
            <w:rStyle w:val="Hyperlink"/>
            <w:sz w:val="28"/>
            <w:szCs w:val="28"/>
          </w:rPr>
          <w:t>http://pygametutorials.wikidot.com</w:t>
        </w:r>
      </w:hyperlink>
    </w:p>
    <w:p w:rsidR="00A47D5F" w:rsidRPr="00E22F68" w:rsidRDefault="006A1036" w:rsidP="00720BD2">
      <w:pPr>
        <w:pStyle w:val="Default"/>
        <w:numPr>
          <w:ilvl w:val="0"/>
          <w:numId w:val="47"/>
        </w:numPr>
        <w:rPr>
          <w:rStyle w:val="Hyperlink"/>
          <w:color w:val="000000"/>
          <w:sz w:val="28"/>
          <w:szCs w:val="28"/>
          <w:u w:val="none"/>
          <w:lang w:bidi="en-US"/>
        </w:rPr>
      </w:pPr>
      <w:hyperlink r:id="rId24" w:history="1">
        <w:r w:rsidR="00A47D5F" w:rsidRPr="00E22F68">
          <w:rPr>
            <w:rStyle w:val="Hyperlink"/>
            <w:sz w:val="28"/>
            <w:szCs w:val="28"/>
          </w:rPr>
          <w:t>https://pygame.org</w:t>
        </w:r>
      </w:hyperlink>
    </w:p>
    <w:p w:rsidR="000E3F44" w:rsidRPr="00E22F68" w:rsidRDefault="006A1036" w:rsidP="00720BD2">
      <w:pPr>
        <w:pStyle w:val="Default"/>
        <w:numPr>
          <w:ilvl w:val="0"/>
          <w:numId w:val="47"/>
        </w:numPr>
        <w:rPr>
          <w:sz w:val="28"/>
          <w:szCs w:val="28"/>
          <w:lang w:bidi="en-US"/>
        </w:rPr>
      </w:pPr>
      <w:hyperlink r:id="rId25" w:history="1">
        <w:r w:rsidR="000E3F44" w:rsidRPr="00E22F68">
          <w:rPr>
            <w:rStyle w:val="Hyperlink"/>
            <w:sz w:val="28"/>
            <w:szCs w:val="28"/>
          </w:rPr>
          <w:t>https://www.edureka.co/blog/pygame-tutorial</w:t>
        </w:r>
      </w:hyperlink>
    </w:p>
    <w:p w:rsidR="000E3F44" w:rsidRPr="00E22F68" w:rsidRDefault="006A1036" w:rsidP="00720BD2">
      <w:pPr>
        <w:pStyle w:val="Default"/>
        <w:numPr>
          <w:ilvl w:val="0"/>
          <w:numId w:val="47"/>
        </w:numPr>
        <w:rPr>
          <w:rStyle w:val="Hyperlink"/>
          <w:color w:val="000000"/>
          <w:sz w:val="28"/>
          <w:szCs w:val="28"/>
          <w:u w:val="none"/>
          <w:lang w:bidi="en-US"/>
        </w:rPr>
      </w:pPr>
      <w:hyperlink r:id="rId26" w:history="1">
        <w:r w:rsidR="000E3F44" w:rsidRPr="00E22F68">
          <w:rPr>
            <w:rStyle w:val="Hyperlink"/>
            <w:sz w:val="28"/>
            <w:szCs w:val="28"/>
          </w:rPr>
          <w:t>https://nerdparadise.com/programming/pygame/</w:t>
        </w:r>
      </w:hyperlink>
    </w:p>
    <w:p w:rsidR="0036228F" w:rsidRPr="00E22F68" w:rsidRDefault="0036228F" w:rsidP="0036228F">
      <w:pPr>
        <w:pStyle w:val="Default"/>
        <w:ind w:left="360"/>
        <w:rPr>
          <w:sz w:val="28"/>
          <w:szCs w:val="28"/>
          <w:lang w:bidi="en-US"/>
        </w:rPr>
      </w:pPr>
    </w:p>
    <w:p w:rsidR="00A47D5F" w:rsidRPr="00720BD2" w:rsidRDefault="00A47D5F" w:rsidP="00A47D5F">
      <w:pPr>
        <w:pStyle w:val="Default"/>
        <w:ind w:left="720"/>
        <w:rPr>
          <w:sz w:val="28"/>
          <w:szCs w:val="28"/>
          <w:lang w:bidi="en-US"/>
        </w:rPr>
      </w:pPr>
    </w:p>
    <w:p w:rsidR="00FA7368" w:rsidRPr="00720BD2" w:rsidRDefault="00FA7368" w:rsidP="00720BD2">
      <w:pPr>
        <w:pStyle w:val="Default"/>
        <w:rPr>
          <w:sz w:val="28"/>
          <w:szCs w:val="28"/>
          <w:lang w:bidi="en-US"/>
        </w:rPr>
      </w:pPr>
    </w:p>
    <w:p w:rsidR="00FA7368" w:rsidRPr="00FA7368" w:rsidRDefault="00FA7368" w:rsidP="00FA7368">
      <w:pPr>
        <w:tabs>
          <w:tab w:val="left" w:pos="1080"/>
        </w:tabs>
        <w:autoSpaceDE w:val="0"/>
        <w:autoSpaceDN w:val="0"/>
        <w:adjustRightInd w:val="0"/>
        <w:outlineLvl w:val="0"/>
        <w:rPr>
          <w:lang w:bidi="ar-SA"/>
        </w:rPr>
      </w:pPr>
    </w:p>
    <w:sectPr w:rsidR="00FA7368" w:rsidRPr="00FA7368" w:rsidSect="00FA7368">
      <w:footerReference w:type="default" r:id="rId27"/>
      <w:footerReference w:type="first" r:id="rId28"/>
      <w:pgSz w:w="11909" w:h="16834" w:code="9"/>
      <w:pgMar w:top="1872" w:right="1728" w:bottom="1584" w:left="2016" w:header="1152" w:footer="720" w:gutter="0"/>
      <w:pgNumType w:start="1"/>
      <w:cols w:space="720" w:equalWidth="0">
        <w:col w:w="8156"/>
      </w:cols>
      <w:formProt w:val="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036" w:rsidRDefault="006A1036" w:rsidP="00422632">
      <w:pPr>
        <w:spacing w:after="0" w:line="240" w:lineRule="auto"/>
      </w:pPr>
      <w:r>
        <w:separator/>
      </w:r>
    </w:p>
    <w:p w:rsidR="006A1036" w:rsidRDefault="006A1036"/>
  </w:endnote>
  <w:endnote w:type="continuationSeparator" w:id="0">
    <w:p w:rsidR="006A1036" w:rsidRDefault="006A1036" w:rsidP="00422632">
      <w:pPr>
        <w:spacing w:after="0" w:line="240" w:lineRule="auto"/>
      </w:pPr>
      <w:r>
        <w:continuationSeparator/>
      </w:r>
    </w:p>
    <w:p w:rsidR="006A1036" w:rsidRDefault="006A10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LFCFMP+TimesNewRoman,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D9" w:rsidRDefault="008941D9">
    <w:pPr>
      <w:pStyle w:val="Footer"/>
      <w:jc w:val="center"/>
    </w:pPr>
  </w:p>
  <w:p w:rsidR="008941D9" w:rsidRDefault="008941D9" w:rsidP="00615A52">
    <w:pPr>
      <w:pStyle w:val="Footer"/>
      <w:jc w:val="center"/>
    </w:pPr>
  </w:p>
  <w:p w:rsidR="008941D9" w:rsidRPr="00615A52" w:rsidRDefault="008941D9" w:rsidP="00615A5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D9" w:rsidRDefault="008941D9" w:rsidP="00E40B1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409860"/>
      <w:docPartObj>
        <w:docPartGallery w:val="Page Numbers (Bottom of Page)"/>
        <w:docPartUnique/>
      </w:docPartObj>
    </w:sdtPr>
    <w:sdtEndPr>
      <w:rPr>
        <w:noProof/>
      </w:rPr>
    </w:sdtEndPr>
    <w:sdtContent>
      <w:p w:rsidR="008941D9" w:rsidRDefault="008941D9">
        <w:pPr>
          <w:pStyle w:val="Footer"/>
          <w:jc w:val="center"/>
        </w:pPr>
        <w:r>
          <w:fldChar w:fldCharType="begin"/>
        </w:r>
        <w:r>
          <w:instrText xml:space="preserve"> PAGE   \* MERGEFORMAT </w:instrText>
        </w:r>
        <w:r>
          <w:fldChar w:fldCharType="separate"/>
        </w:r>
        <w:r w:rsidR="00C72173">
          <w:rPr>
            <w:noProof/>
          </w:rPr>
          <w:t>16</w:t>
        </w:r>
        <w:r>
          <w:rPr>
            <w:noProof/>
          </w:rPr>
          <w:fldChar w:fldCharType="end"/>
        </w:r>
      </w:p>
    </w:sdtContent>
  </w:sdt>
  <w:p w:rsidR="008941D9" w:rsidRPr="00615A52" w:rsidRDefault="008941D9" w:rsidP="00FA73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847715"/>
      <w:docPartObj>
        <w:docPartGallery w:val="Page Numbers (Bottom of Page)"/>
        <w:docPartUnique/>
      </w:docPartObj>
    </w:sdtPr>
    <w:sdtEndPr>
      <w:rPr>
        <w:noProof/>
      </w:rPr>
    </w:sdtEndPr>
    <w:sdtContent>
      <w:p w:rsidR="008941D9" w:rsidRDefault="008941D9">
        <w:pPr>
          <w:pStyle w:val="Footer"/>
          <w:jc w:val="center"/>
        </w:pPr>
        <w:r>
          <w:fldChar w:fldCharType="begin"/>
        </w:r>
        <w:r>
          <w:instrText xml:space="preserve"> PAGE   \* MERGEFORMAT </w:instrText>
        </w:r>
        <w:r>
          <w:fldChar w:fldCharType="separate"/>
        </w:r>
        <w:r w:rsidR="00C72173">
          <w:rPr>
            <w:noProof/>
          </w:rPr>
          <w:t>1</w:t>
        </w:r>
        <w:r>
          <w:rPr>
            <w:noProof/>
          </w:rPr>
          <w:fldChar w:fldCharType="end"/>
        </w:r>
      </w:p>
    </w:sdtContent>
  </w:sdt>
  <w:p w:rsidR="008941D9" w:rsidRDefault="008941D9" w:rsidP="00FA7368">
    <w:pPr>
      <w:pStyle w:val="Footer"/>
      <w:tabs>
        <w:tab w:val="left" w:pos="4942"/>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036" w:rsidRDefault="006A1036" w:rsidP="00422632">
      <w:pPr>
        <w:spacing w:after="0" w:line="240" w:lineRule="auto"/>
      </w:pPr>
      <w:r>
        <w:separator/>
      </w:r>
    </w:p>
    <w:p w:rsidR="006A1036" w:rsidRDefault="006A1036"/>
  </w:footnote>
  <w:footnote w:type="continuationSeparator" w:id="0">
    <w:p w:rsidR="006A1036" w:rsidRDefault="006A1036" w:rsidP="00422632">
      <w:pPr>
        <w:spacing w:after="0" w:line="240" w:lineRule="auto"/>
      </w:pPr>
      <w:r>
        <w:continuationSeparator/>
      </w:r>
    </w:p>
    <w:p w:rsidR="006A1036" w:rsidRDefault="006A10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D9" w:rsidRDefault="008941D9">
    <w:pPr>
      <w:pStyle w:val="Header"/>
      <w:jc w:val="right"/>
    </w:pPr>
  </w:p>
  <w:p w:rsidR="008941D9" w:rsidRDefault="00894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DE5"/>
    <w:multiLevelType w:val="hybridMultilevel"/>
    <w:tmpl w:val="D11CBD4E"/>
    <w:lvl w:ilvl="0" w:tplc="00006CF4">
      <w:start w:val="8"/>
      <w:numFmt w:val="decimal"/>
      <w:lvlText w:val="2.6.%1"/>
      <w:lvlJc w:val="left"/>
      <w:pPr>
        <w:tabs>
          <w:tab w:val="num" w:pos="720"/>
        </w:tabs>
        <w:ind w:left="720" w:hanging="360"/>
      </w:pPr>
    </w:lvl>
    <w:lvl w:ilvl="1" w:tplc="00F6532C">
      <w:start w:val="1"/>
      <w:numFmt w:val="lowerRoman"/>
      <w:pStyle w:val="cfrListpoint"/>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10D9F"/>
    <w:multiLevelType w:val="multilevel"/>
    <w:tmpl w:val="7C4C0C9A"/>
    <w:styleLink w:val="Refer"/>
    <w:lvl w:ilvl="0">
      <w:start w:val="1"/>
      <w:numFmt w:val="decimal"/>
      <w:lvlText w:val="%1."/>
      <w:lvlJc w:val="left"/>
      <w:pPr>
        <w:ind w:left="72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6E1990"/>
    <w:multiLevelType w:val="hybridMultilevel"/>
    <w:tmpl w:val="7D3AC226"/>
    <w:lvl w:ilvl="0" w:tplc="9C34E6F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C05027"/>
    <w:multiLevelType w:val="multilevel"/>
    <w:tmpl w:val="6374CC2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6C1590"/>
    <w:multiLevelType w:val="multilevel"/>
    <w:tmpl w:val="D4AEAE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AA33B35"/>
    <w:multiLevelType w:val="hybridMultilevel"/>
    <w:tmpl w:val="24D8C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8A45F0"/>
    <w:multiLevelType w:val="hybridMultilevel"/>
    <w:tmpl w:val="884E8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3D79D7"/>
    <w:multiLevelType w:val="multilevel"/>
    <w:tmpl w:val="FC9ED928"/>
    <w:lvl w:ilvl="0">
      <w:start w:val="1"/>
      <w:numFmt w:val="upperRoman"/>
      <w:lvlText w:val="%1."/>
      <w:lvlJc w:val="righ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63E7E51"/>
    <w:multiLevelType w:val="hybridMultilevel"/>
    <w:tmpl w:val="3DFA2F72"/>
    <w:lvl w:ilvl="0" w:tplc="7D083198">
      <w:start w:val="1"/>
      <w:numFmt w:val="decimal"/>
      <w:pStyle w:val="cfrReferDetai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E539E"/>
    <w:multiLevelType w:val="multilevel"/>
    <w:tmpl w:val="3AC06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975B98"/>
    <w:multiLevelType w:val="multilevel"/>
    <w:tmpl w:val="D1C02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D32C82"/>
    <w:multiLevelType w:val="hybridMultilevel"/>
    <w:tmpl w:val="7F8469AE"/>
    <w:lvl w:ilvl="0" w:tplc="D624B34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D52F5D"/>
    <w:multiLevelType w:val="multilevel"/>
    <w:tmpl w:val="B24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294426"/>
    <w:multiLevelType w:val="multilevel"/>
    <w:tmpl w:val="FDB0EB98"/>
    <w:styleLink w:val="Heading"/>
    <w:lvl w:ilvl="0">
      <w:start w:val="1"/>
      <w:numFmt w:val="decimal"/>
      <w:pStyle w:val="Heading1"/>
      <w:suff w:val="nothing"/>
      <w:lvlText w:val="Chapter %1"/>
      <w:lvlJc w:val="left"/>
      <w:pPr>
        <w:ind w:left="1138" w:hanging="1138"/>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decimal"/>
      <w:pStyle w:val="Heading4"/>
      <w:lvlText w:val="%1.%2.%3.%4"/>
      <w:lvlJc w:val="left"/>
      <w:pPr>
        <w:ind w:left="113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pStyle w:val="Heading"/>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14">
    <w:nsid w:val="25AC6753"/>
    <w:multiLevelType w:val="multilevel"/>
    <w:tmpl w:val="46E4FCDE"/>
    <w:styleLink w:val="Tbloffig"/>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tabs>
          <w:tab w:val="num" w:pos="504"/>
        </w:tabs>
        <w:ind w:left="1440" w:hanging="108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116571"/>
    <w:multiLevelType w:val="hybridMultilevel"/>
    <w:tmpl w:val="B8FE8334"/>
    <w:lvl w:ilvl="0" w:tplc="07BCF69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81740B3"/>
    <w:multiLevelType w:val="hybridMultilevel"/>
    <w:tmpl w:val="B3FA1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8BE29FF"/>
    <w:multiLevelType w:val="multilevel"/>
    <w:tmpl w:val="991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583EFF"/>
    <w:multiLevelType w:val="hybridMultilevel"/>
    <w:tmpl w:val="1980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3268A"/>
    <w:multiLevelType w:val="multilevel"/>
    <w:tmpl w:val="B030B390"/>
    <w:styleLink w:val="ChapterNo"/>
    <w:lvl w:ilvl="0">
      <w:start w:val="1"/>
      <w:numFmt w:val="decimal"/>
      <w:lvlText w:val="%1"/>
      <w:lvlJc w:val="left"/>
      <w:pPr>
        <w:ind w:left="4590" w:hanging="360"/>
      </w:pPr>
      <w:rPr>
        <w:rFonts w:ascii="Times New Roman" w:hAnsi="Times New Roman" w:hint="default"/>
        <w:b/>
        <w:caps/>
        <w:strike w:val="0"/>
        <w:dstrike w:val="0"/>
        <w:outline w:val="0"/>
        <w:shadow w:val="0"/>
        <w:emboss w:val="0"/>
        <w:imprint w:val="0"/>
        <w:vanish w:val="0"/>
        <w:sz w:val="28"/>
        <w:vertAlign w:val="baseline"/>
      </w:rPr>
    </w:lvl>
    <w:lvl w:ilvl="1">
      <w:start w:val="1"/>
      <w:numFmt w:val="decimal"/>
      <w:lvlRestart w:val="0"/>
      <w:lvlText w:val="%2.%1"/>
      <w:lvlJc w:val="left"/>
      <w:pPr>
        <w:ind w:left="4950" w:hanging="360"/>
      </w:pPr>
      <w:rPr>
        <w:rFonts w:ascii="Times New Roman" w:hAnsi="Times New Roman" w:hint="default"/>
        <w:b/>
        <w:caps/>
        <w:dstrike w:val="0"/>
        <w:sz w:val="26"/>
        <w:vertAlign w:val="baseline"/>
      </w:rPr>
    </w:lvl>
    <w:lvl w:ilvl="2">
      <w:start w:val="1"/>
      <w:numFmt w:val="lowerRoman"/>
      <w:lvlText w:val="%3)"/>
      <w:lvlJc w:val="left"/>
      <w:pPr>
        <w:ind w:left="5310" w:hanging="360"/>
      </w:pPr>
      <w:rPr>
        <w:rFonts w:hint="default"/>
      </w:rPr>
    </w:lvl>
    <w:lvl w:ilvl="3">
      <w:start w:val="1"/>
      <w:numFmt w:val="decimal"/>
      <w:lvlText w:val="(%4)"/>
      <w:lvlJc w:val="left"/>
      <w:pPr>
        <w:ind w:left="5670" w:hanging="360"/>
      </w:pPr>
      <w:rPr>
        <w:rFonts w:hint="default"/>
      </w:rPr>
    </w:lvl>
    <w:lvl w:ilvl="4">
      <w:start w:val="1"/>
      <w:numFmt w:val="lowerLetter"/>
      <w:lvlText w:val="(%5)"/>
      <w:lvlJc w:val="left"/>
      <w:pPr>
        <w:ind w:left="6030" w:hanging="360"/>
      </w:pPr>
      <w:rPr>
        <w:rFonts w:hint="default"/>
      </w:rPr>
    </w:lvl>
    <w:lvl w:ilvl="5">
      <w:start w:val="1"/>
      <w:numFmt w:val="lowerRoman"/>
      <w:lvlText w:val="(%6)"/>
      <w:lvlJc w:val="left"/>
      <w:pPr>
        <w:ind w:left="6390" w:hanging="360"/>
      </w:pPr>
      <w:rPr>
        <w:rFonts w:hint="default"/>
      </w:rPr>
    </w:lvl>
    <w:lvl w:ilvl="6">
      <w:start w:val="1"/>
      <w:numFmt w:val="decimal"/>
      <w:lvlText w:val="%7."/>
      <w:lvlJc w:val="left"/>
      <w:pPr>
        <w:ind w:left="6750" w:hanging="360"/>
      </w:pPr>
      <w:rPr>
        <w:rFonts w:hint="default"/>
      </w:rPr>
    </w:lvl>
    <w:lvl w:ilvl="7">
      <w:start w:val="1"/>
      <w:numFmt w:val="lowerLetter"/>
      <w:lvlText w:val="%8."/>
      <w:lvlJc w:val="left"/>
      <w:pPr>
        <w:ind w:left="7110" w:hanging="360"/>
      </w:pPr>
      <w:rPr>
        <w:rFonts w:hint="default"/>
      </w:rPr>
    </w:lvl>
    <w:lvl w:ilvl="8">
      <w:start w:val="1"/>
      <w:numFmt w:val="lowerRoman"/>
      <w:lvlText w:val="%9."/>
      <w:lvlJc w:val="left"/>
      <w:pPr>
        <w:ind w:left="7470" w:hanging="360"/>
      </w:pPr>
      <w:rPr>
        <w:rFonts w:hint="default"/>
      </w:rPr>
    </w:lvl>
  </w:abstractNum>
  <w:abstractNum w:abstractNumId="20">
    <w:nsid w:val="2EB34A64"/>
    <w:multiLevelType w:val="hybridMultilevel"/>
    <w:tmpl w:val="24AA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63F77"/>
    <w:multiLevelType w:val="multilevel"/>
    <w:tmpl w:val="3FECD5FA"/>
    <w:lvl w:ilvl="0">
      <w:start w:val="1"/>
      <w:numFmt w:val="decimal"/>
      <w:lvlText w:val="CHApter %1"/>
      <w:lvlJc w:val="center"/>
      <w:pPr>
        <w:ind w:left="864" w:hanging="72"/>
      </w:pPr>
      <w:rPr>
        <w:rFonts w:ascii="Times New Roman" w:hAnsi="Times New Roman" w:hint="default"/>
        <w:b/>
        <w:caps/>
        <w:strike w:val="0"/>
        <w:dstrike w:val="0"/>
        <w:outline w:val="0"/>
        <w:shadow w:val="0"/>
        <w:emboss w:val="0"/>
        <w:imprint w:val="0"/>
        <w:vanish w:val="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pStyle w:val="ListNumber3"/>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22">
    <w:nsid w:val="406525C6"/>
    <w:multiLevelType w:val="multilevel"/>
    <w:tmpl w:val="B24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7061CE"/>
    <w:multiLevelType w:val="hybridMultilevel"/>
    <w:tmpl w:val="5AF022BE"/>
    <w:lvl w:ilvl="0" w:tplc="2C7E663C">
      <w:start w:val="1"/>
      <w:numFmt w:val="decimal"/>
      <w:pStyle w:val="TOC3"/>
      <w:lvlText w:val="%1"/>
      <w:lvlJc w:val="left"/>
      <w:pPr>
        <w:ind w:left="1211" w:hanging="360"/>
      </w:pPr>
      <w:rPr>
        <w:rFonts w:hint="default"/>
        <w:b/>
        <w:i w:val="0"/>
        <w:sz w:val="26"/>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43E32912"/>
    <w:multiLevelType w:val="hybridMultilevel"/>
    <w:tmpl w:val="90FC9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A20660"/>
    <w:multiLevelType w:val="hybridMultilevel"/>
    <w:tmpl w:val="8038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8910E6"/>
    <w:multiLevelType w:val="multilevel"/>
    <w:tmpl w:val="E9E233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48DB4CB7"/>
    <w:multiLevelType w:val="hybridMultilevel"/>
    <w:tmpl w:val="BC5808AA"/>
    <w:lvl w:ilvl="0" w:tplc="07BCF69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382992"/>
    <w:multiLevelType w:val="hybridMultilevel"/>
    <w:tmpl w:val="FE2A56B8"/>
    <w:lvl w:ilvl="0" w:tplc="07BCF69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1F4466B"/>
    <w:multiLevelType w:val="hybridMultilevel"/>
    <w:tmpl w:val="5CE08FD0"/>
    <w:lvl w:ilvl="0" w:tplc="4009000F">
      <w:start w:val="1"/>
      <w:numFmt w:val="decimal"/>
      <w:lvlText w:val="%1."/>
      <w:lvlJc w:val="left"/>
      <w:pPr>
        <w:ind w:left="6652" w:hanging="360"/>
      </w:pPr>
    </w:lvl>
    <w:lvl w:ilvl="1" w:tplc="40090019" w:tentative="1">
      <w:start w:val="1"/>
      <w:numFmt w:val="lowerLetter"/>
      <w:lvlText w:val="%2."/>
      <w:lvlJc w:val="left"/>
      <w:pPr>
        <w:ind w:left="7372" w:hanging="360"/>
      </w:pPr>
    </w:lvl>
    <w:lvl w:ilvl="2" w:tplc="4009001B" w:tentative="1">
      <w:start w:val="1"/>
      <w:numFmt w:val="lowerRoman"/>
      <w:lvlText w:val="%3."/>
      <w:lvlJc w:val="right"/>
      <w:pPr>
        <w:ind w:left="8092" w:hanging="180"/>
      </w:pPr>
    </w:lvl>
    <w:lvl w:ilvl="3" w:tplc="4009000F" w:tentative="1">
      <w:start w:val="1"/>
      <w:numFmt w:val="decimal"/>
      <w:lvlText w:val="%4."/>
      <w:lvlJc w:val="left"/>
      <w:pPr>
        <w:ind w:left="8812" w:hanging="360"/>
      </w:pPr>
    </w:lvl>
    <w:lvl w:ilvl="4" w:tplc="40090019" w:tentative="1">
      <w:start w:val="1"/>
      <w:numFmt w:val="lowerLetter"/>
      <w:lvlText w:val="%5."/>
      <w:lvlJc w:val="left"/>
      <w:pPr>
        <w:ind w:left="9532" w:hanging="360"/>
      </w:pPr>
    </w:lvl>
    <w:lvl w:ilvl="5" w:tplc="4009001B" w:tentative="1">
      <w:start w:val="1"/>
      <w:numFmt w:val="lowerRoman"/>
      <w:lvlText w:val="%6."/>
      <w:lvlJc w:val="right"/>
      <w:pPr>
        <w:ind w:left="10252" w:hanging="180"/>
      </w:pPr>
    </w:lvl>
    <w:lvl w:ilvl="6" w:tplc="4009000F" w:tentative="1">
      <w:start w:val="1"/>
      <w:numFmt w:val="decimal"/>
      <w:lvlText w:val="%7."/>
      <w:lvlJc w:val="left"/>
      <w:pPr>
        <w:ind w:left="10972" w:hanging="360"/>
      </w:pPr>
    </w:lvl>
    <w:lvl w:ilvl="7" w:tplc="40090019" w:tentative="1">
      <w:start w:val="1"/>
      <w:numFmt w:val="lowerLetter"/>
      <w:lvlText w:val="%8."/>
      <w:lvlJc w:val="left"/>
      <w:pPr>
        <w:ind w:left="11692" w:hanging="360"/>
      </w:pPr>
    </w:lvl>
    <w:lvl w:ilvl="8" w:tplc="4009001B" w:tentative="1">
      <w:start w:val="1"/>
      <w:numFmt w:val="lowerRoman"/>
      <w:lvlText w:val="%9."/>
      <w:lvlJc w:val="right"/>
      <w:pPr>
        <w:ind w:left="12412" w:hanging="180"/>
      </w:pPr>
    </w:lvl>
  </w:abstractNum>
  <w:abstractNum w:abstractNumId="30">
    <w:nsid w:val="52DA35B8"/>
    <w:multiLevelType w:val="multilevel"/>
    <w:tmpl w:val="4442ED30"/>
    <w:styleLink w:val="oldone"/>
    <w:lvl w:ilvl="0">
      <w:start w:val="1"/>
      <w:numFmt w:val="decimal"/>
      <w:lvlText w:val="CHApter %1"/>
      <w:lvlJc w:val="center"/>
      <w:pPr>
        <w:ind w:left="864" w:hanging="72"/>
      </w:pPr>
      <w:rPr>
        <w:rFonts w:ascii="Times New Roman" w:hAnsi="Times New Roman" w:hint="default"/>
        <w:b/>
        <w:caps/>
        <w:strike w:val="0"/>
        <w:dstrike w:val="0"/>
        <w:outline w:val="0"/>
        <w:shadow w:val="0"/>
        <w:emboss w:val="0"/>
        <w:imprint w:val="0"/>
        <w:vanish w:val="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lvlRestart w:val="0"/>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31">
    <w:nsid w:val="53A23CFA"/>
    <w:multiLevelType w:val="hybridMultilevel"/>
    <w:tmpl w:val="1468496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2">
    <w:nsid w:val="5BDF421B"/>
    <w:multiLevelType w:val="hybridMultilevel"/>
    <w:tmpl w:val="59CC720C"/>
    <w:lvl w:ilvl="0" w:tplc="07BCF69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293611"/>
    <w:multiLevelType w:val="hybridMultilevel"/>
    <w:tmpl w:val="D78EE05C"/>
    <w:lvl w:ilvl="0" w:tplc="07BCF69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4EA2640"/>
    <w:multiLevelType w:val="hybridMultilevel"/>
    <w:tmpl w:val="3C4A462A"/>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5">
    <w:nsid w:val="661D3108"/>
    <w:multiLevelType w:val="hybridMultilevel"/>
    <w:tmpl w:val="543E50AE"/>
    <w:lvl w:ilvl="0" w:tplc="9B7A3FFA">
      <w:start w:val="1"/>
      <w:numFmt w:val="decimal"/>
      <w:pStyle w:val="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2B59D7"/>
    <w:multiLevelType w:val="multilevel"/>
    <w:tmpl w:val="97D6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A23954"/>
    <w:multiLevelType w:val="multilevel"/>
    <w:tmpl w:val="B24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3313A1"/>
    <w:multiLevelType w:val="hybridMultilevel"/>
    <w:tmpl w:val="7A1884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1D12F56"/>
    <w:multiLevelType w:val="multilevel"/>
    <w:tmpl w:val="B248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FF75BC"/>
    <w:multiLevelType w:val="hybridMultilevel"/>
    <w:tmpl w:val="7FAED3D2"/>
    <w:lvl w:ilvl="0" w:tplc="07BCF69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7DC0BA5"/>
    <w:multiLevelType w:val="hybridMultilevel"/>
    <w:tmpl w:val="CF42C712"/>
    <w:lvl w:ilvl="0" w:tplc="07BCF69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A39355B"/>
    <w:multiLevelType w:val="multilevel"/>
    <w:tmpl w:val="FDB0EB98"/>
    <w:numStyleLink w:val="Heading"/>
  </w:abstractNum>
  <w:abstractNum w:abstractNumId="43">
    <w:nsid w:val="7CFD3EDE"/>
    <w:multiLevelType w:val="multilevel"/>
    <w:tmpl w:val="58F66334"/>
    <w:styleLink w:val="FigureLst"/>
    <w:lvl w:ilvl="0">
      <w:start w:val="1"/>
      <w:numFmt w:val="decimal"/>
      <w:lvlText w:val="%1"/>
      <w:lvlJc w:val="left"/>
      <w:pPr>
        <w:ind w:left="360" w:hanging="360"/>
      </w:pPr>
      <w:rPr>
        <w:rFonts w:ascii="Times New Roman" w:hAnsi="Times New Roman" w:hint="default"/>
        <w:sz w:val="24"/>
      </w:rPr>
    </w:lvl>
    <w:lvl w:ilvl="1">
      <w:start w:val="1"/>
      <w:numFmt w:val="decimal"/>
      <w:pStyle w:val="Tableofcontentchapterlist"/>
      <w:lvlText w:val="Figure %1.%2"/>
      <w:lvlJc w:val="left"/>
      <w:pPr>
        <w:ind w:left="1080" w:hanging="64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D24300E"/>
    <w:multiLevelType w:val="multilevel"/>
    <w:tmpl w:val="B24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637C4A"/>
    <w:multiLevelType w:val="hybridMultilevel"/>
    <w:tmpl w:val="CF4A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594354"/>
    <w:multiLevelType w:val="hybridMultilevel"/>
    <w:tmpl w:val="542EB922"/>
    <w:lvl w:ilvl="0" w:tplc="07BCF690">
      <w:numFmt w:val="bullet"/>
      <w:lvlText w:val="•"/>
      <w:lvlJc w:val="left"/>
      <w:pPr>
        <w:ind w:left="1800"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8"/>
  </w:num>
  <w:num w:numId="2">
    <w:abstractNumId w:val="0"/>
  </w:num>
  <w:num w:numId="3">
    <w:abstractNumId w:val="1"/>
  </w:num>
  <w:num w:numId="4">
    <w:abstractNumId w:val="19"/>
  </w:num>
  <w:num w:numId="5">
    <w:abstractNumId w:val="30"/>
  </w:num>
  <w:num w:numId="6">
    <w:abstractNumId w:val="21"/>
  </w:num>
  <w:num w:numId="7">
    <w:abstractNumId w:val="23"/>
  </w:num>
  <w:num w:numId="8">
    <w:abstractNumId w:val="35"/>
  </w:num>
  <w:num w:numId="9">
    <w:abstractNumId w:val="14"/>
  </w:num>
  <w:num w:numId="10">
    <w:abstractNumId w:val="13"/>
  </w:num>
  <w:num w:numId="11">
    <w:abstractNumId w:val="43"/>
  </w:num>
  <w:num w:numId="12">
    <w:abstractNumId w:val="42"/>
  </w:num>
  <w:num w:numId="13">
    <w:abstractNumId w:val="9"/>
  </w:num>
  <w:num w:numId="14">
    <w:abstractNumId w:val="24"/>
  </w:num>
  <w:num w:numId="15">
    <w:abstractNumId w:val="20"/>
  </w:num>
  <w:num w:numId="16">
    <w:abstractNumId w:val="15"/>
  </w:num>
  <w:num w:numId="17">
    <w:abstractNumId w:val="28"/>
  </w:num>
  <w:num w:numId="18">
    <w:abstractNumId w:val="40"/>
  </w:num>
  <w:num w:numId="19">
    <w:abstractNumId w:val="32"/>
  </w:num>
  <w:num w:numId="20">
    <w:abstractNumId w:val="41"/>
  </w:num>
  <w:num w:numId="21">
    <w:abstractNumId w:val="33"/>
  </w:num>
  <w:num w:numId="22">
    <w:abstractNumId w:val="27"/>
  </w:num>
  <w:num w:numId="23">
    <w:abstractNumId w:val="2"/>
  </w:num>
  <w:num w:numId="24">
    <w:abstractNumId w:val="39"/>
  </w:num>
  <w:num w:numId="25">
    <w:abstractNumId w:val="17"/>
  </w:num>
  <w:num w:numId="26">
    <w:abstractNumId w:val="12"/>
  </w:num>
  <w:num w:numId="27">
    <w:abstractNumId w:val="37"/>
  </w:num>
  <w:num w:numId="28">
    <w:abstractNumId w:val="44"/>
  </w:num>
  <w:num w:numId="29">
    <w:abstractNumId w:val="22"/>
  </w:num>
  <w:num w:numId="30">
    <w:abstractNumId w:val="46"/>
  </w:num>
  <w:num w:numId="31">
    <w:abstractNumId w:val="31"/>
  </w:num>
  <w:num w:numId="32">
    <w:abstractNumId w:val="45"/>
  </w:num>
  <w:num w:numId="33">
    <w:abstractNumId w:val="36"/>
  </w:num>
  <w:num w:numId="34">
    <w:abstractNumId w:val="5"/>
  </w:num>
  <w:num w:numId="35">
    <w:abstractNumId w:val="11"/>
  </w:num>
  <w:num w:numId="36">
    <w:abstractNumId w:val="29"/>
  </w:num>
  <w:num w:numId="37">
    <w:abstractNumId w:val="4"/>
  </w:num>
  <w:num w:numId="38">
    <w:abstractNumId w:val="26"/>
  </w:num>
  <w:num w:numId="39">
    <w:abstractNumId w:val="3"/>
  </w:num>
  <w:num w:numId="40">
    <w:abstractNumId w:val="34"/>
  </w:num>
  <w:num w:numId="41">
    <w:abstractNumId w:val="6"/>
  </w:num>
  <w:num w:numId="42">
    <w:abstractNumId w:val="18"/>
  </w:num>
  <w:num w:numId="43">
    <w:abstractNumId w:val="38"/>
  </w:num>
  <w:num w:numId="44">
    <w:abstractNumId w:val="7"/>
  </w:num>
  <w:num w:numId="45">
    <w:abstractNumId w:val="10"/>
  </w:num>
  <w:num w:numId="46">
    <w:abstractNumId w:val="25"/>
  </w:num>
  <w:num w:numId="47">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25152"/>
    <w:rsid w:val="00000B90"/>
    <w:rsid w:val="00001112"/>
    <w:rsid w:val="000019E5"/>
    <w:rsid w:val="000022E1"/>
    <w:rsid w:val="000024F1"/>
    <w:rsid w:val="0000395A"/>
    <w:rsid w:val="00003ABE"/>
    <w:rsid w:val="000058D8"/>
    <w:rsid w:val="00007320"/>
    <w:rsid w:val="0000747C"/>
    <w:rsid w:val="00007C21"/>
    <w:rsid w:val="00007C2B"/>
    <w:rsid w:val="00010393"/>
    <w:rsid w:val="000107BD"/>
    <w:rsid w:val="000110E2"/>
    <w:rsid w:val="0001116C"/>
    <w:rsid w:val="00011CA5"/>
    <w:rsid w:val="00011F58"/>
    <w:rsid w:val="00013497"/>
    <w:rsid w:val="000150B4"/>
    <w:rsid w:val="00016860"/>
    <w:rsid w:val="00016B1F"/>
    <w:rsid w:val="00016F8C"/>
    <w:rsid w:val="0002200A"/>
    <w:rsid w:val="000221DB"/>
    <w:rsid w:val="0002328E"/>
    <w:rsid w:val="00023618"/>
    <w:rsid w:val="00023699"/>
    <w:rsid w:val="00023AD4"/>
    <w:rsid w:val="00025589"/>
    <w:rsid w:val="0003025A"/>
    <w:rsid w:val="000309C1"/>
    <w:rsid w:val="00030CBE"/>
    <w:rsid w:val="00031D25"/>
    <w:rsid w:val="00031E31"/>
    <w:rsid w:val="00032A01"/>
    <w:rsid w:val="00034900"/>
    <w:rsid w:val="00034B55"/>
    <w:rsid w:val="00036C93"/>
    <w:rsid w:val="000375EA"/>
    <w:rsid w:val="00040025"/>
    <w:rsid w:val="0004098B"/>
    <w:rsid w:val="0004112A"/>
    <w:rsid w:val="0004149E"/>
    <w:rsid w:val="00041EFC"/>
    <w:rsid w:val="000440F3"/>
    <w:rsid w:val="00044911"/>
    <w:rsid w:val="0004559A"/>
    <w:rsid w:val="00045AA1"/>
    <w:rsid w:val="000467FC"/>
    <w:rsid w:val="00046B5A"/>
    <w:rsid w:val="00046CEA"/>
    <w:rsid w:val="00047180"/>
    <w:rsid w:val="00051057"/>
    <w:rsid w:val="0005155B"/>
    <w:rsid w:val="00051F33"/>
    <w:rsid w:val="000526B3"/>
    <w:rsid w:val="00052863"/>
    <w:rsid w:val="00052877"/>
    <w:rsid w:val="0005292A"/>
    <w:rsid w:val="00053443"/>
    <w:rsid w:val="000547D9"/>
    <w:rsid w:val="000554AE"/>
    <w:rsid w:val="0005552A"/>
    <w:rsid w:val="000555E8"/>
    <w:rsid w:val="0005575D"/>
    <w:rsid w:val="00056270"/>
    <w:rsid w:val="0005674D"/>
    <w:rsid w:val="000601DD"/>
    <w:rsid w:val="00060651"/>
    <w:rsid w:val="000607A1"/>
    <w:rsid w:val="000617D8"/>
    <w:rsid w:val="00062628"/>
    <w:rsid w:val="000639D4"/>
    <w:rsid w:val="00063DA0"/>
    <w:rsid w:val="0006423D"/>
    <w:rsid w:val="0006640C"/>
    <w:rsid w:val="000671D2"/>
    <w:rsid w:val="000679F3"/>
    <w:rsid w:val="00071C83"/>
    <w:rsid w:val="00072143"/>
    <w:rsid w:val="0007354C"/>
    <w:rsid w:val="00074692"/>
    <w:rsid w:val="00074BDE"/>
    <w:rsid w:val="00074F0B"/>
    <w:rsid w:val="000751BA"/>
    <w:rsid w:val="0007590D"/>
    <w:rsid w:val="00076F06"/>
    <w:rsid w:val="0007755A"/>
    <w:rsid w:val="0008311B"/>
    <w:rsid w:val="000835D8"/>
    <w:rsid w:val="00084A3F"/>
    <w:rsid w:val="00086D34"/>
    <w:rsid w:val="00087C4B"/>
    <w:rsid w:val="00087F15"/>
    <w:rsid w:val="0009034A"/>
    <w:rsid w:val="00090C7D"/>
    <w:rsid w:val="00093C37"/>
    <w:rsid w:val="0009471E"/>
    <w:rsid w:val="00094ACA"/>
    <w:rsid w:val="00095090"/>
    <w:rsid w:val="00096C54"/>
    <w:rsid w:val="00097786"/>
    <w:rsid w:val="000A287D"/>
    <w:rsid w:val="000A4042"/>
    <w:rsid w:val="000A4979"/>
    <w:rsid w:val="000A5321"/>
    <w:rsid w:val="000B00E2"/>
    <w:rsid w:val="000B10E3"/>
    <w:rsid w:val="000B1A94"/>
    <w:rsid w:val="000B3495"/>
    <w:rsid w:val="000B434A"/>
    <w:rsid w:val="000B45B7"/>
    <w:rsid w:val="000B4A9C"/>
    <w:rsid w:val="000B4CAA"/>
    <w:rsid w:val="000B4D5B"/>
    <w:rsid w:val="000B57FF"/>
    <w:rsid w:val="000B5C4F"/>
    <w:rsid w:val="000B6717"/>
    <w:rsid w:val="000B6A05"/>
    <w:rsid w:val="000B6EE0"/>
    <w:rsid w:val="000B7454"/>
    <w:rsid w:val="000B764B"/>
    <w:rsid w:val="000C05CF"/>
    <w:rsid w:val="000C0BF7"/>
    <w:rsid w:val="000C250F"/>
    <w:rsid w:val="000C251F"/>
    <w:rsid w:val="000C3756"/>
    <w:rsid w:val="000C4A67"/>
    <w:rsid w:val="000C4EAD"/>
    <w:rsid w:val="000C5467"/>
    <w:rsid w:val="000C679A"/>
    <w:rsid w:val="000D0621"/>
    <w:rsid w:val="000D0EC9"/>
    <w:rsid w:val="000D1864"/>
    <w:rsid w:val="000D1FA9"/>
    <w:rsid w:val="000D29BC"/>
    <w:rsid w:val="000D3DB8"/>
    <w:rsid w:val="000D6E99"/>
    <w:rsid w:val="000E077D"/>
    <w:rsid w:val="000E0967"/>
    <w:rsid w:val="000E0D46"/>
    <w:rsid w:val="000E0F72"/>
    <w:rsid w:val="000E11EB"/>
    <w:rsid w:val="000E248B"/>
    <w:rsid w:val="000E2CB0"/>
    <w:rsid w:val="000E3F44"/>
    <w:rsid w:val="000E43FD"/>
    <w:rsid w:val="000E4A23"/>
    <w:rsid w:val="000E6674"/>
    <w:rsid w:val="000E696A"/>
    <w:rsid w:val="000E7464"/>
    <w:rsid w:val="000E7DDE"/>
    <w:rsid w:val="000F07AD"/>
    <w:rsid w:val="000F0DEA"/>
    <w:rsid w:val="000F1615"/>
    <w:rsid w:val="000F1A54"/>
    <w:rsid w:val="000F32FB"/>
    <w:rsid w:val="000F49FD"/>
    <w:rsid w:val="000F59E0"/>
    <w:rsid w:val="000F5ADF"/>
    <w:rsid w:val="000F62CB"/>
    <w:rsid w:val="000F6DED"/>
    <w:rsid w:val="000F7CC3"/>
    <w:rsid w:val="001003F7"/>
    <w:rsid w:val="00100D9A"/>
    <w:rsid w:val="00100E0F"/>
    <w:rsid w:val="00101C6F"/>
    <w:rsid w:val="00103F75"/>
    <w:rsid w:val="00103FB3"/>
    <w:rsid w:val="00104C07"/>
    <w:rsid w:val="001053A6"/>
    <w:rsid w:val="001055C5"/>
    <w:rsid w:val="001062B4"/>
    <w:rsid w:val="00106E13"/>
    <w:rsid w:val="00107D77"/>
    <w:rsid w:val="00107F40"/>
    <w:rsid w:val="00110DE2"/>
    <w:rsid w:val="00110F9D"/>
    <w:rsid w:val="00111570"/>
    <w:rsid w:val="00111EB4"/>
    <w:rsid w:val="00112779"/>
    <w:rsid w:val="00112835"/>
    <w:rsid w:val="001131D6"/>
    <w:rsid w:val="00113D4B"/>
    <w:rsid w:val="00114020"/>
    <w:rsid w:val="0011501E"/>
    <w:rsid w:val="0011666C"/>
    <w:rsid w:val="00116CED"/>
    <w:rsid w:val="0012168F"/>
    <w:rsid w:val="00122315"/>
    <w:rsid w:val="00123980"/>
    <w:rsid w:val="00123D5C"/>
    <w:rsid w:val="001254C3"/>
    <w:rsid w:val="00125888"/>
    <w:rsid w:val="00125CC4"/>
    <w:rsid w:val="00126286"/>
    <w:rsid w:val="00126E30"/>
    <w:rsid w:val="00130B66"/>
    <w:rsid w:val="001331C8"/>
    <w:rsid w:val="001348DE"/>
    <w:rsid w:val="0013632B"/>
    <w:rsid w:val="00136675"/>
    <w:rsid w:val="0013676E"/>
    <w:rsid w:val="00137B29"/>
    <w:rsid w:val="00137FAA"/>
    <w:rsid w:val="001403CF"/>
    <w:rsid w:val="00140D6B"/>
    <w:rsid w:val="001415A4"/>
    <w:rsid w:val="00141AB2"/>
    <w:rsid w:val="00141D98"/>
    <w:rsid w:val="001424BD"/>
    <w:rsid w:val="0014251A"/>
    <w:rsid w:val="00142EB6"/>
    <w:rsid w:val="00145640"/>
    <w:rsid w:val="00146693"/>
    <w:rsid w:val="0014699B"/>
    <w:rsid w:val="00146FF7"/>
    <w:rsid w:val="00147B20"/>
    <w:rsid w:val="0015038D"/>
    <w:rsid w:val="00152DF7"/>
    <w:rsid w:val="00155578"/>
    <w:rsid w:val="001603BF"/>
    <w:rsid w:val="00162530"/>
    <w:rsid w:val="001626E6"/>
    <w:rsid w:val="00164215"/>
    <w:rsid w:val="00164B44"/>
    <w:rsid w:val="00166139"/>
    <w:rsid w:val="00167086"/>
    <w:rsid w:val="001700B1"/>
    <w:rsid w:val="0017040B"/>
    <w:rsid w:val="001707EE"/>
    <w:rsid w:val="00170CE1"/>
    <w:rsid w:val="0017133A"/>
    <w:rsid w:val="00172A4C"/>
    <w:rsid w:val="00172B19"/>
    <w:rsid w:val="00172BC6"/>
    <w:rsid w:val="001751AF"/>
    <w:rsid w:val="00175CA6"/>
    <w:rsid w:val="00175CED"/>
    <w:rsid w:val="00176AA8"/>
    <w:rsid w:val="001773BF"/>
    <w:rsid w:val="00177E72"/>
    <w:rsid w:val="001800F5"/>
    <w:rsid w:val="001804AF"/>
    <w:rsid w:val="001818DA"/>
    <w:rsid w:val="001829CB"/>
    <w:rsid w:val="00182FB3"/>
    <w:rsid w:val="00185322"/>
    <w:rsid w:val="00185AA4"/>
    <w:rsid w:val="001870F7"/>
    <w:rsid w:val="0018740D"/>
    <w:rsid w:val="001877AA"/>
    <w:rsid w:val="00187CF8"/>
    <w:rsid w:val="00187DC4"/>
    <w:rsid w:val="00192435"/>
    <w:rsid w:val="0019311E"/>
    <w:rsid w:val="00193E2D"/>
    <w:rsid w:val="001952F9"/>
    <w:rsid w:val="00197DBE"/>
    <w:rsid w:val="001A0D6A"/>
    <w:rsid w:val="001A1B6C"/>
    <w:rsid w:val="001A3021"/>
    <w:rsid w:val="001A5903"/>
    <w:rsid w:val="001A6251"/>
    <w:rsid w:val="001B069B"/>
    <w:rsid w:val="001B2082"/>
    <w:rsid w:val="001B2D3A"/>
    <w:rsid w:val="001B3ED9"/>
    <w:rsid w:val="001B49D9"/>
    <w:rsid w:val="001B63CB"/>
    <w:rsid w:val="001B7367"/>
    <w:rsid w:val="001B7B1A"/>
    <w:rsid w:val="001B7B39"/>
    <w:rsid w:val="001C0A89"/>
    <w:rsid w:val="001C0C12"/>
    <w:rsid w:val="001C0E2C"/>
    <w:rsid w:val="001C1A87"/>
    <w:rsid w:val="001C26B3"/>
    <w:rsid w:val="001C2EED"/>
    <w:rsid w:val="001C33A4"/>
    <w:rsid w:val="001C4704"/>
    <w:rsid w:val="001C4E0D"/>
    <w:rsid w:val="001C5F4C"/>
    <w:rsid w:val="001C69B4"/>
    <w:rsid w:val="001C735C"/>
    <w:rsid w:val="001C75A2"/>
    <w:rsid w:val="001D00F9"/>
    <w:rsid w:val="001D057F"/>
    <w:rsid w:val="001D191E"/>
    <w:rsid w:val="001D204E"/>
    <w:rsid w:val="001D2C16"/>
    <w:rsid w:val="001D3BC1"/>
    <w:rsid w:val="001D5B50"/>
    <w:rsid w:val="001D6BCA"/>
    <w:rsid w:val="001E0CB6"/>
    <w:rsid w:val="001E161D"/>
    <w:rsid w:val="001E208F"/>
    <w:rsid w:val="001E2304"/>
    <w:rsid w:val="001E30E6"/>
    <w:rsid w:val="001E390F"/>
    <w:rsid w:val="001E55FB"/>
    <w:rsid w:val="001E5823"/>
    <w:rsid w:val="001E762F"/>
    <w:rsid w:val="001E7BA6"/>
    <w:rsid w:val="001F00B2"/>
    <w:rsid w:val="001F1507"/>
    <w:rsid w:val="001F1ECE"/>
    <w:rsid w:val="001F4004"/>
    <w:rsid w:val="0020010F"/>
    <w:rsid w:val="002003CF"/>
    <w:rsid w:val="00200C91"/>
    <w:rsid w:val="00202BD1"/>
    <w:rsid w:val="002035A0"/>
    <w:rsid w:val="00203FCF"/>
    <w:rsid w:val="002068F4"/>
    <w:rsid w:val="00206A08"/>
    <w:rsid w:val="00206CAF"/>
    <w:rsid w:val="00207700"/>
    <w:rsid w:val="00207867"/>
    <w:rsid w:val="00207A96"/>
    <w:rsid w:val="00210E6C"/>
    <w:rsid w:val="00211B1C"/>
    <w:rsid w:val="00212499"/>
    <w:rsid w:val="00213202"/>
    <w:rsid w:val="00213B10"/>
    <w:rsid w:val="00215562"/>
    <w:rsid w:val="00215797"/>
    <w:rsid w:val="0021653B"/>
    <w:rsid w:val="00217152"/>
    <w:rsid w:val="002176E4"/>
    <w:rsid w:val="00220E46"/>
    <w:rsid w:val="00220F36"/>
    <w:rsid w:val="002235AC"/>
    <w:rsid w:val="0022456B"/>
    <w:rsid w:val="00224B87"/>
    <w:rsid w:val="00225619"/>
    <w:rsid w:val="00226D1B"/>
    <w:rsid w:val="00227046"/>
    <w:rsid w:val="002273C3"/>
    <w:rsid w:val="00227956"/>
    <w:rsid w:val="002279C4"/>
    <w:rsid w:val="002300C9"/>
    <w:rsid w:val="00230942"/>
    <w:rsid w:val="00230FFD"/>
    <w:rsid w:val="002323A2"/>
    <w:rsid w:val="00232E17"/>
    <w:rsid w:val="00232EB7"/>
    <w:rsid w:val="00233DFF"/>
    <w:rsid w:val="002346B9"/>
    <w:rsid w:val="002346EE"/>
    <w:rsid w:val="00234A93"/>
    <w:rsid w:val="002379E7"/>
    <w:rsid w:val="002405DD"/>
    <w:rsid w:val="00240C44"/>
    <w:rsid w:val="00241744"/>
    <w:rsid w:val="00243813"/>
    <w:rsid w:val="0024493D"/>
    <w:rsid w:val="00245732"/>
    <w:rsid w:val="00245B5D"/>
    <w:rsid w:val="00245FC8"/>
    <w:rsid w:val="00246E5E"/>
    <w:rsid w:val="00250959"/>
    <w:rsid w:val="00250B18"/>
    <w:rsid w:val="00250D8B"/>
    <w:rsid w:val="0025196F"/>
    <w:rsid w:val="00252018"/>
    <w:rsid w:val="00252826"/>
    <w:rsid w:val="00252910"/>
    <w:rsid w:val="00252A2F"/>
    <w:rsid w:val="0025512E"/>
    <w:rsid w:val="002554EB"/>
    <w:rsid w:val="0025571D"/>
    <w:rsid w:val="00256E10"/>
    <w:rsid w:val="00257D4B"/>
    <w:rsid w:val="00264C96"/>
    <w:rsid w:val="0026721D"/>
    <w:rsid w:val="0026722A"/>
    <w:rsid w:val="002700EE"/>
    <w:rsid w:val="00270D3D"/>
    <w:rsid w:val="002719E9"/>
    <w:rsid w:val="00272F86"/>
    <w:rsid w:val="002734AA"/>
    <w:rsid w:val="0027398F"/>
    <w:rsid w:val="00273E27"/>
    <w:rsid w:val="00274167"/>
    <w:rsid w:val="002749A9"/>
    <w:rsid w:val="0027501E"/>
    <w:rsid w:val="0027517C"/>
    <w:rsid w:val="002753B1"/>
    <w:rsid w:val="00276B47"/>
    <w:rsid w:val="0027751D"/>
    <w:rsid w:val="002775F2"/>
    <w:rsid w:val="00280389"/>
    <w:rsid w:val="0028223E"/>
    <w:rsid w:val="002824BA"/>
    <w:rsid w:val="00282C7B"/>
    <w:rsid w:val="00282D53"/>
    <w:rsid w:val="002830EB"/>
    <w:rsid w:val="00283588"/>
    <w:rsid w:val="00283A53"/>
    <w:rsid w:val="00284687"/>
    <w:rsid w:val="00284737"/>
    <w:rsid w:val="00285DDD"/>
    <w:rsid w:val="00285FD1"/>
    <w:rsid w:val="002862D3"/>
    <w:rsid w:val="0028678E"/>
    <w:rsid w:val="002912D5"/>
    <w:rsid w:val="00291EB9"/>
    <w:rsid w:val="00291EDF"/>
    <w:rsid w:val="0029226E"/>
    <w:rsid w:val="0029261B"/>
    <w:rsid w:val="0029321E"/>
    <w:rsid w:val="00295E62"/>
    <w:rsid w:val="00295F9D"/>
    <w:rsid w:val="002A0C09"/>
    <w:rsid w:val="002A48F6"/>
    <w:rsid w:val="002A4EF4"/>
    <w:rsid w:val="002A5119"/>
    <w:rsid w:val="002A5578"/>
    <w:rsid w:val="002A7126"/>
    <w:rsid w:val="002A745F"/>
    <w:rsid w:val="002B0047"/>
    <w:rsid w:val="002B03EE"/>
    <w:rsid w:val="002B09E0"/>
    <w:rsid w:val="002B3748"/>
    <w:rsid w:val="002B3902"/>
    <w:rsid w:val="002B4C4C"/>
    <w:rsid w:val="002B54EC"/>
    <w:rsid w:val="002B5C13"/>
    <w:rsid w:val="002B6302"/>
    <w:rsid w:val="002B755E"/>
    <w:rsid w:val="002C0BE4"/>
    <w:rsid w:val="002C1951"/>
    <w:rsid w:val="002C1EC9"/>
    <w:rsid w:val="002C24A4"/>
    <w:rsid w:val="002C3D8F"/>
    <w:rsid w:val="002C3FF7"/>
    <w:rsid w:val="002C4221"/>
    <w:rsid w:val="002C682A"/>
    <w:rsid w:val="002C7D87"/>
    <w:rsid w:val="002D17B7"/>
    <w:rsid w:val="002D1A54"/>
    <w:rsid w:val="002D2396"/>
    <w:rsid w:val="002D2764"/>
    <w:rsid w:val="002D2FE8"/>
    <w:rsid w:val="002D4266"/>
    <w:rsid w:val="002D6A3F"/>
    <w:rsid w:val="002D6E34"/>
    <w:rsid w:val="002D7B4A"/>
    <w:rsid w:val="002E0980"/>
    <w:rsid w:val="002E19D7"/>
    <w:rsid w:val="002E1FE4"/>
    <w:rsid w:val="002E2392"/>
    <w:rsid w:val="002E2C29"/>
    <w:rsid w:val="002E2F2B"/>
    <w:rsid w:val="002E321F"/>
    <w:rsid w:val="002E3789"/>
    <w:rsid w:val="002E59BD"/>
    <w:rsid w:val="002E5F4B"/>
    <w:rsid w:val="002E6238"/>
    <w:rsid w:val="002E68FC"/>
    <w:rsid w:val="002F132F"/>
    <w:rsid w:val="002F331A"/>
    <w:rsid w:val="002F39EF"/>
    <w:rsid w:val="002F3F9A"/>
    <w:rsid w:val="002F431E"/>
    <w:rsid w:val="002F5D9D"/>
    <w:rsid w:val="002F5ED3"/>
    <w:rsid w:val="00300CB1"/>
    <w:rsid w:val="00301C68"/>
    <w:rsid w:val="0030300D"/>
    <w:rsid w:val="00303B89"/>
    <w:rsid w:val="00304EBB"/>
    <w:rsid w:val="00304F4D"/>
    <w:rsid w:val="003058DF"/>
    <w:rsid w:val="00306FCD"/>
    <w:rsid w:val="00306FDD"/>
    <w:rsid w:val="003071C6"/>
    <w:rsid w:val="003073EC"/>
    <w:rsid w:val="00311406"/>
    <w:rsid w:val="003117DA"/>
    <w:rsid w:val="00313B44"/>
    <w:rsid w:val="00314D87"/>
    <w:rsid w:val="00315B9D"/>
    <w:rsid w:val="00315C7B"/>
    <w:rsid w:val="003169F5"/>
    <w:rsid w:val="003170D5"/>
    <w:rsid w:val="003172C8"/>
    <w:rsid w:val="003176E9"/>
    <w:rsid w:val="00320630"/>
    <w:rsid w:val="00320B37"/>
    <w:rsid w:val="00321A39"/>
    <w:rsid w:val="00322599"/>
    <w:rsid w:val="003228A2"/>
    <w:rsid w:val="0032383F"/>
    <w:rsid w:val="003238E5"/>
    <w:rsid w:val="003239C8"/>
    <w:rsid w:val="00325974"/>
    <w:rsid w:val="003265F3"/>
    <w:rsid w:val="00326661"/>
    <w:rsid w:val="003276F7"/>
    <w:rsid w:val="00327802"/>
    <w:rsid w:val="0032793F"/>
    <w:rsid w:val="00327ED5"/>
    <w:rsid w:val="0033058B"/>
    <w:rsid w:val="0033274F"/>
    <w:rsid w:val="0033280A"/>
    <w:rsid w:val="00334288"/>
    <w:rsid w:val="003344B4"/>
    <w:rsid w:val="00334B69"/>
    <w:rsid w:val="00335036"/>
    <w:rsid w:val="00337C0A"/>
    <w:rsid w:val="00337DFA"/>
    <w:rsid w:val="00340A6D"/>
    <w:rsid w:val="00340D9C"/>
    <w:rsid w:val="0034394B"/>
    <w:rsid w:val="00345380"/>
    <w:rsid w:val="003464EA"/>
    <w:rsid w:val="0034671C"/>
    <w:rsid w:val="00347787"/>
    <w:rsid w:val="00356BF5"/>
    <w:rsid w:val="00356F84"/>
    <w:rsid w:val="00357592"/>
    <w:rsid w:val="0035767E"/>
    <w:rsid w:val="00357DB6"/>
    <w:rsid w:val="00360974"/>
    <w:rsid w:val="00360F01"/>
    <w:rsid w:val="0036228F"/>
    <w:rsid w:val="003622F2"/>
    <w:rsid w:val="00363955"/>
    <w:rsid w:val="00363AA1"/>
    <w:rsid w:val="00364085"/>
    <w:rsid w:val="00364ACE"/>
    <w:rsid w:val="003657B4"/>
    <w:rsid w:val="0036633D"/>
    <w:rsid w:val="00366CD6"/>
    <w:rsid w:val="0036726F"/>
    <w:rsid w:val="00367E6D"/>
    <w:rsid w:val="00373546"/>
    <w:rsid w:val="00373DA6"/>
    <w:rsid w:val="00374766"/>
    <w:rsid w:val="00375ABE"/>
    <w:rsid w:val="00381ECB"/>
    <w:rsid w:val="003820DC"/>
    <w:rsid w:val="00382CCC"/>
    <w:rsid w:val="003832F2"/>
    <w:rsid w:val="00383F58"/>
    <w:rsid w:val="00384154"/>
    <w:rsid w:val="00384CF9"/>
    <w:rsid w:val="00385EDD"/>
    <w:rsid w:val="00387635"/>
    <w:rsid w:val="00390532"/>
    <w:rsid w:val="003906AF"/>
    <w:rsid w:val="00390F75"/>
    <w:rsid w:val="0039190B"/>
    <w:rsid w:val="00391A70"/>
    <w:rsid w:val="003937A2"/>
    <w:rsid w:val="00395729"/>
    <w:rsid w:val="00397AAB"/>
    <w:rsid w:val="003A1818"/>
    <w:rsid w:val="003A1FC4"/>
    <w:rsid w:val="003A297D"/>
    <w:rsid w:val="003A3710"/>
    <w:rsid w:val="003A4969"/>
    <w:rsid w:val="003A4D28"/>
    <w:rsid w:val="003A529B"/>
    <w:rsid w:val="003A6354"/>
    <w:rsid w:val="003B00FA"/>
    <w:rsid w:val="003B112B"/>
    <w:rsid w:val="003B244F"/>
    <w:rsid w:val="003B3A71"/>
    <w:rsid w:val="003B4514"/>
    <w:rsid w:val="003B4B0A"/>
    <w:rsid w:val="003C09F8"/>
    <w:rsid w:val="003C0E02"/>
    <w:rsid w:val="003C0E6E"/>
    <w:rsid w:val="003C229E"/>
    <w:rsid w:val="003C42EA"/>
    <w:rsid w:val="003C464D"/>
    <w:rsid w:val="003C4D6F"/>
    <w:rsid w:val="003C4ED7"/>
    <w:rsid w:val="003C5166"/>
    <w:rsid w:val="003C5462"/>
    <w:rsid w:val="003C64E5"/>
    <w:rsid w:val="003C6AC6"/>
    <w:rsid w:val="003C700C"/>
    <w:rsid w:val="003D1F91"/>
    <w:rsid w:val="003D221E"/>
    <w:rsid w:val="003D25B6"/>
    <w:rsid w:val="003D2ED4"/>
    <w:rsid w:val="003D38F2"/>
    <w:rsid w:val="003D504B"/>
    <w:rsid w:val="003D6E11"/>
    <w:rsid w:val="003D727E"/>
    <w:rsid w:val="003D74E7"/>
    <w:rsid w:val="003E0753"/>
    <w:rsid w:val="003E1792"/>
    <w:rsid w:val="003E2CAC"/>
    <w:rsid w:val="003E489F"/>
    <w:rsid w:val="003E4933"/>
    <w:rsid w:val="003E6C36"/>
    <w:rsid w:val="003E707D"/>
    <w:rsid w:val="003F0B38"/>
    <w:rsid w:val="003F1F30"/>
    <w:rsid w:val="003F219C"/>
    <w:rsid w:val="003F3095"/>
    <w:rsid w:val="003F42DC"/>
    <w:rsid w:val="003F541F"/>
    <w:rsid w:val="003F54AD"/>
    <w:rsid w:val="003F5740"/>
    <w:rsid w:val="003F5EE2"/>
    <w:rsid w:val="003F5F78"/>
    <w:rsid w:val="003F61E2"/>
    <w:rsid w:val="003F6A34"/>
    <w:rsid w:val="00400050"/>
    <w:rsid w:val="00400500"/>
    <w:rsid w:val="00400896"/>
    <w:rsid w:val="00400B1C"/>
    <w:rsid w:val="00402811"/>
    <w:rsid w:val="004048D8"/>
    <w:rsid w:val="0040636A"/>
    <w:rsid w:val="00406405"/>
    <w:rsid w:val="00406D07"/>
    <w:rsid w:val="00407381"/>
    <w:rsid w:val="004078E5"/>
    <w:rsid w:val="004134BB"/>
    <w:rsid w:val="00413672"/>
    <w:rsid w:val="004163DE"/>
    <w:rsid w:val="0041721D"/>
    <w:rsid w:val="004177F8"/>
    <w:rsid w:val="00421CA2"/>
    <w:rsid w:val="00421EC7"/>
    <w:rsid w:val="0042260E"/>
    <w:rsid w:val="00422632"/>
    <w:rsid w:val="00422D9A"/>
    <w:rsid w:val="004246D5"/>
    <w:rsid w:val="00424EC7"/>
    <w:rsid w:val="00425E07"/>
    <w:rsid w:val="0042752E"/>
    <w:rsid w:val="0043020B"/>
    <w:rsid w:val="00430411"/>
    <w:rsid w:val="00430D6E"/>
    <w:rsid w:val="004312B8"/>
    <w:rsid w:val="0043312C"/>
    <w:rsid w:val="0043391F"/>
    <w:rsid w:val="00433EBE"/>
    <w:rsid w:val="00434322"/>
    <w:rsid w:val="00434598"/>
    <w:rsid w:val="00435A58"/>
    <w:rsid w:val="00435CDB"/>
    <w:rsid w:val="004363BE"/>
    <w:rsid w:val="00436483"/>
    <w:rsid w:val="00436927"/>
    <w:rsid w:val="00440867"/>
    <w:rsid w:val="00440D74"/>
    <w:rsid w:val="00441235"/>
    <w:rsid w:val="0044286F"/>
    <w:rsid w:val="004428B1"/>
    <w:rsid w:val="004434EB"/>
    <w:rsid w:val="004445A9"/>
    <w:rsid w:val="00444866"/>
    <w:rsid w:val="0044625A"/>
    <w:rsid w:val="00446427"/>
    <w:rsid w:val="00446525"/>
    <w:rsid w:val="00446775"/>
    <w:rsid w:val="004467AE"/>
    <w:rsid w:val="004473E6"/>
    <w:rsid w:val="00447446"/>
    <w:rsid w:val="00447DA1"/>
    <w:rsid w:val="00452278"/>
    <w:rsid w:val="004546BE"/>
    <w:rsid w:val="0045682F"/>
    <w:rsid w:val="00462E56"/>
    <w:rsid w:val="00463347"/>
    <w:rsid w:val="00463BF7"/>
    <w:rsid w:val="00464139"/>
    <w:rsid w:val="004646F4"/>
    <w:rsid w:val="00464E21"/>
    <w:rsid w:val="00464E5C"/>
    <w:rsid w:val="00467539"/>
    <w:rsid w:val="004707FA"/>
    <w:rsid w:val="004731A9"/>
    <w:rsid w:val="00475B84"/>
    <w:rsid w:val="004761D1"/>
    <w:rsid w:val="004765D8"/>
    <w:rsid w:val="00476B82"/>
    <w:rsid w:val="00482499"/>
    <w:rsid w:val="0048280C"/>
    <w:rsid w:val="00482A61"/>
    <w:rsid w:val="00483D9E"/>
    <w:rsid w:val="00484465"/>
    <w:rsid w:val="00485769"/>
    <w:rsid w:val="0049006E"/>
    <w:rsid w:val="0049094A"/>
    <w:rsid w:val="00491D92"/>
    <w:rsid w:val="00493934"/>
    <w:rsid w:val="00494C2D"/>
    <w:rsid w:val="00494EB9"/>
    <w:rsid w:val="004957E6"/>
    <w:rsid w:val="00496618"/>
    <w:rsid w:val="004A14B1"/>
    <w:rsid w:val="004A5B76"/>
    <w:rsid w:val="004A6DFC"/>
    <w:rsid w:val="004A6E10"/>
    <w:rsid w:val="004A7770"/>
    <w:rsid w:val="004B0E8E"/>
    <w:rsid w:val="004B2497"/>
    <w:rsid w:val="004B65AC"/>
    <w:rsid w:val="004B65BA"/>
    <w:rsid w:val="004B6BD6"/>
    <w:rsid w:val="004C0991"/>
    <w:rsid w:val="004C13A3"/>
    <w:rsid w:val="004C3760"/>
    <w:rsid w:val="004C3AD9"/>
    <w:rsid w:val="004C55E9"/>
    <w:rsid w:val="004C59B5"/>
    <w:rsid w:val="004C5E3B"/>
    <w:rsid w:val="004C5F0D"/>
    <w:rsid w:val="004C61D6"/>
    <w:rsid w:val="004C6B09"/>
    <w:rsid w:val="004C6F72"/>
    <w:rsid w:val="004C7195"/>
    <w:rsid w:val="004C795B"/>
    <w:rsid w:val="004D13E1"/>
    <w:rsid w:val="004D28E3"/>
    <w:rsid w:val="004D325A"/>
    <w:rsid w:val="004D3453"/>
    <w:rsid w:val="004D49C2"/>
    <w:rsid w:val="004D52BF"/>
    <w:rsid w:val="004D781C"/>
    <w:rsid w:val="004D7DC8"/>
    <w:rsid w:val="004E1061"/>
    <w:rsid w:val="004E13E7"/>
    <w:rsid w:val="004E1D00"/>
    <w:rsid w:val="004E2058"/>
    <w:rsid w:val="004E2D37"/>
    <w:rsid w:val="004E3593"/>
    <w:rsid w:val="004E4C1F"/>
    <w:rsid w:val="004E4F60"/>
    <w:rsid w:val="004E5030"/>
    <w:rsid w:val="004E62F8"/>
    <w:rsid w:val="004E6D66"/>
    <w:rsid w:val="004E7117"/>
    <w:rsid w:val="004E7BE4"/>
    <w:rsid w:val="004E7EF1"/>
    <w:rsid w:val="004F0B39"/>
    <w:rsid w:val="004F11F3"/>
    <w:rsid w:val="004F1D2C"/>
    <w:rsid w:val="004F2F55"/>
    <w:rsid w:val="004F3A86"/>
    <w:rsid w:val="004F411C"/>
    <w:rsid w:val="004F4568"/>
    <w:rsid w:val="004F4877"/>
    <w:rsid w:val="004F5109"/>
    <w:rsid w:val="004F52C1"/>
    <w:rsid w:val="0050027C"/>
    <w:rsid w:val="0050127B"/>
    <w:rsid w:val="00502FF9"/>
    <w:rsid w:val="00504329"/>
    <w:rsid w:val="00504EC1"/>
    <w:rsid w:val="005050DA"/>
    <w:rsid w:val="005055CE"/>
    <w:rsid w:val="00506770"/>
    <w:rsid w:val="00506844"/>
    <w:rsid w:val="005071FA"/>
    <w:rsid w:val="0051000D"/>
    <w:rsid w:val="0051130D"/>
    <w:rsid w:val="00511BA9"/>
    <w:rsid w:val="00512192"/>
    <w:rsid w:val="00512DBB"/>
    <w:rsid w:val="00512DEB"/>
    <w:rsid w:val="005147BD"/>
    <w:rsid w:val="0051505B"/>
    <w:rsid w:val="005153FC"/>
    <w:rsid w:val="005156B7"/>
    <w:rsid w:val="00516009"/>
    <w:rsid w:val="00516702"/>
    <w:rsid w:val="00517BF4"/>
    <w:rsid w:val="00520C5D"/>
    <w:rsid w:val="00520D26"/>
    <w:rsid w:val="005216D8"/>
    <w:rsid w:val="00521AE9"/>
    <w:rsid w:val="005223DB"/>
    <w:rsid w:val="00522E90"/>
    <w:rsid w:val="00523273"/>
    <w:rsid w:val="00523516"/>
    <w:rsid w:val="00525152"/>
    <w:rsid w:val="005252AE"/>
    <w:rsid w:val="00525499"/>
    <w:rsid w:val="0052664C"/>
    <w:rsid w:val="00526C11"/>
    <w:rsid w:val="0052705F"/>
    <w:rsid w:val="005272B8"/>
    <w:rsid w:val="005279CA"/>
    <w:rsid w:val="005310ED"/>
    <w:rsid w:val="005313F0"/>
    <w:rsid w:val="00531F3E"/>
    <w:rsid w:val="00532D0E"/>
    <w:rsid w:val="0053310E"/>
    <w:rsid w:val="00533BA3"/>
    <w:rsid w:val="005370A1"/>
    <w:rsid w:val="00537BA9"/>
    <w:rsid w:val="00537BBC"/>
    <w:rsid w:val="00540A37"/>
    <w:rsid w:val="0054152B"/>
    <w:rsid w:val="005418A0"/>
    <w:rsid w:val="00541F0F"/>
    <w:rsid w:val="005427F3"/>
    <w:rsid w:val="005432B9"/>
    <w:rsid w:val="005438E4"/>
    <w:rsid w:val="00543E54"/>
    <w:rsid w:val="005448B2"/>
    <w:rsid w:val="0054505E"/>
    <w:rsid w:val="005450E3"/>
    <w:rsid w:val="00545C63"/>
    <w:rsid w:val="00546CF8"/>
    <w:rsid w:val="00546EB9"/>
    <w:rsid w:val="00551739"/>
    <w:rsid w:val="00551EDF"/>
    <w:rsid w:val="00551EE1"/>
    <w:rsid w:val="00552B16"/>
    <w:rsid w:val="00555C42"/>
    <w:rsid w:val="00556761"/>
    <w:rsid w:val="00557D0F"/>
    <w:rsid w:val="00560B57"/>
    <w:rsid w:val="00561A31"/>
    <w:rsid w:val="00562C3C"/>
    <w:rsid w:val="005642E0"/>
    <w:rsid w:val="00564526"/>
    <w:rsid w:val="0056464E"/>
    <w:rsid w:val="00564958"/>
    <w:rsid w:val="00564D7C"/>
    <w:rsid w:val="00565728"/>
    <w:rsid w:val="00567570"/>
    <w:rsid w:val="00567739"/>
    <w:rsid w:val="00567EA0"/>
    <w:rsid w:val="0057032A"/>
    <w:rsid w:val="00570B10"/>
    <w:rsid w:val="00570FA8"/>
    <w:rsid w:val="0057150E"/>
    <w:rsid w:val="00571769"/>
    <w:rsid w:val="00571823"/>
    <w:rsid w:val="00571F3A"/>
    <w:rsid w:val="00573716"/>
    <w:rsid w:val="005738FF"/>
    <w:rsid w:val="00573EEA"/>
    <w:rsid w:val="00575C48"/>
    <w:rsid w:val="00577279"/>
    <w:rsid w:val="00577D34"/>
    <w:rsid w:val="00577DC2"/>
    <w:rsid w:val="00582C47"/>
    <w:rsid w:val="00583BDA"/>
    <w:rsid w:val="005848A1"/>
    <w:rsid w:val="00584952"/>
    <w:rsid w:val="00586194"/>
    <w:rsid w:val="00586FE5"/>
    <w:rsid w:val="005878A1"/>
    <w:rsid w:val="0059096B"/>
    <w:rsid w:val="005910E5"/>
    <w:rsid w:val="00591B10"/>
    <w:rsid w:val="00592764"/>
    <w:rsid w:val="00592E43"/>
    <w:rsid w:val="00593B28"/>
    <w:rsid w:val="00595028"/>
    <w:rsid w:val="005968C3"/>
    <w:rsid w:val="00596E3C"/>
    <w:rsid w:val="00596F9E"/>
    <w:rsid w:val="005972BD"/>
    <w:rsid w:val="00597331"/>
    <w:rsid w:val="00597393"/>
    <w:rsid w:val="005A1DD6"/>
    <w:rsid w:val="005A3233"/>
    <w:rsid w:val="005A4550"/>
    <w:rsid w:val="005A6B6E"/>
    <w:rsid w:val="005A6F75"/>
    <w:rsid w:val="005A71E4"/>
    <w:rsid w:val="005A72CE"/>
    <w:rsid w:val="005A74DB"/>
    <w:rsid w:val="005B051B"/>
    <w:rsid w:val="005B0CBC"/>
    <w:rsid w:val="005B3062"/>
    <w:rsid w:val="005B392F"/>
    <w:rsid w:val="005B4683"/>
    <w:rsid w:val="005B4DF7"/>
    <w:rsid w:val="005B5872"/>
    <w:rsid w:val="005B6128"/>
    <w:rsid w:val="005B628A"/>
    <w:rsid w:val="005B62E1"/>
    <w:rsid w:val="005B747E"/>
    <w:rsid w:val="005C0F35"/>
    <w:rsid w:val="005C0FCA"/>
    <w:rsid w:val="005C284E"/>
    <w:rsid w:val="005C2D1E"/>
    <w:rsid w:val="005C4716"/>
    <w:rsid w:val="005C4BCA"/>
    <w:rsid w:val="005C6CFA"/>
    <w:rsid w:val="005C7217"/>
    <w:rsid w:val="005D0521"/>
    <w:rsid w:val="005D0591"/>
    <w:rsid w:val="005D0A15"/>
    <w:rsid w:val="005D1571"/>
    <w:rsid w:val="005D18DC"/>
    <w:rsid w:val="005D1BFF"/>
    <w:rsid w:val="005D3158"/>
    <w:rsid w:val="005D554B"/>
    <w:rsid w:val="005D5FB5"/>
    <w:rsid w:val="005D7732"/>
    <w:rsid w:val="005D77F6"/>
    <w:rsid w:val="005D7B47"/>
    <w:rsid w:val="005E103E"/>
    <w:rsid w:val="005E10A1"/>
    <w:rsid w:val="005E1337"/>
    <w:rsid w:val="005E36BA"/>
    <w:rsid w:val="005E3D58"/>
    <w:rsid w:val="005E478A"/>
    <w:rsid w:val="005E5654"/>
    <w:rsid w:val="005E74BD"/>
    <w:rsid w:val="005F023E"/>
    <w:rsid w:val="005F25EE"/>
    <w:rsid w:val="005F3802"/>
    <w:rsid w:val="005F3F9C"/>
    <w:rsid w:val="005F403E"/>
    <w:rsid w:val="005F4CC9"/>
    <w:rsid w:val="005F6040"/>
    <w:rsid w:val="005F6AE9"/>
    <w:rsid w:val="00600080"/>
    <w:rsid w:val="00600B5A"/>
    <w:rsid w:val="0060388E"/>
    <w:rsid w:val="00603B90"/>
    <w:rsid w:val="006047A5"/>
    <w:rsid w:val="00605E0B"/>
    <w:rsid w:val="0060656E"/>
    <w:rsid w:val="00606D1D"/>
    <w:rsid w:val="00610B8A"/>
    <w:rsid w:val="00612649"/>
    <w:rsid w:val="00613C4A"/>
    <w:rsid w:val="00615A52"/>
    <w:rsid w:val="00615A6E"/>
    <w:rsid w:val="00616231"/>
    <w:rsid w:val="00616E30"/>
    <w:rsid w:val="00617FAA"/>
    <w:rsid w:val="00622A53"/>
    <w:rsid w:val="00623F35"/>
    <w:rsid w:val="00625AD0"/>
    <w:rsid w:val="00626A34"/>
    <w:rsid w:val="0062766F"/>
    <w:rsid w:val="00630891"/>
    <w:rsid w:val="00630D16"/>
    <w:rsid w:val="006325CC"/>
    <w:rsid w:val="00632A7D"/>
    <w:rsid w:val="006333FF"/>
    <w:rsid w:val="00633CC0"/>
    <w:rsid w:val="00634346"/>
    <w:rsid w:val="00634468"/>
    <w:rsid w:val="00634837"/>
    <w:rsid w:val="00634A33"/>
    <w:rsid w:val="00635503"/>
    <w:rsid w:val="006423B2"/>
    <w:rsid w:val="006433EC"/>
    <w:rsid w:val="00645275"/>
    <w:rsid w:val="00645566"/>
    <w:rsid w:val="006463FD"/>
    <w:rsid w:val="00646742"/>
    <w:rsid w:val="0064721D"/>
    <w:rsid w:val="00647505"/>
    <w:rsid w:val="00650BB2"/>
    <w:rsid w:val="00650C4B"/>
    <w:rsid w:val="0065121E"/>
    <w:rsid w:val="00652008"/>
    <w:rsid w:val="00653020"/>
    <w:rsid w:val="00653151"/>
    <w:rsid w:val="0065391A"/>
    <w:rsid w:val="00654A05"/>
    <w:rsid w:val="006550C3"/>
    <w:rsid w:val="00655133"/>
    <w:rsid w:val="0066312E"/>
    <w:rsid w:val="0066338D"/>
    <w:rsid w:val="00664808"/>
    <w:rsid w:val="006721AC"/>
    <w:rsid w:val="006729C0"/>
    <w:rsid w:val="006732B7"/>
    <w:rsid w:val="006746E6"/>
    <w:rsid w:val="006746EB"/>
    <w:rsid w:val="00675F26"/>
    <w:rsid w:val="00677CE5"/>
    <w:rsid w:val="00680CB7"/>
    <w:rsid w:val="006826A3"/>
    <w:rsid w:val="00682984"/>
    <w:rsid w:val="00682E0D"/>
    <w:rsid w:val="0068496F"/>
    <w:rsid w:val="00684A54"/>
    <w:rsid w:val="00684EB4"/>
    <w:rsid w:val="00685D90"/>
    <w:rsid w:val="00690E4F"/>
    <w:rsid w:val="00691444"/>
    <w:rsid w:val="00692DE0"/>
    <w:rsid w:val="00694523"/>
    <w:rsid w:val="00695A91"/>
    <w:rsid w:val="006976FF"/>
    <w:rsid w:val="00697AE1"/>
    <w:rsid w:val="00697C1E"/>
    <w:rsid w:val="006A0D25"/>
    <w:rsid w:val="006A1036"/>
    <w:rsid w:val="006A26FE"/>
    <w:rsid w:val="006A4FE4"/>
    <w:rsid w:val="006A566B"/>
    <w:rsid w:val="006A7145"/>
    <w:rsid w:val="006B05AE"/>
    <w:rsid w:val="006B06F4"/>
    <w:rsid w:val="006B111D"/>
    <w:rsid w:val="006B121E"/>
    <w:rsid w:val="006B19A5"/>
    <w:rsid w:val="006B326D"/>
    <w:rsid w:val="006B3623"/>
    <w:rsid w:val="006B459D"/>
    <w:rsid w:val="006B468E"/>
    <w:rsid w:val="006B580F"/>
    <w:rsid w:val="006C0FCB"/>
    <w:rsid w:val="006C1201"/>
    <w:rsid w:val="006C135B"/>
    <w:rsid w:val="006C38A7"/>
    <w:rsid w:val="006C3C00"/>
    <w:rsid w:val="006C4028"/>
    <w:rsid w:val="006C4FF7"/>
    <w:rsid w:val="006C5407"/>
    <w:rsid w:val="006C5FAF"/>
    <w:rsid w:val="006C633D"/>
    <w:rsid w:val="006C68B1"/>
    <w:rsid w:val="006D16BC"/>
    <w:rsid w:val="006D1E31"/>
    <w:rsid w:val="006D1FF2"/>
    <w:rsid w:val="006D2C38"/>
    <w:rsid w:val="006D3CC2"/>
    <w:rsid w:val="006D41A6"/>
    <w:rsid w:val="006D41B8"/>
    <w:rsid w:val="006D55D0"/>
    <w:rsid w:val="006E510C"/>
    <w:rsid w:val="006E6C7E"/>
    <w:rsid w:val="006E746B"/>
    <w:rsid w:val="006F0915"/>
    <w:rsid w:val="006F0A43"/>
    <w:rsid w:val="006F2517"/>
    <w:rsid w:val="006F39DA"/>
    <w:rsid w:val="006F3E87"/>
    <w:rsid w:val="006F41B7"/>
    <w:rsid w:val="006F4EC6"/>
    <w:rsid w:val="006F52E3"/>
    <w:rsid w:val="006F5634"/>
    <w:rsid w:val="006F7074"/>
    <w:rsid w:val="006F70C0"/>
    <w:rsid w:val="006F7491"/>
    <w:rsid w:val="00700BFD"/>
    <w:rsid w:val="00700EA9"/>
    <w:rsid w:val="007010B3"/>
    <w:rsid w:val="007010EF"/>
    <w:rsid w:val="00702D90"/>
    <w:rsid w:val="0070483D"/>
    <w:rsid w:val="00704BA5"/>
    <w:rsid w:val="00706E10"/>
    <w:rsid w:val="007072A5"/>
    <w:rsid w:val="00710EC9"/>
    <w:rsid w:val="00710FCC"/>
    <w:rsid w:val="007118E8"/>
    <w:rsid w:val="0071265B"/>
    <w:rsid w:val="007134FF"/>
    <w:rsid w:val="00714CF3"/>
    <w:rsid w:val="0071591C"/>
    <w:rsid w:val="007162B0"/>
    <w:rsid w:val="007203D3"/>
    <w:rsid w:val="00720741"/>
    <w:rsid w:val="00720BD2"/>
    <w:rsid w:val="00720BEC"/>
    <w:rsid w:val="0072102A"/>
    <w:rsid w:val="00722590"/>
    <w:rsid w:val="00722D48"/>
    <w:rsid w:val="00723052"/>
    <w:rsid w:val="007239E0"/>
    <w:rsid w:val="0072525A"/>
    <w:rsid w:val="00725AEA"/>
    <w:rsid w:val="007263FD"/>
    <w:rsid w:val="00726B4F"/>
    <w:rsid w:val="00727393"/>
    <w:rsid w:val="0073021F"/>
    <w:rsid w:val="00730D1A"/>
    <w:rsid w:val="00731552"/>
    <w:rsid w:val="0073210F"/>
    <w:rsid w:val="00733722"/>
    <w:rsid w:val="00735BA1"/>
    <w:rsid w:val="00736E30"/>
    <w:rsid w:val="007400E3"/>
    <w:rsid w:val="00741859"/>
    <w:rsid w:val="0074307D"/>
    <w:rsid w:val="007430CC"/>
    <w:rsid w:val="00744767"/>
    <w:rsid w:val="007450E8"/>
    <w:rsid w:val="00745296"/>
    <w:rsid w:val="00745B07"/>
    <w:rsid w:val="00745D32"/>
    <w:rsid w:val="00746A95"/>
    <w:rsid w:val="0074709D"/>
    <w:rsid w:val="0074799F"/>
    <w:rsid w:val="007527DD"/>
    <w:rsid w:val="0075288D"/>
    <w:rsid w:val="00752AED"/>
    <w:rsid w:val="00753B12"/>
    <w:rsid w:val="00753DFE"/>
    <w:rsid w:val="007541CC"/>
    <w:rsid w:val="007562B2"/>
    <w:rsid w:val="007566B0"/>
    <w:rsid w:val="00756BB3"/>
    <w:rsid w:val="00756C76"/>
    <w:rsid w:val="00760862"/>
    <w:rsid w:val="00760CF2"/>
    <w:rsid w:val="0076103A"/>
    <w:rsid w:val="007624C2"/>
    <w:rsid w:val="007626C5"/>
    <w:rsid w:val="00762DF5"/>
    <w:rsid w:val="007630DA"/>
    <w:rsid w:val="00764173"/>
    <w:rsid w:val="00765580"/>
    <w:rsid w:val="0076573B"/>
    <w:rsid w:val="0076588B"/>
    <w:rsid w:val="00765B3F"/>
    <w:rsid w:val="00765EEB"/>
    <w:rsid w:val="007679AD"/>
    <w:rsid w:val="00767C53"/>
    <w:rsid w:val="00767F5C"/>
    <w:rsid w:val="007706C9"/>
    <w:rsid w:val="00771DCB"/>
    <w:rsid w:val="0077251B"/>
    <w:rsid w:val="00777611"/>
    <w:rsid w:val="007825A9"/>
    <w:rsid w:val="00783288"/>
    <w:rsid w:val="0078362E"/>
    <w:rsid w:val="007866AE"/>
    <w:rsid w:val="00786ABD"/>
    <w:rsid w:val="0079006F"/>
    <w:rsid w:val="007900FE"/>
    <w:rsid w:val="00790F87"/>
    <w:rsid w:val="0079208E"/>
    <w:rsid w:val="007922D3"/>
    <w:rsid w:val="00792576"/>
    <w:rsid w:val="007931F1"/>
    <w:rsid w:val="00794A86"/>
    <w:rsid w:val="00796435"/>
    <w:rsid w:val="007A16E5"/>
    <w:rsid w:val="007A1E23"/>
    <w:rsid w:val="007A2184"/>
    <w:rsid w:val="007A2544"/>
    <w:rsid w:val="007A28D2"/>
    <w:rsid w:val="007A2AF1"/>
    <w:rsid w:val="007A3F88"/>
    <w:rsid w:val="007A4051"/>
    <w:rsid w:val="007A4D2A"/>
    <w:rsid w:val="007A5857"/>
    <w:rsid w:val="007A5C51"/>
    <w:rsid w:val="007A61D4"/>
    <w:rsid w:val="007A6314"/>
    <w:rsid w:val="007A6BAC"/>
    <w:rsid w:val="007A6F54"/>
    <w:rsid w:val="007A7A41"/>
    <w:rsid w:val="007B0132"/>
    <w:rsid w:val="007B033B"/>
    <w:rsid w:val="007B053C"/>
    <w:rsid w:val="007B0839"/>
    <w:rsid w:val="007B12D5"/>
    <w:rsid w:val="007B19F0"/>
    <w:rsid w:val="007B23CA"/>
    <w:rsid w:val="007B240B"/>
    <w:rsid w:val="007B3656"/>
    <w:rsid w:val="007B39CB"/>
    <w:rsid w:val="007B3CF3"/>
    <w:rsid w:val="007B7796"/>
    <w:rsid w:val="007C0396"/>
    <w:rsid w:val="007C38FB"/>
    <w:rsid w:val="007C3F9A"/>
    <w:rsid w:val="007C69C9"/>
    <w:rsid w:val="007D08FC"/>
    <w:rsid w:val="007D0FF3"/>
    <w:rsid w:val="007D1F3A"/>
    <w:rsid w:val="007D2E52"/>
    <w:rsid w:val="007D33A9"/>
    <w:rsid w:val="007D4213"/>
    <w:rsid w:val="007D446A"/>
    <w:rsid w:val="007D55C9"/>
    <w:rsid w:val="007D5602"/>
    <w:rsid w:val="007D579E"/>
    <w:rsid w:val="007D5FEA"/>
    <w:rsid w:val="007D5FF0"/>
    <w:rsid w:val="007D6025"/>
    <w:rsid w:val="007D6EF7"/>
    <w:rsid w:val="007E0482"/>
    <w:rsid w:val="007E0CC2"/>
    <w:rsid w:val="007E124E"/>
    <w:rsid w:val="007E153F"/>
    <w:rsid w:val="007E1540"/>
    <w:rsid w:val="007E2136"/>
    <w:rsid w:val="007E358F"/>
    <w:rsid w:val="007E3D54"/>
    <w:rsid w:val="007E47A0"/>
    <w:rsid w:val="007E5F08"/>
    <w:rsid w:val="007F005B"/>
    <w:rsid w:val="007F02B6"/>
    <w:rsid w:val="007F1497"/>
    <w:rsid w:val="007F2ACD"/>
    <w:rsid w:val="007F32C5"/>
    <w:rsid w:val="007F3B4A"/>
    <w:rsid w:val="007F5A05"/>
    <w:rsid w:val="007F6876"/>
    <w:rsid w:val="007F6B63"/>
    <w:rsid w:val="007F6BF7"/>
    <w:rsid w:val="007F6C23"/>
    <w:rsid w:val="008001D1"/>
    <w:rsid w:val="00800512"/>
    <w:rsid w:val="00801D16"/>
    <w:rsid w:val="008031B2"/>
    <w:rsid w:val="00805356"/>
    <w:rsid w:val="00805377"/>
    <w:rsid w:val="00805644"/>
    <w:rsid w:val="0080652D"/>
    <w:rsid w:val="008074F0"/>
    <w:rsid w:val="00807A6B"/>
    <w:rsid w:val="00807D25"/>
    <w:rsid w:val="0081045E"/>
    <w:rsid w:val="00810C09"/>
    <w:rsid w:val="00810D21"/>
    <w:rsid w:val="00811BBA"/>
    <w:rsid w:val="0081247A"/>
    <w:rsid w:val="00812718"/>
    <w:rsid w:val="00812A9D"/>
    <w:rsid w:val="0081406B"/>
    <w:rsid w:val="008147F7"/>
    <w:rsid w:val="00814A7F"/>
    <w:rsid w:val="00817345"/>
    <w:rsid w:val="0081744B"/>
    <w:rsid w:val="0082221B"/>
    <w:rsid w:val="00822780"/>
    <w:rsid w:val="008228BC"/>
    <w:rsid w:val="00822EB2"/>
    <w:rsid w:val="0082330B"/>
    <w:rsid w:val="008234B4"/>
    <w:rsid w:val="0082354E"/>
    <w:rsid w:val="00823C4B"/>
    <w:rsid w:val="00825717"/>
    <w:rsid w:val="0082576C"/>
    <w:rsid w:val="00825C6F"/>
    <w:rsid w:val="00826FA2"/>
    <w:rsid w:val="008274B3"/>
    <w:rsid w:val="0083004F"/>
    <w:rsid w:val="00832EAF"/>
    <w:rsid w:val="0083389F"/>
    <w:rsid w:val="00833DF7"/>
    <w:rsid w:val="00834817"/>
    <w:rsid w:val="0083543D"/>
    <w:rsid w:val="00835727"/>
    <w:rsid w:val="00836584"/>
    <w:rsid w:val="008401A8"/>
    <w:rsid w:val="008405F5"/>
    <w:rsid w:val="00841438"/>
    <w:rsid w:val="00841BF9"/>
    <w:rsid w:val="008426B4"/>
    <w:rsid w:val="00842A25"/>
    <w:rsid w:val="0084358A"/>
    <w:rsid w:val="0084498A"/>
    <w:rsid w:val="0084725C"/>
    <w:rsid w:val="00850190"/>
    <w:rsid w:val="00851C9C"/>
    <w:rsid w:val="0085226D"/>
    <w:rsid w:val="008525A8"/>
    <w:rsid w:val="00852806"/>
    <w:rsid w:val="00852DC1"/>
    <w:rsid w:val="00853635"/>
    <w:rsid w:val="0085417A"/>
    <w:rsid w:val="00855EFD"/>
    <w:rsid w:val="00856493"/>
    <w:rsid w:val="008568E0"/>
    <w:rsid w:val="00860725"/>
    <w:rsid w:val="008624E5"/>
    <w:rsid w:val="00862831"/>
    <w:rsid w:val="008635A1"/>
    <w:rsid w:val="008635EA"/>
    <w:rsid w:val="008638D6"/>
    <w:rsid w:val="00863E97"/>
    <w:rsid w:val="00864CFB"/>
    <w:rsid w:val="00865060"/>
    <w:rsid w:val="00865B1E"/>
    <w:rsid w:val="008664F3"/>
    <w:rsid w:val="00866A29"/>
    <w:rsid w:val="00866A33"/>
    <w:rsid w:val="008703BE"/>
    <w:rsid w:val="008707FB"/>
    <w:rsid w:val="00870EF2"/>
    <w:rsid w:val="00871137"/>
    <w:rsid w:val="008713A2"/>
    <w:rsid w:val="008734C0"/>
    <w:rsid w:val="00882215"/>
    <w:rsid w:val="008822E0"/>
    <w:rsid w:val="008843EE"/>
    <w:rsid w:val="008844A0"/>
    <w:rsid w:val="00885F1D"/>
    <w:rsid w:val="00886CAF"/>
    <w:rsid w:val="008873B1"/>
    <w:rsid w:val="0089002E"/>
    <w:rsid w:val="00892A4B"/>
    <w:rsid w:val="0089375D"/>
    <w:rsid w:val="00893ECF"/>
    <w:rsid w:val="008941D9"/>
    <w:rsid w:val="0089567C"/>
    <w:rsid w:val="00895B0A"/>
    <w:rsid w:val="008970DB"/>
    <w:rsid w:val="00897457"/>
    <w:rsid w:val="008A0A7F"/>
    <w:rsid w:val="008A19D9"/>
    <w:rsid w:val="008A1AF7"/>
    <w:rsid w:val="008A1B9E"/>
    <w:rsid w:val="008A1DE3"/>
    <w:rsid w:val="008A2764"/>
    <w:rsid w:val="008A2D3B"/>
    <w:rsid w:val="008A412E"/>
    <w:rsid w:val="008A4AFD"/>
    <w:rsid w:val="008A4EB3"/>
    <w:rsid w:val="008A5DDC"/>
    <w:rsid w:val="008A6324"/>
    <w:rsid w:val="008B048B"/>
    <w:rsid w:val="008B11FA"/>
    <w:rsid w:val="008B17A9"/>
    <w:rsid w:val="008B1853"/>
    <w:rsid w:val="008B20E0"/>
    <w:rsid w:val="008B2A9E"/>
    <w:rsid w:val="008B39A7"/>
    <w:rsid w:val="008B6CD3"/>
    <w:rsid w:val="008B6D00"/>
    <w:rsid w:val="008B7470"/>
    <w:rsid w:val="008B777E"/>
    <w:rsid w:val="008C0D37"/>
    <w:rsid w:val="008C0DA9"/>
    <w:rsid w:val="008C1F1C"/>
    <w:rsid w:val="008C21F9"/>
    <w:rsid w:val="008C2278"/>
    <w:rsid w:val="008C56B1"/>
    <w:rsid w:val="008C644D"/>
    <w:rsid w:val="008C650C"/>
    <w:rsid w:val="008C66D0"/>
    <w:rsid w:val="008C6992"/>
    <w:rsid w:val="008C6F25"/>
    <w:rsid w:val="008D02E4"/>
    <w:rsid w:val="008D0386"/>
    <w:rsid w:val="008D06DE"/>
    <w:rsid w:val="008D084B"/>
    <w:rsid w:val="008D0ED6"/>
    <w:rsid w:val="008D19EA"/>
    <w:rsid w:val="008D1D18"/>
    <w:rsid w:val="008D1E3C"/>
    <w:rsid w:val="008D29D7"/>
    <w:rsid w:val="008D3837"/>
    <w:rsid w:val="008D41BA"/>
    <w:rsid w:val="008D4D1E"/>
    <w:rsid w:val="008D543A"/>
    <w:rsid w:val="008D6267"/>
    <w:rsid w:val="008D6E17"/>
    <w:rsid w:val="008D7343"/>
    <w:rsid w:val="008E0114"/>
    <w:rsid w:val="008E2A9D"/>
    <w:rsid w:val="008E3B52"/>
    <w:rsid w:val="008E613D"/>
    <w:rsid w:val="008F07A5"/>
    <w:rsid w:val="008F09E1"/>
    <w:rsid w:val="008F1171"/>
    <w:rsid w:val="008F2F76"/>
    <w:rsid w:val="008F3AEE"/>
    <w:rsid w:val="008F697B"/>
    <w:rsid w:val="008F6FB0"/>
    <w:rsid w:val="008F7999"/>
    <w:rsid w:val="0090257B"/>
    <w:rsid w:val="00902843"/>
    <w:rsid w:val="00902F49"/>
    <w:rsid w:val="00903142"/>
    <w:rsid w:val="0090391A"/>
    <w:rsid w:val="00904ADE"/>
    <w:rsid w:val="00904E12"/>
    <w:rsid w:val="00905559"/>
    <w:rsid w:val="00907490"/>
    <w:rsid w:val="00911F6D"/>
    <w:rsid w:val="00911FA4"/>
    <w:rsid w:val="009158AC"/>
    <w:rsid w:val="0091592A"/>
    <w:rsid w:val="00916858"/>
    <w:rsid w:val="00916903"/>
    <w:rsid w:val="00920703"/>
    <w:rsid w:val="00920D1C"/>
    <w:rsid w:val="00921527"/>
    <w:rsid w:val="009221AB"/>
    <w:rsid w:val="009223C1"/>
    <w:rsid w:val="009229FD"/>
    <w:rsid w:val="00923FB4"/>
    <w:rsid w:val="00924C30"/>
    <w:rsid w:val="0092550E"/>
    <w:rsid w:val="00926B26"/>
    <w:rsid w:val="00927EF3"/>
    <w:rsid w:val="00931D65"/>
    <w:rsid w:val="00932044"/>
    <w:rsid w:val="0093239A"/>
    <w:rsid w:val="00932727"/>
    <w:rsid w:val="00932E16"/>
    <w:rsid w:val="00933494"/>
    <w:rsid w:val="0093377B"/>
    <w:rsid w:val="009340E7"/>
    <w:rsid w:val="009344C2"/>
    <w:rsid w:val="00934C1A"/>
    <w:rsid w:val="0093611B"/>
    <w:rsid w:val="00936557"/>
    <w:rsid w:val="00936C7B"/>
    <w:rsid w:val="00940024"/>
    <w:rsid w:val="0094220C"/>
    <w:rsid w:val="009426AC"/>
    <w:rsid w:val="00942825"/>
    <w:rsid w:val="00943873"/>
    <w:rsid w:val="00944127"/>
    <w:rsid w:val="0094449A"/>
    <w:rsid w:val="00945395"/>
    <w:rsid w:val="00947279"/>
    <w:rsid w:val="009531DA"/>
    <w:rsid w:val="0095367B"/>
    <w:rsid w:val="00955F61"/>
    <w:rsid w:val="00956278"/>
    <w:rsid w:val="009569B2"/>
    <w:rsid w:val="009607AC"/>
    <w:rsid w:val="009616F9"/>
    <w:rsid w:val="00961762"/>
    <w:rsid w:val="009625C8"/>
    <w:rsid w:val="00962AD5"/>
    <w:rsid w:val="00965FCF"/>
    <w:rsid w:val="00970025"/>
    <w:rsid w:val="009700C0"/>
    <w:rsid w:val="00970EDA"/>
    <w:rsid w:val="0097279A"/>
    <w:rsid w:val="00972C87"/>
    <w:rsid w:val="00973E21"/>
    <w:rsid w:val="00974E81"/>
    <w:rsid w:val="00975C27"/>
    <w:rsid w:val="009769E3"/>
    <w:rsid w:val="00976F3B"/>
    <w:rsid w:val="00977750"/>
    <w:rsid w:val="009801B7"/>
    <w:rsid w:val="00981A93"/>
    <w:rsid w:val="00983435"/>
    <w:rsid w:val="00983772"/>
    <w:rsid w:val="00983F8C"/>
    <w:rsid w:val="00985F41"/>
    <w:rsid w:val="00990987"/>
    <w:rsid w:val="00991128"/>
    <w:rsid w:val="00991373"/>
    <w:rsid w:val="0099189B"/>
    <w:rsid w:val="00992792"/>
    <w:rsid w:val="00992D57"/>
    <w:rsid w:val="0099359A"/>
    <w:rsid w:val="0099413F"/>
    <w:rsid w:val="00994AE5"/>
    <w:rsid w:val="00994BE2"/>
    <w:rsid w:val="00994C66"/>
    <w:rsid w:val="00994E83"/>
    <w:rsid w:val="009979AA"/>
    <w:rsid w:val="00997C02"/>
    <w:rsid w:val="009A06FB"/>
    <w:rsid w:val="009A19F0"/>
    <w:rsid w:val="009A1E5A"/>
    <w:rsid w:val="009A2776"/>
    <w:rsid w:val="009A317A"/>
    <w:rsid w:val="009A32A4"/>
    <w:rsid w:val="009A4E2F"/>
    <w:rsid w:val="009A5FA9"/>
    <w:rsid w:val="009A721B"/>
    <w:rsid w:val="009A754C"/>
    <w:rsid w:val="009A75A9"/>
    <w:rsid w:val="009B0FA6"/>
    <w:rsid w:val="009B15DE"/>
    <w:rsid w:val="009B3093"/>
    <w:rsid w:val="009B3873"/>
    <w:rsid w:val="009B4C5F"/>
    <w:rsid w:val="009B52C4"/>
    <w:rsid w:val="009B6E62"/>
    <w:rsid w:val="009B708F"/>
    <w:rsid w:val="009B7316"/>
    <w:rsid w:val="009C0B78"/>
    <w:rsid w:val="009C0FFB"/>
    <w:rsid w:val="009C1BF8"/>
    <w:rsid w:val="009C259C"/>
    <w:rsid w:val="009C3061"/>
    <w:rsid w:val="009C3C54"/>
    <w:rsid w:val="009C4630"/>
    <w:rsid w:val="009C55EF"/>
    <w:rsid w:val="009C7A0A"/>
    <w:rsid w:val="009D0FDD"/>
    <w:rsid w:val="009D1488"/>
    <w:rsid w:val="009D26F3"/>
    <w:rsid w:val="009D36FB"/>
    <w:rsid w:val="009D3CE0"/>
    <w:rsid w:val="009D6377"/>
    <w:rsid w:val="009D6FE2"/>
    <w:rsid w:val="009E06FF"/>
    <w:rsid w:val="009E1596"/>
    <w:rsid w:val="009E1EB8"/>
    <w:rsid w:val="009E2B91"/>
    <w:rsid w:val="009E2C5D"/>
    <w:rsid w:val="009E2E1C"/>
    <w:rsid w:val="009E55BD"/>
    <w:rsid w:val="009E5829"/>
    <w:rsid w:val="009E5947"/>
    <w:rsid w:val="009E5D8C"/>
    <w:rsid w:val="009E7F0C"/>
    <w:rsid w:val="009F0F9E"/>
    <w:rsid w:val="009F28C1"/>
    <w:rsid w:val="009F3F76"/>
    <w:rsid w:val="009F4B23"/>
    <w:rsid w:val="009F4C56"/>
    <w:rsid w:val="009F4DD7"/>
    <w:rsid w:val="009F547A"/>
    <w:rsid w:val="009F5D54"/>
    <w:rsid w:val="009F60D6"/>
    <w:rsid w:val="009F7146"/>
    <w:rsid w:val="009F75FD"/>
    <w:rsid w:val="009F76B3"/>
    <w:rsid w:val="009F76BD"/>
    <w:rsid w:val="009F7F4E"/>
    <w:rsid w:val="00A01DCD"/>
    <w:rsid w:val="00A01FC6"/>
    <w:rsid w:val="00A032B6"/>
    <w:rsid w:val="00A0415F"/>
    <w:rsid w:val="00A047CB"/>
    <w:rsid w:val="00A04834"/>
    <w:rsid w:val="00A05248"/>
    <w:rsid w:val="00A0541A"/>
    <w:rsid w:val="00A06202"/>
    <w:rsid w:val="00A074CA"/>
    <w:rsid w:val="00A07A1F"/>
    <w:rsid w:val="00A10048"/>
    <w:rsid w:val="00A10643"/>
    <w:rsid w:val="00A10F07"/>
    <w:rsid w:val="00A1363D"/>
    <w:rsid w:val="00A13BB5"/>
    <w:rsid w:val="00A15A6C"/>
    <w:rsid w:val="00A16499"/>
    <w:rsid w:val="00A2003F"/>
    <w:rsid w:val="00A205DC"/>
    <w:rsid w:val="00A20D9C"/>
    <w:rsid w:val="00A21C16"/>
    <w:rsid w:val="00A239F0"/>
    <w:rsid w:val="00A245C6"/>
    <w:rsid w:val="00A24E4C"/>
    <w:rsid w:val="00A25ACA"/>
    <w:rsid w:val="00A25D96"/>
    <w:rsid w:val="00A26477"/>
    <w:rsid w:val="00A3093D"/>
    <w:rsid w:val="00A30D15"/>
    <w:rsid w:val="00A314D5"/>
    <w:rsid w:val="00A317E0"/>
    <w:rsid w:val="00A3248E"/>
    <w:rsid w:val="00A32F32"/>
    <w:rsid w:val="00A3382B"/>
    <w:rsid w:val="00A347B6"/>
    <w:rsid w:val="00A3599D"/>
    <w:rsid w:val="00A35DA6"/>
    <w:rsid w:val="00A367EE"/>
    <w:rsid w:val="00A41895"/>
    <w:rsid w:val="00A4229C"/>
    <w:rsid w:val="00A424D4"/>
    <w:rsid w:val="00A42D65"/>
    <w:rsid w:val="00A432FD"/>
    <w:rsid w:val="00A43857"/>
    <w:rsid w:val="00A449C7"/>
    <w:rsid w:val="00A45656"/>
    <w:rsid w:val="00A46333"/>
    <w:rsid w:val="00A47D5F"/>
    <w:rsid w:val="00A5016A"/>
    <w:rsid w:val="00A51423"/>
    <w:rsid w:val="00A532D8"/>
    <w:rsid w:val="00A5459A"/>
    <w:rsid w:val="00A54B51"/>
    <w:rsid w:val="00A55FF0"/>
    <w:rsid w:val="00A57534"/>
    <w:rsid w:val="00A57BEE"/>
    <w:rsid w:val="00A61F5D"/>
    <w:rsid w:val="00A63FC2"/>
    <w:rsid w:val="00A641FA"/>
    <w:rsid w:val="00A642B1"/>
    <w:rsid w:val="00A64969"/>
    <w:rsid w:val="00A65317"/>
    <w:rsid w:val="00A66A23"/>
    <w:rsid w:val="00A66A5A"/>
    <w:rsid w:val="00A6780B"/>
    <w:rsid w:val="00A67AF2"/>
    <w:rsid w:val="00A67CE5"/>
    <w:rsid w:val="00A70C11"/>
    <w:rsid w:val="00A72B3A"/>
    <w:rsid w:val="00A7526C"/>
    <w:rsid w:val="00A75687"/>
    <w:rsid w:val="00A75759"/>
    <w:rsid w:val="00A75A6B"/>
    <w:rsid w:val="00A75CF1"/>
    <w:rsid w:val="00A7601E"/>
    <w:rsid w:val="00A76300"/>
    <w:rsid w:val="00A766F7"/>
    <w:rsid w:val="00A77E4F"/>
    <w:rsid w:val="00A812C2"/>
    <w:rsid w:val="00A817BD"/>
    <w:rsid w:val="00A82617"/>
    <w:rsid w:val="00A8371A"/>
    <w:rsid w:val="00A854ED"/>
    <w:rsid w:val="00A85EBB"/>
    <w:rsid w:val="00A86132"/>
    <w:rsid w:val="00A8662A"/>
    <w:rsid w:val="00A86CD0"/>
    <w:rsid w:val="00A9211E"/>
    <w:rsid w:val="00A923DF"/>
    <w:rsid w:val="00A92E6C"/>
    <w:rsid w:val="00A941DF"/>
    <w:rsid w:val="00A97908"/>
    <w:rsid w:val="00AA0EA6"/>
    <w:rsid w:val="00AA14C5"/>
    <w:rsid w:val="00AA17D8"/>
    <w:rsid w:val="00AA19DB"/>
    <w:rsid w:val="00AA1A65"/>
    <w:rsid w:val="00AA2C0A"/>
    <w:rsid w:val="00AA342D"/>
    <w:rsid w:val="00AA543F"/>
    <w:rsid w:val="00AA5626"/>
    <w:rsid w:val="00AB003F"/>
    <w:rsid w:val="00AB3595"/>
    <w:rsid w:val="00AB3922"/>
    <w:rsid w:val="00AB3FCB"/>
    <w:rsid w:val="00AB4A93"/>
    <w:rsid w:val="00AB5286"/>
    <w:rsid w:val="00AC1534"/>
    <w:rsid w:val="00AC28EC"/>
    <w:rsid w:val="00AC2EC6"/>
    <w:rsid w:val="00AC32C6"/>
    <w:rsid w:val="00AC3D11"/>
    <w:rsid w:val="00AC3FD8"/>
    <w:rsid w:val="00AC550A"/>
    <w:rsid w:val="00AC7F2F"/>
    <w:rsid w:val="00AD0077"/>
    <w:rsid w:val="00AD06A1"/>
    <w:rsid w:val="00AD0E69"/>
    <w:rsid w:val="00AD35E7"/>
    <w:rsid w:val="00AD3A3F"/>
    <w:rsid w:val="00AD4321"/>
    <w:rsid w:val="00AD4349"/>
    <w:rsid w:val="00AD5066"/>
    <w:rsid w:val="00AD5AB6"/>
    <w:rsid w:val="00AD602B"/>
    <w:rsid w:val="00AD63F4"/>
    <w:rsid w:val="00AD6749"/>
    <w:rsid w:val="00AD71C1"/>
    <w:rsid w:val="00AE02EB"/>
    <w:rsid w:val="00AE117D"/>
    <w:rsid w:val="00AE118D"/>
    <w:rsid w:val="00AE1C65"/>
    <w:rsid w:val="00AE1F6F"/>
    <w:rsid w:val="00AE2B9C"/>
    <w:rsid w:val="00AE2BE5"/>
    <w:rsid w:val="00AE37E7"/>
    <w:rsid w:val="00AE3B5B"/>
    <w:rsid w:val="00AE3B91"/>
    <w:rsid w:val="00AE446C"/>
    <w:rsid w:val="00AE5A6C"/>
    <w:rsid w:val="00AE6029"/>
    <w:rsid w:val="00AE64ED"/>
    <w:rsid w:val="00AF170C"/>
    <w:rsid w:val="00AF3256"/>
    <w:rsid w:val="00AF3EF7"/>
    <w:rsid w:val="00AF4041"/>
    <w:rsid w:val="00AF428E"/>
    <w:rsid w:val="00AF42CF"/>
    <w:rsid w:val="00AF4BCA"/>
    <w:rsid w:val="00AF5306"/>
    <w:rsid w:val="00AF53E9"/>
    <w:rsid w:val="00AF594E"/>
    <w:rsid w:val="00AF5F5D"/>
    <w:rsid w:val="00AF6B32"/>
    <w:rsid w:val="00AF6D7D"/>
    <w:rsid w:val="00B001B7"/>
    <w:rsid w:val="00B00B79"/>
    <w:rsid w:val="00B0122A"/>
    <w:rsid w:val="00B0167C"/>
    <w:rsid w:val="00B02D59"/>
    <w:rsid w:val="00B04C01"/>
    <w:rsid w:val="00B04F36"/>
    <w:rsid w:val="00B050F6"/>
    <w:rsid w:val="00B0787C"/>
    <w:rsid w:val="00B07E20"/>
    <w:rsid w:val="00B10205"/>
    <w:rsid w:val="00B12743"/>
    <w:rsid w:val="00B12810"/>
    <w:rsid w:val="00B12871"/>
    <w:rsid w:val="00B12B9D"/>
    <w:rsid w:val="00B12CDB"/>
    <w:rsid w:val="00B133A7"/>
    <w:rsid w:val="00B1484F"/>
    <w:rsid w:val="00B14930"/>
    <w:rsid w:val="00B14956"/>
    <w:rsid w:val="00B14C7B"/>
    <w:rsid w:val="00B16957"/>
    <w:rsid w:val="00B16FA4"/>
    <w:rsid w:val="00B205BD"/>
    <w:rsid w:val="00B20EA7"/>
    <w:rsid w:val="00B21778"/>
    <w:rsid w:val="00B230E7"/>
    <w:rsid w:val="00B2332C"/>
    <w:rsid w:val="00B2395B"/>
    <w:rsid w:val="00B2430A"/>
    <w:rsid w:val="00B25318"/>
    <w:rsid w:val="00B25A28"/>
    <w:rsid w:val="00B26883"/>
    <w:rsid w:val="00B27455"/>
    <w:rsid w:val="00B27C8C"/>
    <w:rsid w:val="00B27FD0"/>
    <w:rsid w:val="00B30523"/>
    <w:rsid w:val="00B319D6"/>
    <w:rsid w:val="00B31E15"/>
    <w:rsid w:val="00B34025"/>
    <w:rsid w:val="00B3454E"/>
    <w:rsid w:val="00B34B2E"/>
    <w:rsid w:val="00B352C6"/>
    <w:rsid w:val="00B35301"/>
    <w:rsid w:val="00B3577B"/>
    <w:rsid w:val="00B3605C"/>
    <w:rsid w:val="00B36681"/>
    <w:rsid w:val="00B37EE6"/>
    <w:rsid w:val="00B4206D"/>
    <w:rsid w:val="00B4290C"/>
    <w:rsid w:val="00B42AB1"/>
    <w:rsid w:val="00B433C8"/>
    <w:rsid w:val="00B44CD7"/>
    <w:rsid w:val="00B45AA5"/>
    <w:rsid w:val="00B460E6"/>
    <w:rsid w:val="00B46520"/>
    <w:rsid w:val="00B4706E"/>
    <w:rsid w:val="00B470AC"/>
    <w:rsid w:val="00B47F20"/>
    <w:rsid w:val="00B50172"/>
    <w:rsid w:val="00B52244"/>
    <w:rsid w:val="00B52965"/>
    <w:rsid w:val="00B53FA2"/>
    <w:rsid w:val="00B5450C"/>
    <w:rsid w:val="00B54FC6"/>
    <w:rsid w:val="00B55F05"/>
    <w:rsid w:val="00B563C7"/>
    <w:rsid w:val="00B56B7B"/>
    <w:rsid w:val="00B57447"/>
    <w:rsid w:val="00B578D4"/>
    <w:rsid w:val="00B57D3C"/>
    <w:rsid w:val="00B60005"/>
    <w:rsid w:val="00B6004A"/>
    <w:rsid w:val="00B60312"/>
    <w:rsid w:val="00B60B98"/>
    <w:rsid w:val="00B60FC5"/>
    <w:rsid w:val="00B6175F"/>
    <w:rsid w:val="00B6191B"/>
    <w:rsid w:val="00B621C7"/>
    <w:rsid w:val="00B62208"/>
    <w:rsid w:val="00B6330D"/>
    <w:rsid w:val="00B63321"/>
    <w:rsid w:val="00B63E96"/>
    <w:rsid w:val="00B649B4"/>
    <w:rsid w:val="00B651EF"/>
    <w:rsid w:val="00B6546E"/>
    <w:rsid w:val="00B6558A"/>
    <w:rsid w:val="00B67CBE"/>
    <w:rsid w:val="00B703CF"/>
    <w:rsid w:val="00B72B24"/>
    <w:rsid w:val="00B73A04"/>
    <w:rsid w:val="00B75713"/>
    <w:rsid w:val="00B76D58"/>
    <w:rsid w:val="00B771C0"/>
    <w:rsid w:val="00B80521"/>
    <w:rsid w:val="00B81D9F"/>
    <w:rsid w:val="00B83E79"/>
    <w:rsid w:val="00B84280"/>
    <w:rsid w:val="00B84BB3"/>
    <w:rsid w:val="00B84F95"/>
    <w:rsid w:val="00B85833"/>
    <w:rsid w:val="00B85977"/>
    <w:rsid w:val="00B91534"/>
    <w:rsid w:val="00B91799"/>
    <w:rsid w:val="00B91CE6"/>
    <w:rsid w:val="00B94269"/>
    <w:rsid w:val="00B964E9"/>
    <w:rsid w:val="00B972C6"/>
    <w:rsid w:val="00BA055B"/>
    <w:rsid w:val="00BA0D67"/>
    <w:rsid w:val="00BA1403"/>
    <w:rsid w:val="00BA39C9"/>
    <w:rsid w:val="00BA4698"/>
    <w:rsid w:val="00BA4A12"/>
    <w:rsid w:val="00BA5170"/>
    <w:rsid w:val="00BA5905"/>
    <w:rsid w:val="00BA7BC8"/>
    <w:rsid w:val="00BB0D53"/>
    <w:rsid w:val="00BB24B8"/>
    <w:rsid w:val="00BB2C32"/>
    <w:rsid w:val="00BB3242"/>
    <w:rsid w:val="00BB3D8E"/>
    <w:rsid w:val="00BB4835"/>
    <w:rsid w:val="00BB5D98"/>
    <w:rsid w:val="00BB5F31"/>
    <w:rsid w:val="00BB7093"/>
    <w:rsid w:val="00BB7641"/>
    <w:rsid w:val="00BB76FF"/>
    <w:rsid w:val="00BB7786"/>
    <w:rsid w:val="00BB7BC0"/>
    <w:rsid w:val="00BB7EDA"/>
    <w:rsid w:val="00BC1446"/>
    <w:rsid w:val="00BC21C5"/>
    <w:rsid w:val="00BC2D11"/>
    <w:rsid w:val="00BC3460"/>
    <w:rsid w:val="00BC3FE6"/>
    <w:rsid w:val="00BC40FF"/>
    <w:rsid w:val="00BC4E8E"/>
    <w:rsid w:val="00BC5478"/>
    <w:rsid w:val="00BC5C98"/>
    <w:rsid w:val="00BC6CDB"/>
    <w:rsid w:val="00BD1D1D"/>
    <w:rsid w:val="00BD257C"/>
    <w:rsid w:val="00BD27D4"/>
    <w:rsid w:val="00BD2DBB"/>
    <w:rsid w:val="00BD53C3"/>
    <w:rsid w:val="00BD685A"/>
    <w:rsid w:val="00BD6930"/>
    <w:rsid w:val="00BD6A02"/>
    <w:rsid w:val="00BE02B2"/>
    <w:rsid w:val="00BE02B6"/>
    <w:rsid w:val="00BE4E28"/>
    <w:rsid w:val="00BE7FFC"/>
    <w:rsid w:val="00BF04B3"/>
    <w:rsid w:val="00BF2EC4"/>
    <w:rsid w:val="00BF321C"/>
    <w:rsid w:val="00BF32BD"/>
    <w:rsid w:val="00BF4034"/>
    <w:rsid w:val="00BF4EA0"/>
    <w:rsid w:val="00BF645D"/>
    <w:rsid w:val="00BF6D77"/>
    <w:rsid w:val="00C0054C"/>
    <w:rsid w:val="00C00C8A"/>
    <w:rsid w:val="00C0148D"/>
    <w:rsid w:val="00C01983"/>
    <w:rsid w:val="00C01A60"/>
    <w:rsid w:val="00C041CE"/>
    <w:rsid w:val="00C0434C"/>
    <w:rsid w:val="00C059CF"/>
    <w:rsid w:val="00C05B16"/>
    <w:rsid w:val="00C0637C"/>
    <w:rsid w:val="00C0698C"/>
    <w:rsid w:val="00C1024E"/>
    <w:rsid w:val="00C10D46"/>
    <w:rsid w:val="00C14498"/>
    <w:rsid w:val="00C15E66"/>
    <w:rsid w:val="00C17907"/>
    <w:rsid w:val="00C17AE9"/>
    <w:rsid w:val="00C205AE"/>
    <w:rsid w:val="00C2403B"/>
    <w:rsid w:val="00C2430F"/>
    <w:rsid w:val="00C247B0"/>
    <w:rsid w:val="00C251E8"/>
    <w:rsid w:val="00C253A9"/>
    <w:rsid w:val="00C26EAA"/>
    <w:rsid w:val="00C2705C"/>
    <w:rsid w:val="00C27E3F"/>
    <w:rsid w:val="00C322AF"/>
    <w:rsid w:val="00C36451"/>
    <w:rsid w:val="00C367D3"/>
    <w:rsid w:val="00C37F39"/>
    <w:rsid w:val="00C42DB2"/>
    <w:rsid w:val="00C449D0"/>
    <w:rsid w:val="00C45088"/>
    <w:rsid w:val="00C47AB4"/>
    <w:rsid w:val="00C528A2"/>
    <w:rsid w:val="00C52DA7"/>
    <w:rsid w:val="00C55441"/>
    <w:rsid w:val="00C55686"/>
    <w:rsid w:val="00C5574C"/>
    <w:rsid w:val="00C56D11"/>
    <w:rsid w:val="00C57D57"/>
    <w:rsid w:val="00C6021B"/>
    <w:rsid w:val="00C60A16"/>
    <w:rsid w:val="00C610D3"/>
    <w:rsid w:val="00C61BD7"/>
    <w:rsid w:val="00C61CC6"/>
    <w:rsid w:val="00C623F9"/>
    <w:rsid w:val="00C63D04"/>
    <w:rsid w:val="00C64418"/>
    <w:rsid w:val="00C65785"/>
    <w:rsid w:val="00C663F5"/>
    <w:rsid w:val="00C664A0"/>
    <w:rsid w:val="00C66A3A"/>
    <w:rsid w:val="00C7153F"/>
    <w:rsid w:val="00C71696"/>
    <w:rsid w:val="00C71BD1"/>
    <w:rsid w:val="00C72173"/>
    <w:rsid w:val="00C7383B"/>
    <w:rsid w:val="00C73E8F"/>
    <w:rsid w:val="00C75F37"/>
    <w:rsid w:val="00C769EB"/>
    <w:rsid w:val="00C80188"/>
    <w:rsid w:val="00C8080B"/>
    <w:rsid w:val="00C813AD"/>
    <w:rsid w:val="00C81A7B"/>
    <w:rsid w:val="00C82F6D"/>
    <w:rsid w:val="00C833D7"/>
    <w:rsid w:val="00C83561"/>
    <w:rsid w:val="00C839F8"/>
    <w:rsid w:val="00C90AE6"/>
    <w:rsid w:val="00C91E3E"/>
    <w:rsid w:val="00C91F5D"/>
    <w:rsid w:val="00C93917"/>
    <w:rsid w:val="00C93E5C"/>
    <w:rsid w:val="00C942FE"/>
    <w:rsid w:val="00C943E7"/>
    <w:rsid w:val="00C94987"/>
    <w:rsid w:val="00C95610"/>
    <w:rsid w:val="00C9571F"/>
    <w:rsid w:val="00C95EC3"/>
    <w:rsid w:val="00C977CA"/>
    <w:rsid w:val="00CA0789"/>
    <w:rsid w:val="00CA1278"/>
    <w:rsid w:val="00CA1457"/>
    <w:rsid w:val="00CA1DB8"/>
    <w:rsid w:val="00CA3565"/>
    <w:rsid w:val="00CA361B"/>
    <w:rsid w:val="00CA44AB"/>
    <w:rsid w:val="00CB04E1"/>
    <w:rsid w:val="00CB0D9B"/>
    <w:rsid w:val="00CB0FF5"/>
    <w:rsid w:val="00CB1919"/>
    <w:rsid w:val="00CB1AAC"/>
    <w:rsid w:val="00CB1CD0"/>
    <w:rsid w:val="00CB26D2"/>
    <w:rsid w:val="00CB2FAE"/>
    <w:rsid w:val="00CB433D"/>
    <w:rsid w:val="00CB4ECE"/>
    <w:rsid w:val="00CB521C"/>
    <w:rsid w:val="00CB5776"/>
    <w:rsid w:val="00CB57E9"/>
    <w:rsid w:val="00CB588E"/>
    <w:rsid w:val="00CB619E"/>
    <w:rsid w:val="00CB6991"/>
    <w:rsid w:val="00CC0BDD"/>
    <w:rsid w:val="00CC1727"/>
    <w:rsid w:val="00CC2963"/>
    <w:rsid w:val="00CC3A0D"/>
    <w:rsid w:val="00CC3DA3"/>
    <w:rsid w:val="00CC477D"/>
    <w:rsid w:val="00CC4912"/>
    <w:rsid w:val="00CC5A1D"/>
    <w:rsid w:val="00CC7469"/>
    <w:rsid w:val="00CC7A51"/>
    <w:rsid w:val="00CD0B8F"/>
    <w:rsid w:val="00CD2757"/>
    <w:rsid w:val="00CD2EC8"/>
    <w:rsid w:val="00CD31C9"/>
    <w:rsid w:val="00CD6290"/>
    <w:rsid w:val="00CD6868"/>
    <w:rsid w:val="00CE098F"/>
    <w:rsid w:val="00CE0A2C"/>
    <w:rsid w:val="00CE10AA"/>
    <w:rsid w:val="00CE3697"/>
    <w:rsid w:val="00CE3AAE"/>
    <w:rsid w:val="00CE3BE8"/>
    <w:rsid w:val="00CE473C"/>
    <w:rsid w:val="00CE5FF0"/>
    <w:rsid w:val="00CE771F"/>
    <w:rsid w:val="00CF1A15"/>
    <w:rsid w:val="00CF27A6"/>
    <w:rsid w:val="00CF29D1"/>
    <w:rsid w:val="00CF2E6E"/>
    <w:rsid w:val="00CF31B5"/>
    <w:rsid w:val="00CF39E5"/>
    <w:rsid w:val="00CF6DAA"/>
    <w:rsid w:val="00CF6EFC"/>
    <w:rsid w:val="00D0097C"/>
    <w:rsid w:val="00D012DE"/>
    <w:rsid w:val="00D06001"/>
    <w:rsid w:val="00D0611C"/>
    <w:rsid w:val="00D06A8D"/>
    <w:rsid w:val="00D06D56"/>
    <w:rsid w:val="00D10A76"/>
    <w:rsid w:val="00D1211A"/>
    <w:rsid w:val="00D12EC7"/>
    <w:rsid w:val="00D14203"/>
    <w:rsid w:val="00D1444D"/>
    <w:rsid w:val="00D157B5"/>
    <w:rsid w:val="00D15C18"/>
    <w:rsid w:val="00D178FB"/>
    <w:rsid w:val="00D17C87"/>
    <w:rsid w:val="00D2071C"/>
    <w:rsid w:val="00D256CF"/>
    <w:rsid w:val="00D25C60"/>
    <w:rsid w:val="00D26A3E"/>
    <w:rsid w:val="00D275A8"/>
    <w:rsid w:val="00D30577"/>
    <w:rsid w:val="00D30CE7"/>
    <w:rsid w:val="00D31448"/>
    <w:rsid w:val="00D3188C"/>
    <w:rsid w:val="00D31AA3"/>
    <w:rsid w:val="00D335AB"/>
    <w:rsid w:val="00D341B8"/>
    <w:rsid w:val="00D34A6D"/>
    <w:rsid w:val="00D35002"/>
    <w:rsid w:val="00D352F6"/>
    <w:rsid w:val="00D36807"/>
    <w:rsid w:val="00D36FE1"/>
    <w:rsid w:val="00D371B6"/>
    <w:rsid w:val="00D41A36"/>
    <w:rsid w:val="00D449CA"/>
    <w:rsid w:val="00D44FB7"/>
    <w:rsid w:val="00D4764C"/>
    <w:rsid w:val="00D50468"/>
    <w:rsid w:val="00D50837"/>
    <w:rsid w:val="00D50B2E"/>
    <w:rsid w:val="00D536EF"/>
    <w:rsid w:val="00D54BA8"/>
    <w:rsid w:val="00D56C39"/>
    <w:rsid w:val="00D575B3"/>
    <w:rsid w:val="00D57CED"/>
    <w:rsid w:val="00D57E8A"/>
    <w:rsid w:val="00D62224"/>
    <w:rsid w:val="00D62487"/>
    <w:rsid w:val="00D6262F"/>
    <w:rsid w:val="00D63BF0"/>
    <w:rsid w:val="00D6521A"/>
    <w:rsid w:val="00D65681"/>
    <w:rsid w:val="00D70062"/>
    <w:rsid w:val="00D72F60"/>
    <w:rsid w:val="00D73010"/>
    <w:rsid w:val="00D73765"/>
    <w:rsid w:val="00D73C86"/>
    <w:rsid w:val="00D7545F"/>
    <w:rsid w:val="00D7754B"/>
    <w:rsid w:val="00D779C6"/>
    <w:rsid w:val="00D82573"/>
    <w:rsid w:val="00D84081"/>
    <w:rsid w:val="00D865AE"/>
    <w:rsid w:val="00D87B4C"/>
    <w:rsid w:val="00D9136E"/>
    <w:rsid w:val="00D91FF5"/>
    <w:rsid w:val="00D92878"/>
    <w:rsid w:val="00D94A17"/>
    <w:rsid w:val="00D94A3C"/>
    <w:rsid w:val="00D9512C"/>
    <w:rsid w:val="00D96962"/>
    <w:rsid w:val="00D96ABA"/>
    <w:rsid w:val="00DA34CB"/>
    <w:rsid w:val="00DA48DF"/>
    <w:rsid w:val="00DA6BA3"/>
    <w:rsid w:val="00DB15B1"/>
    <w:rsid w:val="00DB21D4"/>
    <w:rsid w:val="00DB24DB"/>
    <w:rsid w:val="00DB252E"/>
    <w:rsid w:val="00DB38C2"/>
    <w:rsid w:val="00DB403A"/>
    <w:rsid w:val="00DB4C1D"/>
    <w:rsid w:val="00DB4DE1"/>
    <w:rsid w:val="00DB51B3"/>
    <w:rsid w:val="00DB53AD"/>
    <w:rsid w:val="00DB6316"/>
    <w:rsid w:val="00DB7CFF"/>
    <w:rsid w:val="00DC0F1B"/>
    <w:rsid w:val="00DC25E2"/>
    <w:rsid w:val="00DC2664"/>
    <w:rsid w:val="00DC277D"/>
    <w:rsid w:val="00DC3B4B"/>
    <w:rsid w:val="00DC3E11"/>
    <w:rsid w:val="00DC3FD7"/>
    <w:rsid w:val="00DC416C"/>
    <w:rsid w:val="00DC5269"/>
    <w:rsid w:val="00DC551B"/>
    <w:rsid w:val="00DC56CD"/>
    <w:rsid w:val="00DC6DF9"/>
    <w:rsid w:val="00DC7C8F"/>
    <w:rsid w:val="00DD0040"/>
    <w:rsid w:val="00DD05D4"/>
    <w:rsid w:val="00DD07F2"/>
    <w:rsid w:val="00DD0B4B"/>
    <w:rsid w:val="00DD0D05"/>
    <w:rsid w:val="00DD13C9"/>
    <w:rsid w:val="00DD2083"/>
    <w:rsid w:val="00DD3142"/>
    <w:rsid w:val="00DD3BF7"/>
    <w:rsid w:val="00DD52F6"/>
    <w:rsid w:val="00DD640D"/>
    <w:rsid w:val="00DE04E5"/>
    <w:rsid w:val="00DE107E"/>
    <w:rsid w:val="00DE11D3"/>
    <w:rsid w:val="00DE24C8"/>
    <w:rsid w:val="00DE30A9"/>
    <w:rsid w:val="00DE3399"/>
    <w:rsid w:val="00DE35FF"/>
    <w:rsid w:val="00DE37FA"/>
    <w:rsid w:val="00DE3AC6"/>
    <w:rsid w:val="00DE3C2D"/>
    <w:rsid w:val="00DE3FF1"/>
    <w:rsid w:val="00DE423A"/>
    <w:rsid w:val="00DE4C3F"/>
    <w:rsid w:val="00DE57DF"/>
    <w:rsid w:val="00DE7BCB"/>
    <w:rsid w:val="00DF3800"/>
    <w:rsid w:val="00DF4316"/>
    <w:rsid w:val="00DF436C"/>
    <w:rsid w:val="00DF4494"/>
    <w:rsid w:val="00DF44B6"/>
    <w:rsid w:val="00DF4977"/>
    <w:rsid w:val="00DF55E0"/>
    <w:rsid w:val="00DF5726"/>
    <w:rsid w:val="00DF5C56"/>
    <w:rsid w:val="00DF7032"/>
    <w:rsid w:val="00DF7406"/>
    <w:rsid w:val="00DF7C78"/>
    <w:rsid w:val="00E003A3"/>
    <w:rsid w:val="00E00451"/>
    <w:rsid w:val="00E00B65"/>
    <w:rsid w:val="00E011A6"/>
    <w:rsid w:val="00E01924"/>
    <w:rsid w:val="00E01C86"/>
    <w:rsid w:val="00E03A5B"/>
    <w:rsid w:val="00E04F20"/>
    <w:rsid w:val="00E06557"/>
    <w:rsid w:val="00E110D3"/>
    <w:rsid w:val="00E11121"/>
    <w:rsid w:val="00E1131D"/>
    <w:rsid w:val="00E11F13"/>
    <w:rsid w:val="00E1206F"/>
    <w:rsid w:val="00E120C3"/>
    <w:rsid w:val="00E12288"/>
    <w:rsid w:val="00E126FA"/>
    <w:rsid w:val="00E1386B"/>
    <w:rsid w:val="00E1478A"/>
    <w:rsid w:val="00E160DA"/>
    <w:rsid w:val="00E16142"/>
    <w:rsid w:val="00E169F2"/>
    <w:rsid w:val="00E16DEC"/>
    <w:rsid w:val="00E1710A"/>
    <w:rsid w:val="00E174AF"/>
    <w:rsid w:val="00E2091B"/>
    <w:rsid w:val="00E22060"/>
    <w:rsid w:val="00E22F68"/>
    <w:rsid w:val="00E23142"/>
    <w:rsid w:val="00E231AE"/>
    <w:rsid w:val="00E240CB"/>
    <w:rsid w:val="00E24A98"/>
    <w:rsid w:val="00E25DBE"/>
    <w:rsid w:val="00E26950"/>
    <w:rsid w:val="00E26967"/>
    <w:rsid w:val="00E27319"/>
    <w:rsid w:val="00E27451"/>
    <w:rsid w:val="00E27594"/>
    <w:rsid w:val="00E276D3"/>
    <w:rsid w:val="00E27B43"/>
    <w:rsid w:val="00E30EA3"/>
    <w:rsid w:val="00E30F13"/>
    <w:rsid w:val="00E311AC"/>
    <w:rsid w:val="00E33BBC"/>
    <w:rsid w:val="00E35A6E"/>
    <w:rsid w:val="00E3687C"/>
    <w:rsid w:val="00E36925"/>
    <w:rsid w:val="00E374DF"/>
    <w:rsid w:val="00E3792D"/>
    <w:rsid w:val="00E40160"/>
    <w:rsid w:val="00E4081C"/>
    <w:rsid w:val="00E40A05"/>
    <w:rsid w:val="00E40B1A"/>
    <w:rsid w:val="00E40BFA"/>
    <w:rsid w:val="00E41B42"/>
    <w:rsid w:val="00E42EC4"/>
    <w:rsid w:val="00E432AF"/>
    <w:rsid w:val="00E43AFA"/>
    <w:rsid w:val="00E452C0"/>
    <w:rsid w:val="00E47D31"/>
    <w:rsid w:val="00E50867"/>
    <w:rsid w:val="00E50B13"/>
    <w:rsid w:val="00E50CC2"/>
    <w:rsid w:val="00E51167"/>
    <w:rsid w:val="00E516F3"/>
    <w:rsid w:val="00E520F5"/>
    <w:rsid w:val="00E522A2"/>
    <w:rsid w:val="00E526E4"/>
    <w:rsid w:val="00E527E2"/>
    <w:rsid w:val="00E52FCB"/>
    <w:rsid w:val="00E548DC"/>
    <w:rsid w:val="00E5541D"/>
    <w:rsid w:val="00E560D9"/>
    <w:rsid w:val="00E569F2"/>
    <w:rsid w:val="00E57834"/>
    <w:rsid w:val="00E609EF"/>
    <w:rsid w:val="00E60CE7"/>
    <w:rsid w:val="00E60E1A"/>
    <w:rsid w:val="00E60EB6"/>
    <w:rsid w:val="00E610C6"/>
    <w:rsid w:val="00E618C8"/>
    <w:rsid w:val="00E61C0A"/>
    <w:rsid w:val="00E62141"/>
    <w:rsid w:val="00E6221F"/>
    <w:rsid w:val="00E62243"/>
    <w:rsid w:val="00E6255B"/>
    <w:rsid w:val="00E629A4"/>
    <w:rsid w:val="00E63DF3"/>
    <w:rsid w:val="00E64251"/>
    <w:rsid w:val="00E64389"/>
    <w:rsid w:val="00E6463B"/>
    <w:rsid w:val="00E66F5D"/>
    <w:rsid w:val="00E672E6"/>
    <w:rsid w:val="00E700AE"/>
    <w:rsid w:val="00E7140A"/>
    <w:rsid w:val="00E714F7"/>
    <w:rsid w:val="00E71799"/>
    <w:rsid w:val="00E719FC"/>
    <w:rsid w:val="00E71A29"/>
    <w:rsid w:val="00E72C39"/>
    <w:rsid w:val="00E736BB"/>
    <w:rsid w:val="00E73DBE"/>
    <w:rsid w:val="00E7495D"/>
    <w:rsid w:val="00E74965"/>
    <w:rsid w:val="00E750A8"/>
    <w:rsid w:val="00E765B9"/>
    <w:rsid w:val="00E769D5"/>
    <w:rsid w:val="00E80111"/>
    <w:rsid w:val="00E819B5"/>
    <w:rsid w:val="00E83B9C"/>
    <w:rsid w:val="00E85581"/>
    <w:rsid w:val="00E86611"/>
    <w:rsid w:val="00E86810"/>
    <w:rsid w:val="00E87651"/>
    <w:rsid w:val="00E91BC4"/>
    <w:rsid w:val="00E921A9"/>
    <w:rsid w:val="00E93079"/>
    <w:rsid w:val="00E95561"/>
    <w:rsid w:val="00E96841"/>
    <w:rsid w:val="00E976DF"/>
    <w:rsid w:val="00E97AF8"/>
    <w:rsid w:val="00EA02E1"/>
    <w:rsid w:val="00EA069F"/>
    <w:rsid w:val="00EA08A3"/>
    <w:rsid w:val="00EA0B37"/>
    <w:rsid w:val="00EA2174"/>
    <w:rsid w:val="00EA23E8"/>
    <w:rsid w:val="00EA2B62"/>
    <w:rsid w:val="00EA2DBD"/>
    <w:rsid w:val="00EA41DD"/>
    <w:rsid w:val="00EA4918"/>
    <w:rsid w:val="00EA63C9"/>
    <w:rsid w:val="00EA6FD6"/>
    <w:rsid w:val="00EB04F9"/>
    <w:rsid w:val="00EB0C51"/>
    <w:rsid w:val="00EB0E59"/>
    <w:rsid w:val="00EB2B89"/>
    <w:rsid w:val="00EB304E"/>
    <w:rsid w:val="00EB42F7"/>
    <w:rsid w:val="00EB63E1"/>
    <w:rsid w:val="00EB6C4A"/>
    <w:rsid w:val="00EB6CC6"/>
    <w:rsid w:val="00EC0BC0"/>
    <w:rsid w:val="00EC355C"/>
    <w:rsid w:val="00EC360D"/>
    <w:rsid w:val="00EC515B"/>
    <w:rsid w:val="00EC631B"/>
    <w:rsid w:val="00EC7891"/>
    <w:rsid w:val="00EC7911"/>
    <w:rsid w:val="00EC7B10"/>
    <w:rsid w:val="00ED1543"/>
    <w:rsid w:val="00ED165D"/>
    <w:rsid w:val="00ED1D4B"/>
    <w:rsid w:val="00ED2F3E"/>
    <w:rsid w:val="00ED303F"/>
    <w:rsid w:val="00ED436C"/>
    <w:rsid w:val="00ED52B0"/>
    <w:rsid w:val="00ED599D"/>
    <w:rsid w:val="00ED7BEC"/>
    <w:rsid w:val="00EE1888"/>
    <w:rsid w:val="00EE1EB4"/>
    <w:rsid w:val="00EE20BE"/>
    <w:rsid w:val="00EE22BD"/>
    <w:rsid w:val="00EE334F"/>
    <w:rsid w:val="00EE3663"/>
    <w:rsid w:val="00EE3A25"/>
    <w:rsid w:val="00EE459A"/>
    <w:rsid w:val="00EE4935"/>
    <w:rsid w:val="00EE53AD"/>
    <w:rsid w:val="00EF0169"/>
    <w:rsid w:val="00EF11CA"/>
    <w:rsid w:val="00EF25BE"/>
    <w:rsid w:val="00EF26B8"/>
    <w:rsid w:val="00EF27DE"/>
    <w:rsid w:val="00EF3B09"/>
    <w:rsid w:val="00EF4AC1"/>
    <w:rsid w:val="00EF4BEC"/>
    <w:rsid w:val="00EF5E51"/>
    <w:rsid w:val="00EF6EC7"/>
    <w:rsid w:val="00EF7D97"/>
    <w:rsid w:val="00F006DB"/>
    <w:rsid w:val="00F01637"/>
    <w:rsid w:val="00F022F8"/>
    <w:rsid w:val="00F0433C"/>
    <w:rsid w:val="00F045B3"/>
    <w:rsid w:val="00F04B7D"/>
    <w:rsid w:val="00F052D0"/>
    <w:rsid w:val="00F0549F"/>
    <w:rsid w:val="00F055D3"/>
    <w:rsid w:val="00F05B7B"/>
    <w:rsid w:val="00F06551"/>
    <w:rsid w:val="00F07706"/>
    <w:rsid w:val="00F07843"/>
    <w:rsid w:val="00F1014F"/>
    <w:rsid w:val="00F10300"/>
    <w:rsid w:val="00F105C8"/>
    <w:rsid w:val="00F11FCF"/>
    <w:rsid w:val="00F12297"/>
    <w:rsid w:val="00F12481"/>
    <w:rsid w:val="00F126EA"/>
    <w:rsid w:val="00F12ED6"/>
    <w:rsid w:val="00F13C9D"/>
    <w:rsid w:val="00F14B5E"/>
    <w:rsid w:val="00F14F0D"/>
    <w:rsid w:val="00F157C9"/>
    <w:rsid w:val="00F16448"/>
    <w:rsid w:val="00F17E4A"/>
    <w:rsid w:val="00F207FA"/>
    <w:rsid w:val="00F219CB"/>
    <w:rsid w:val="00F2242F"/>
    <w:rsid w:val="00F2299D"/>
    <w:rsid w:val="00F22CA7"/>
    <w:rsid w:val="00F23759"/>
    <w:rsid w:val="00F26E32"/>
    <w:rsid w:val="00F27027"/>
    <w:rsid w:val="00F27960"/>
    <w:rsid w:val="00F27EE8"/>
    <w:rsid w:val="00F30AD7"/>
    <w:rsid w:val="00F326A1"/>
    <w:rsid w:val="00F32B29"/>
    <w:rsid w:val="00F35BFE"/>
    <w:rsid w:val="00F36C09"/>
    <w:rsid w:val="00F36D09"/>
    <w:rsid w:val="00F3703B"/>
    <w:rsid w:val="00F375DA"/>
    <w:rsid w:val="00F37AFD"/>
    <w:rsid w:val="00F40274"/>
    <w:rsid w:val="00F4089E"/>
    <w:rsid w:val="00F408BB"/>
    <w:rsid w:val="00F410A4"/>
    <w:rsid w:val="00F41FD0"/>
    <w:rsid w:val="00F42F7F"/>
    <w:rsid w:val="00F431BF"/>
    <w:rsid w:val="00F43812"/>
    <w:rsid w:val="00F43CC3"/>
    <w:rsid w:val="00F440A0"/>
    <w:rsid w:val="00F4452F"/>
    <w:rsid w:val="00F44AA5"/>
    <w:rsid w:val="00F4504E"/>
    <w:rsid w:val="00F459A2"/>
    <w:rsid w:val="00F46F3C"/>
    <w:rsid w:val="00F474B4"/>
    <w:rsid w:val="00F4791F"/>
    <w:rsid w:val="00F5091C"/>
    <w:rsid w:val="00F5171E"/>
    <w:rsid w:val="00F51A80"/>
    <w:rsid w:val="00F51E20"/>
    <w:rsid w:val="00F52453"/>
    <w:rsid w:val="00F525D5"/>
    <w:rsid w:val="00F52E61"/>
    <w:rsid w:val="00F53724"/>
    <w:rsid w:val="00F54694"/>
    <w:rsid w:val="00F54ACD"/>
    <w:rsid w:val="00F54D38"/>
    <w:rsid w:val="00F5559F"/>
    <w:rsid w:val="00F555FF"/>
    <w:rsid w:val="00F566E6"/>
    <w:rsid w:val="00F570EF"/>
    <w:rsid w:val="00F5721D"/>
    <w:rsid w:val="00F576EF"/>
    <w:rsid w:val="00F61304"/>
    <w:rsid w:val="00F625EF"/>
    <w:rsid w:val="00F64C33"/>
    <w:rsid w:val="00F65CE2"/>
    <w:rsid w:val="00F66D48"/>
    <w:rsid w:val="00F67C42"/>
    <w:rsid w:val="00F711E3"/>
    <w:rsid w:val="00F7143D"/>
    <w:rsid w:val="00F71BDE"/>
    <w:rsid w:val="00F72096"/>
    <w:rsid w:val="00F7373C"/>
    <w:rsid w:val="00F737DB"/>
    <w:rsid w:val="00F74304"/>
    <w:rsid w:val="00F77BBA"/>
    <w:rsid w:val="00F80FD1"/>
    <w:rsid w:val="00F81D0A"/>
    <w:rsid w:val="00F835EB"/>
    <w:rsid w:val="00F8395D"/>
    <w:rsid w:val="00F83C23"/>
    <w:rsid w:val="00F84C38"/>
    <w:rsid w:val="00F84F28"/>
    <w:rsid w:val="00F851AD"/>
    <w:rsid w:val="00F8583E"/>
    <w:rsid w:val="00F85B0F"/>
    <w:rsid w:val="00F86E54"/>
    <w:rsid w:val="00F87266"/>
    <w:rsid w:val="00F879CA"/>
    <w:rsid w:val="00F87D6F"/>
    <w:rsid w:val="00F87EA0"/>
    <w:rsid w:val="00F9021D"/>
    <w:rsid w:val="00F903A2"/>
    <w:rsid w:val="00F91368"/>
    <w:rsid w:val="00F91CB7"/>
    <w:rsid w:val="00F921A9"/>
    <w:rsid w:val="00F93031"/>
    <w:rsid w:val="00F93C5A"/>
    <w:rsid w:val="00F958EC"/>
    <w:rsid w:val="00F96178"/>
    <w:rsid w:val="00F96367"/>
    <w:rsid w:val="00F9678A"/>
    <w:rsid w:val="00F97D2D"/>
    <w:rsid w:val="00F97D65"/>
    <w:rsid w:val="00FA024D"/>
    <w:rsid w:val="00FA058F"/>
    <w:rsid w:val="00FA05E9"/>
    <w:rsid w:val="00FA086F"/>
    <w:rsid w:val="00FA16A1"/>
    <w:rsid w:val="00FA3461"/>
    <w:rsid w:val="00FA34A8"/>
    <w:rsid w:val="00FA50A5"/>
    <w:rsid w:val="00FA5115"/>
    <w:rsid w:val="00FA5755"/>
    <w:rsid w:val="00FA5A14"/>
    <w:rsid w:val="00FA5D02"/>
    <w:rsid w:val="00FA65A9"/>
    <w:rsid w:val="00FA7368"/>
    <w:rsid w:val="00FA73AA"/>
    <w:rsid w:val="00FB05FB"/>
    <w:rsid w:val="00FB23E3"/>
    <w:rsid w:val="00FB3577"/>
    <w:rsid w:val="00FB46FC"/>
    <w:rsid w:val="00FB50DC"/>
    <w:rsid w:val="00FB50F1"/>
    <w:rsid w:val="00FB5E69"/>
    <w:rsid w:val="00FB62B7"/>
    <w:rsid w:val="00FB7769"/>
    <w:rsid w:val="00FC182E"/>
    <w:rsid w:val="00FC2176"/>
    <w:rsid w:val="00FC22D5"/>
    <w:rsid w:val="00FC23D8"/>
    <w:rsid w:val="00FC315E"/>
    <w:rsid w:val="00FC321F"/>
    <w:rsid w:val="00FC3F84"/>
    <w:rsid w:val="00FC47B8"/>
    <w:rsid w:val="00FC52C7"/>
    <w:rsid w:val="00FC5A35"/>
    <w:rsid w:val="00FC5C84"/>
    <w:rsid w:val="00FC7C76"/>
    <w:rsid w:val="00FD0225"/>
    <w:rsid w:val="00FD17AF"/>
    <w:rsid w:val="00FD1B3C"/>
    <w:rsid w:val="00FD2424"/>
    <w:rsid w:val="00FD38EB"/>
    <w:rsid w:val="00FD45C2"/>
    <w:rsid w:val="00FD4E03"/>
    <w:rsid w:val="00FD5C36"/>
    <w:rsid w:val="00FD6D3E"/>
    <w:rsid w:val="00FD6F03"/>
    <w:rsid w:val="00FE07A3"/>
    <w:rsid w:val="00FE1A2E"/>
    <w:rsid w:val="00FE3620"/>
    <w:rsid w:val="00FE590B"/>
    <w:rsid w:val="00FE60E6"/>
    <w:rsid w:val="00FF0035"/>
    <w:rsid w:val="00FF05C5"/>
    <w:rsid w:val="00FF05C8"/>
    <w:rsid w:val="00FF0FD2"/>
    <w:rsid w:val="00FF193C"/>
    <w:rsid w:val="00FF1E48"/>
    <w:rsid w:val="00FF2981"/>
    <w:rsid w:val="00FF2B5A"/>
    <w:rsid w:val="00FF4B7C"/>
    <w:rsid w:val="00FF4C30"/>
    <w:rsid w:val="00FF542E"/>
    <w:rsid w:val="00FF6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9"/>
        <o:r id="V:Rule2" type="connector" idref="#_x0000_s1051"/>
        <o:r id="V:Rule3" type="connector" idref="#_x0000_s1050"/>
        <o:r id="V:Rule4" type="connector" idref="#_x0000_s1079"/>
        <o:r id="V:Rule5" type="connector" idref="#_x0000_s1064"/>
        <o:r id="V:Rule6" type="connector" idref="#_x0000_s1052"/>
        <o:r id="V:Rule7" type="connector" idref="#_x0000_s1053"/>
        <o:r id="V:Rule8" type="connector" idref="#_x0000_s1090"/>
        <o:r id="V:Rule9" type="connector" idref="#_x0000_s1073"/>
        <o:r id="V:Rule10" type="connector" idref="#_x0000_s1078"/>
        <o:r id="V:Rule11" type="connector" idref="#_x0000_s1098"/>
        <o:r id="V:Rule12" type="connector" idref="#_x0000_s1091"/>
        <o:r id="V:Rule13" type="connector" idref="#_x0000_s1095"/>
        <o:r id="V:Rule14" type="connector" idref="#_x0000_s1093"/>
        <o:r id="V:Rule15" type="connector" idref="#_x0000_s1088"/>
        <o:r id="V:Rule16" type="connector" idref="#_x0000_s1070"/>
        <o:r id="V:Rule17" type="connector" idref="#_x0000_s1058"/>
        <o:r id="V:Rule18" type="connector" idref="#_x0000_s1092"/>
        <o:r id="V:Rule19" type="connector" idref="#_x0000_s1055"/>
        <o:r id="V:Rule20" type="connector" idref="#_x0000_s1061"/>
        <o:r id="V:Rule21" type="connector" idref="#_x0000_s1065"/>
        <o:r id="V:Rule22" type="connector" idref="#_x0000_s1068"/>
        <o:r id="V:Rule23" type="connector" idref="#_x0000_s1057"/>
        <o:r id="V:Rule24" type="connector" idref="#_x0000_s1096"/>
        <o:r id="V:Rule25" type="connector" idref="#_x0000_s1089"/>
      </o:rules>
    </o:shapelayout>
  </w:shapeDefaults>
  <w:decimalSymbol w:val="."/>
  <w:listSeparator w:val=","/>
  <w15:docId w15:val="{445DDA1F-2CCB-45CE-94B5-6613F297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32"/>
        <w:szCs w:val="32"/>
        <w:lang w:val="en-US" w:eastAsia="en-US" w:bidi="en-US"/>
      </w:rPr>
    </w:rPrDefault>
    <w:pPrDefault>
      <w:pPr>
        <w:spacing w:after="32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4E5"/>
  </w:style>
  <w:style w:type="paragraph" w:styleId="Heading1">
    <w:name w:val="heading 1"/>
    <w:basedOn w:val="Normal"/>
    <w:next w:val="Normal"/>
    <w:link w:val="Heading1Char"/>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F903A2"/>
    <w:pPr>
      <w:keepNext/>
      <w:keepLines/>
      <w:numPr>
        <w:ilvl w:val="1"/>
        <w:numId w:val="12"/>
      </w:numPr>
      <w:spacing w:before="360"/>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jc w:val="center"/>
    </w:pPr>
    <w:rPr>
      <w:b/>
      <w:bCs/>
      <w:iCs/>
    </w:rPr>
  </w:style>
  <w:style w:type="paragraph" w:customStyle="1" w:styleId="cfrAcknowledgementstyle">
    <w:name w:val="cfr_Acknowledgementstyle"/>
    <w:basedOn w:val="Normal"/>
    <w:next w:val="Normal"/>
    <w:link w:val="cfrAcknowledgementstyleChar"/>
    <w:qFormat/>
    <w:rsid w:val="00B02D59"/>
    <w:pPr>
      <w:spacing w:line="480" w:lineRule="auto"/>
      <w:ind w:firstLine="720"/>
    </w:pPr>
    <w:rPr>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rPr>
      <w:sz w:val="28"/>
    </w:rPr>
  </w:style>
  <w:style w:type="paragraph" w:styleId="Header">
    <w:name w:val="header"/>
    <w:basedOn w:val="Normal"/>
    <w:link w:val="HeaderChar"/>
    <w:uiPriority w:val="99"/>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349"/>
  </w:style>
  <w:style w:type="paragraph" w:styleId="Footer">
    <w:name w:val="footer"/>
    <w:basedOn w:val="Normal"/>
    <w:link w:val="FooterChar"/>
    <w:uiPriority w:val="99"/>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pPr>
    <w:rPr>
      <w:rFonts w:ascii="Times New" w:eastAsia="Times New Roman" w:hAnsi="Times New"/>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pPr>
    <w:rPr>
      <w:rFonts w:ascii="Times New" w:eastAsia="Times New Roman" w:hAnsi="Times New"/>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pPr>
    <w:rPr>
      <w:rFonts w:ascii="Times New" w:eastAsia="Times New Roman" w:hAnsi="Times New"/>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pPr>
    <w:rPr>
      <w:rFonts w:ascii="Times New" w:eastAsia="Times New Roman" w:hAnsi="Times New"/>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ind w:left="1224"/>
    </w:pPr>
    <w:rPr>
      <w:b/>
      <w:caps/>
    </w:rPr>
  </w:style>
  <w:style w:type="paragraph" w:styleId="TOC1">
    <w:name w:val="toc 1"/>
    <w:basedOn w:val="Normal"/>
    <w:next w:val="Normal"/>
    <w:autoRedefine/>
    <w:uiPriority w:val="39"/>
    <w:unhideWhenUsed/>
    <w:rsid w:val="0056464E"/>
    <w:pPr>
      <w:tabs>
        <w:tab w:val="right" w:pos="8370"/>
      </w:tabs>
      <w:spacing w:before="120" w:after="0"/>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ind w:right="288"/>
    </w:pPr>
    <w:rPr>
      <w:b/>
      <w:caps/>
    </w:rPr>
  </w:style>
  <w:style w:type="paragraph" w:customStyle="1" w:styleId="cfrAbstract">
    <w:name w:val="cfr_Abstract"/>
    <w:basedOn w:val="Normal"/>
    <w:link w:val="cfrAbstractChar"/>
    <w:qFormat/>
    <w:rsid w:val="00EE334F"/>
    <w:pPr>
      <w:spacing w:after="240"/>
      <w:ind w:firstLine="720"/>
    </w:pPr>
    <w:rPr>
      <w:szCs w:val="28"/>
      <w:lang w:val="en-GB"/>
    </w:rPr>
  </w:style>
  <w:style w:type="paragraph" w:customStyle="1" w:styleId="cfrTableofcontent">
    <w:name w:val="cfr_Tableofcontent"/>
    <w:basedOn w:val="Normal"/>
    <w:next w:val="Normal"/>
    <w:link w:val="cfrTableofcontentChar"/>
    <w:qFormat/>
    <w:rsid w:val="00252826"/>
    <w:rPr>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iPriority w:val="35"/>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pPr>
    <w:rPr>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ind w:left="1800" w:right="720" w:hanging="1080"/>
      <w:contextualSpacing/>
      <w:jc w:val="center"/>
    </w:pPr>
    <w:rPr>
      <w:b/>
      <w:bCs/>
      <w:caps/>
      <w:sz w:val="28"/>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ind w:left="1613" w:right="14" w:hanging="677"/>
    </w:p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ind w:left="446"/>
      <w:contextualSpacing w:val="0"/>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ind w:left="720" w:firstLine="720"/>
    </w:pPr>
    <w:rPr>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b/>
      <w:bCs/>
      <w:caps/>
      <w:sz w:val="28"/>
      <w:szCs w:val="28"/>
    </w:rPr>
  </w:style>
  <w:style w:type="paragraph" w:customStyle="1" w:styleId="cfrAbbreviationdetail">
    <w:name w:val="cfr_Abbreviationdetail"/>
    <w:basedOn w:val="Normal"/>
    <w:link w:val="cfrAbbreviationdetailChar"/>
    <w:qFormat/>
    <w:rsid w:val="009C3061"/>
    <w:rPr>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outlineLvl w:val="1"/>
    </w:pPr>
    <w:rPr>
      <w:rFonts w:ascii="Times New Roman Bold" w:hAnsi="Times New Roman Bold"/>
      <w:bCs/>
      <w:lang w:val="en-GB"/>
    </w:rPr>
  </w:style>
  <w:style w:type="paragraph" w:customStyle="1" w:styleId="Tocchptdivisionheading">
    <w:name w:val="Toc chpt division heading"/>
    <w:basedOn w:val="ListParagraph"/>
    <w:link w:val="TocchptdivisionheadingChar"/>
    <w:rsid w:val="00B12743"/>
    <w:pPr>
      <w:tabs>
        <w:tab w:val="right" w:pos="7632"/>
      </w:tabs>
      <w:ind w:left="0" w:right="648"/>
    </w:pPr>
    <w:rPr>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ind w:left="3384" w:hanging="864"/>
    </w:pPr>
  </w:style>
  <w:style w:type="paragraph" w:styleId="TOC4">
    <w:name w:val="toc 4"/>
    <w:basedOn w:val="Normal"/>
    <w:next w:val="Normal"/>
    <w:autoRedefine/>
    <w:uiPriority w:val="39"/>
    <w:unhideWhenUsed/>
    <w:rsid w:val="00786ABD"/>
    <w:pPr>
      <w:tabs>
        <w:tab w:val="left" w:pos="1800"/>
        <w:tab w:val="right" w:pos="8370"/>
      </w:tabs>
      <w:spacing w:after="0"/>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pPr>
    <w:rPr>
      <w:rFonts w:eastAsia="Calibri"/>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lang w:bidi="ar-SA"/>
    </w:rPr>
  </w:style>
  <w:style w:type="paragraph" w:customStyle="1" w:styleId="D-Title2">
    <w:name w:val="D-Title2"/>
    <w:autoRedefine/>
    <w:rsid w:val="003D38F2"/>
    <w:pPr>
      <w:spacing w:before="50" w:after="50" w:line="240" w:lineRule="exact"/>
    </w:pPr>
    <w:rPr>
      <w:rFonts w:ascii="Times New Roman Bold" w:eastAsia="ヒラギノ角ゴ Pro W3" w:hAnsi="Times New Roman Bold"/>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pPr>
    <w:rPr>
      <w:rFonts w:eastAsia="ヒラギノ角ゴ Pro W3"/>
      <w:sz w:val="20"/>
      <w:szCs w:val="24"/>
      <w:lang w:bidi="ar-SA"/>
    </w:rPr>
  </w:style>
  <w:style w:type="paragraph" w:customStyle="1" w:styleId="Text">
    <w:name w:val="Text"/>
    <w:basedOn w:val="Normal"/>
    <w:rsid w:val="003D38F2"/>
    <w:pPr>
      <w:widowControl w:val="0"/>
      <w:autoSpaceDE w:val="0"/>
      <w:autoSpaceDN w:val="0"/>
      <w:spacing w:after="0" w:line="252" w:lineRule="auto"/>
      <w:ind w:firstLine="202"/>
    </w:pPr>
    <w:rPr>
      <w:rFonts w:eastAsia="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jc w:val="center"/>
    </w:pPr>
    <w:rPr>
      <w:rFonts w:eastAsia="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pPr>
    <w:rPr>
      <w:rFonts w:ascii="Times" w:eastAsia="Times New Roman" w:hAnsi="Times"/>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 w:type="character" w:customStyle="1" w:styleId="correction">
    <w:name w:val="correction"/>
    <w:basedOn w:val="DefaultParagraphFont"/>
    <w:rsid w:val="003F54AD"/>
  </w:style>
  <w:style w:type="character" w:customStyle="1" w:styleId="mw-headline">
    <w:name w:val="mw-headline"/>
    <w:basedOn w:val="DefaultParagraphFont"/>
    <w:rsid w:val="006C38A7"/>
  </w:style>
  <w:style w:type="character" w:customStyle="1" w:styleId="f">
    <w:name w:val="f"/>
    <w:basedOn w:val="DefaultParagraphFont"/>
    <w:rsid w:val="00FB3577"/>
  </w:style>
  <w:style w:type="character" w:customStyle="1" w:styleId="ng-scope">
    <w:name w:val="ng-scope"/>
    <w:basedOn w:val="DefaultParagraphFont"/>
    <w:rsid w:val="00FB3577"/>
  </w:style>
  <w:style w:type="character" w:customStyle="1" w:styleId="ng-binding">
    <w:name w:val="ng-binding"/>
    <w:basedOn w:val="DefaultParagraphFont"/>
    <w:rsid w:val="00FB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53898">
      <w:bodyDiv w:val="1"/>
      <w:marLeft w:val="0"/>
      <w:marRight w:val="0"/>
      <w:marTop w:val="0"/>
      <w:marBottom w:val="0"/>
      <w:divBdr>
        <w:top w:val="none" w:sz="0" w:space="0" w:color="auto"/>
        <w:left w:val="none" w:sz="0" w:space="0" w:color="auto"/>
        <w:bottom w:val="none" w:sz="0" w:space="0" w:color="auto"/>
        <w:right w:val="none" w:sz="0" w:space="0" w:color="auto"/>
      </w:divBdr>
    </w:div>
    <w:div w:id="720708837">
      <w:bodyDiv w:val="1"/>
      <w:marLeft w:val="0"/>
      <w:marRight w:val="0"/>
      <w:marTop w:val="0"/>
      <w:marBottom w:val="0"/>
      <w:divBdr>
        <w:top w:val="none" w:sz="0" w:space="0" w:color="auto"/>
        <w:left w:val="none" w:sz="0" w:space="0" w:color="auto"/>
        <w:bottom w:val="none" w:sz="0" w:space="0" w:color="auto"/>
        <w:right w:val="none" w:sz="0" w:space="0" w:color="auto"/>
      </w:divBdr>
    </w:div>
    <w:div w:id="1085416288">
      <w:bodyDiv w:val="1"/>
      <w:marLeft w:val="0"/>
      <w:marRight w:val="0"/>
      <w:marTop w:val="0"/>
      <w:marBottom w:val="0"/>
      <w:divBdr>
        <w:top w:val="none" w:sz="0" w:space="0" w:color="auto"/>
        <w:left w:val="none" w:sz="0" w:space="0" w:color="auto"/>
        <w:bottom w:val="none" w:sz="0" w:space="0" w:color="auto"/>
        <w:right w:val="none" w:sz="0" w:space="0" w:color="auto"/>
      </w:divBdr>
    </w:div>
    <w:div w:id="19073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erdparadise.com/programming/pygam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www.edureka.co/blog/pygame-tutor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pygame.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ygametutorials.wikidot.com/"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nanavel\Downloads\AUCFR-thesistemplate\AUCFR-thesi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b:Source>
    <b:Tag>Aus09</b:Tag>
    <b:SourceType>InternetSite</b:SourceType>
    <b:Guid>{62879BA4-3D57-4B70-B9FD-AB9C7EBE020E}</b:Guid>
    <b:Author>
      <b:Author>
        <b:NameList>
          <b:Person>
            <b:Last>Australian</b:Last>
            <b:First>Securities</b:First>
            <b:Middle>Exchange</b:Middle>
          </b:Person>
        </b:NameList>
      </b:Author>
    </b:Author>
    <b:Title>Market information</b:Title>
    <b:Year>2009</b:Year>
    <b:YearAccessed>2009</b:YearAccessed>
    <b:MonthAccessed>July</b:MonthAccessed>
    <b:DayAccessed>05</b:DayAccessed>
    <b:URL>http://www.asx.com.au/professionals/market_information/index.htm</b:URL>
    <b:BibOrder>5</b:BibOrder>
    <b:YearSuffix/>
    <b:RefOrder>5</b:RefOrder>
  </b:Source>
  <b:Source>
    <b:Tag>Mor01</b:Tag>
    <b:SourceType>Book</b:SourceType>
    <b:Guid>{750EAD9C-DB80-49EA-B302-3A8C54A8A180}</b:Guid>
    <b:Author>
      <b:Author>
        <b:NameList>
          <b:Person>
            <b:Last>Morrison</b:Last>
            <b:Middle>, RT</b:Middle>
          </b:Person>
          <b:Person>
            <b:Last>Nelson</b:Last>
            <b:Middle>, BR</b:Middle>
          </b:Person>
        </b:NameList>
      </b:Author>
    </b:Author>
    <b:Title>Organic  Chemistry</b:Title>
    <b:Year>2001</b:Year>
    <b:City>New Delhi</b:City>
    <b:Publisher>Prentice Hall of India Pvt. Ltd.,</b:Publisher>
    <b:BibOrder>6</b:BibOrder>
    <b:YearSuffix/>
    <b:RefOrder>2</b:RefOrder>
  </b:Source>
  <b:Source>
    <b:Tag>Sam06</b:Tag>
    <b:SourceType>Book</b:SourceType>
    <b:Guid>{3EF487F4-8786-4820-92A0-B1810CB2D93B}</b:Guid>
    <b:Author>
      <b:Author>
        <b:NameList>
          <b:Person>
            <b:Last>Samuel</b:Last>
            <b:Middle>, S</b:Middle>
          </b:Person>
        </b:NameList>
      </b:Author>
    </b:Author>
    <b:Title>Inorganic Chemistry</b:Title>
    <b:Year>2006</b:Year>
    <b:City>NewDelhi</b:City>
    <b:Publisher>Oxford</b:Publisher>
    <b:BibOrder>8</b:BibOrder>
    <b:YearSuffix/>
    <b:RefOrder>6</b:RefOrder>
  </b:Source>
  <b:Source>
    <b:Tag>Alb75</b:Tag>
    <b:SourceType>Book</b:SourceType>
    <b:Guid>{6E4FE06F-BABE-49F8-B0C2-0DBDD910D73F}</b:Guid>
    <b:Author>
      <b:Author>
        <b:NameList>
          <b:Person>
            <b:Last>Albert</b:Last>
            <b:Middle>, Le</b:Middle>
          </b:Person>
        </b:NameList>
      </b:Author>
    </b:Author>
    <b:Title>Nuclear Model</b:Title>
    <b:Year>1975</b:Year>
    <b:City>New York</b:City>
    <b:Publisher>Hoxen</b:Publisher>
    <b:BibOrder>2</b:BibOrder>
    <b:RefOrder>7</b:RefOrder>
  </b:Source>
  <b:Source>
    <b:Tag>Agh05</b:Tag>
    <b:SourceType>Book</b:SourceType>
    <b:Guid>{FD387648-2A72-4FDD-9AD5-44905EF5A16C}</b:Guid>
    <b:Author>
      <b:Author>
        <b:NameList>
          <b:Person>
            <b:Last>Aghion</b:Last>
            <b:Middle>, P</b:Middle>
          </b:Person>
          <b:Person>
            <b:Last>Durlof</b:Last>
            <b:Middle>, S</b:Middle>
          </b:Person>
        </b:NameList>
      </b:Author>
    </b:Author>
    <b:Title>Handbook of Economic Growth</b:Title>
    <b:Year>2005</b:Year>
    <b:City>Amsterdam</b:City>
    <b:Publisher>Elsevier books</b:Publisher>
    <b:Comments>Available from: Elsevier books.[4 November 2004]</b:Comments>
    <b:BibOrder>1</b:BibOrder>
    <b:RefOrder>8</b:RefOrder>
  </b:Source>
  <b:Source>
    <b:Tag>Sar10</b:Tag>
    <b:SourceType>Book</b:SourceType>
    <b:Guid>{F8137322-0EBD-465E-94AE-9DFB11E75500}</b:Guid>
    <b:Author>
      <b:Author>
        <b:NameList>
          <b:Person>
            <b:Last>Sarbjeet</b:Last>
            <b:First> singh</b:First>
          </b:Person>
          <b:Person>
            <b:Last>Seema</b:Last>
            <b:First> Bawa</b:First>
          </b:Person>
        </b:NameList>
      </b:Author>
    </b:Author>
    <b:Title>Enabling Trust and Privacy based Access for grid services</b:Title>
    <b:Year>2010</b:Year>
    <b:JournalName>Jpurnal of Emerging Trend in computing and Information Sciences</b:JournalName>
    <b:Pages>55-65</b:Pages>
    <b:Volume>2</b:Volume>
    <b:Issue>3</b:Issue>
    <b:BibOrder>9</b:BibOrder>
    <b:RefOrder>4</b:RefOrder>
  </b:Source>
  <b:Source>
    <b:Tag>All091</b:Tag>
    <b:SourceType>Book</b:SourceType>
    <b:Guid>{DBEEFCC2-5567-477B-AB9E-5E4FD275D846}</b:Guid>
    <b:Author>
      <b:Author>
        <b:NameList>
          <b:Person>
            <b:Last>Allington</b:Last>
            <b:First> Bennett</b:First>
            <b:Middle> Lementon</b:Middle>
          </b:Person>
        </b:NameList>
      </b:Author>
    </b:Author>
    <b:Title>How to write</b:Title>
    <b:Year>2009</b:Year>
    <b:City>New York</b:City>
    <b:Publisher>PHI</b:Publisher>
    <b:RefOrder>9</b:RefOrder>
  </b:Source>
  <b:Source>
    <b:Tag>Tem78</b:Tag>
    <b:SourceType>Book</b:SourceType>
    <b:Guid>{A4A36F94-2579-4350-A213-AC9C584B0A19}</b:Guid>
    <b:Author>
      <b:Author>
        <b:NameList>
          <b:Person>
            <b:Last>Temperly</b:Last>
          </b:Person>
          <b:Person>
            <b:Last>Trevena</b:Last>
            <b:Middle>, DH</b:Middle>
          </b:Person>
        </b:NameList>
      </b:Author>
    </b:Author>
    <b:Title>Liquids and their properties</b:Title>
    <b:Year>1978</b:Year>
    <b:City>New York</b:City>
    <b:Publisher>John Wiley and Sons</b:Publisher>
    <b:BibOrder>10</b:BibOrder>
    <b:RefOrder>1</b:RefOrder>
  </b:Source>
  <b:Source>
    <b:Tag>Ali09</b:Tag>
    <b:SourceType>JournalArticle</b:SourceType>
    <b:Guid>{C39DED3C-35EA-45AE-9331-7DA4438FE2DB}</b:Guid>
    <b:Author>
      <b:Author>
        <b:NameList>
          <b:Person>
            <b:Last>Alishahi</b:Last>
            <b:First/>
            <b:Middle>, K.L</b:Middle>
          </b:Person>
          <b:Person>
            <b:Last>Marvasti</b:Last>
            <b:First/>
            <b:Middle>, F</b:Middle>
          </b:Person>
          <b:Person>
            <b:Last>Aref</b:Last>
            <b:First> Lee</b:First>
            <b:Middle> Mathew</b:Middle>
          </b:Person>
        </b:NameList>
      </b:Author>
    </b:Author>
    <b:Title>Bounds on the sum capacity of synchronous binary CDMA  channels</b:Title>
    <b:Year>2009</b:Year>
    <b:JournalName>Journal of Chemical Education</b:JournalName>
    <b:Pages>3577-3593</b:Pages>
    <b:Volume>55</b:Volume>
    <b:Issue>8</b:Issue>
    <b:BibOrder>3</b:BibOrder>
    <b:RefOrder>10</b:RefOrder>
  </b:Source>
  <b:Source>
    <b:Tag>Ril92</b:Tag>
    <b:SourceType>ConferenceProceedings</b:SourceType>
    <b:Guid>{03C8BE00-4BF8-4B0E-A4BE-56E2866673F5}</b:Guid>
    <b:Author>
      <b:Author>
        <b:NameList>
          <b:Person>
            <b:Last>Riley</b:Last>
            <b:First/>
            <b:Middle>, D</b:Middle>
          </b:Person>
        </b:NameList>
      </b:Author>
      <b:Editor>
        <b:NameList>
          <b:Person>
            <b:Last>Blackmur</b:Last>
          </b:Person>
        </b:NameList>
      </b:Editor>
    </b:Author>
    <b:Title>'Industrial relations in Australian Education', in Contemporary Australasian industrial relations</b:Title>
    <b:Year>1992</b:Year>
    <b:Pages>124-140</b:Pages>
    <b:ConferenceName>proceeding of the sixth AIRAANZ conference</b:ConferenceName>
    <b:City>Sydney</b:City>
    <b:Publisher>AIRAANZ</b:Publisher>
    <b:BibOrder>7</b:BibOrder>
    <b:RefOrder>11</b:RefOrder>
  </b:Source>
  <b:Source>
    <b:Tag>All09</b:Tag>
    <b:SourceType>JournalArticle</b:SourceType>
    <b:Guid>{ACD20716-67A9-4F4F-A184-7E14F5D28076}</b:Guid>
    <b:Author>
      <b:Author>
        <b:NameList>
          <b:Person>
            <b:Last>Allington</b:Last>
          </b:Person>
        </b:NameList>
      </b:Author>
    </b:Author>
    <b:Title>How to write Bibliographies</b:Title>
    <b:Year>2009</b:Year>
    <b:City>Chicago</b:City>
    <b:Publisher>Adventure Work Press</b:Publisher>
    <b:JournalName>Bibliographies Methodology</b:JournalName>
    <b:BibOrder>4</b:BibOrder>
    <b:Pages>55</b:Pages>
    <b:Volume>100</b:Volume>
    <b:RefOrder>3</b:RefOrder>
  </b:Source>
</b:Sources>
</file>

<file path=customXml/itemProps1.xml><?xml version="1.0" encoding="utf-8"?>
<ds:datastoreItem xmlns:ds="http://schemas.openxmlformats.org/officeDocument/2006/customXml" ds:itemID="{678AEEBB-CDF0-471B-B78E-4D34A69A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AUCFR-thesistemplate</Template>
  <TotalTime>586</TotalTime>
  <Pages>47</Pages>
  <Words>4800</Words>
  <Characters>27362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Saravana</cp:lastModifiedBy>
  <cp:revision>51</cp:revision>
  <cp:lastPrinted>2018-02-03T05:37:00Z</cp:lastPrinted>
  <dcterms:created xsi:type="dcterms:W3CDTF">2019-04-11T13:05:00Z</dcterms:created>
  <dcterms:modified xsi:type="dcterms:W3CDTF">2019-04-23T12:58:00Z</dcterms:modified>
  <cp:version>1.1</cp:version>
</cp:coreProperties>
</file>